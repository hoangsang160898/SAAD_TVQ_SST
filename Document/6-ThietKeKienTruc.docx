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693B7" w14:textId="77777777" w:rsidR="003548A8" w:rsidRDefault="003548A8" w:rsidP="003548A8">
      <w:pPr>
        <w:rPr>
          <w:lang w:val="en-US"/>
        </w:rPr>
      </w:pPr>
    </w:p>
    <w:p w14:paraId="742DC465" w14:textId="77777777" w:rsidR="00301562" w:rsidRDefault="00301562" w:rsidP="003548A8">
      <w:pPr>
        <w:rPr>
          <w:lang w:val="en-US"/>
        </w:rPr>
      </w:pPr>
    </w:p>
    <w:p w14:paraId="1AD44CA2" w14:textId="77777777" w:rsidR="00301562" w:rsidRDefault="00301562" w:rsidP="003548A8">
      <w:pPr>
        <w:rPr>
          <w:lang w:val="en-US"/>
        </w:rPr>
      </w:pPr>
    </w:p>
    <w:p w14:paraId="5D8C92BB" w14:textId="77777777" w:rsidR="00301562" w:rsidRDefault="00301562" w:rsidP="003548A8">
      <w:pPr>
        <w:rPr>
          <w:lang w:val="en-US"/>
        </w:rPr>
      </w:pPr>
    </w:p>
    <w:p w14:paraId="74E5EC64" w14:textId="77777777" w:rsidR="00301562" w:rsidRDefault="00301562" w:rsidP="003548A8">
      <w:pPr>
        <w:rPr>
          <w:lang w:val="en-US"/>
        </w:rPr>
      </w:pPr>
    </w:p>
    <w:p w14:paraId="33AABE14" w14:textId="77777777" w:rsidR="00301562" w:rsidRDefault="00301562" w:rsidP="003548A8">
      <w:pPr>
        <w:rPr>
          <w:lang w:val="en-US"/>
        </w:rPr>
      </w:pPr>
    </w:p>
    <w:p w14:paraId="384AC195" w14:textId="77777777" w:rsidR="00301562" w:rsidRDefault="00301562" w:rsidP="003548A8">
      <w:pPr>
        <w:rPr>
          <w:lang w:val="en-US"/>
        </w:rPr>
      </w:pPr>
    </w:p>
    <w:p w14:paraId="26F15370" w14:textId="77777777" w:rsidR="003548A8" w:rsidRPr="003548A8" w:rsidRDefault="003548A8" w:rsidP="003548A8">
      <w:pPr>
        <w:rPr>
          <w:lang w:val="en-US"/>
        </w:rPr>
      </w:pPr>
    </w:p>
    <w:p w14:paraId="131AAF28" w14:textId="77777777" w:rsidR="00D234F3" w:rsidRDefault="00C14AB8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 w:rsidR="00CA75F9">
        <w:rPr>
          <w:lang w:val="en-US"/>
        </w:rPr>
        <w:t>kiến</w:t>
      </w:r>
      <w:proofErr w:type="spellEnd"/>
      <w:r w:rsidR="00CA75F9">
        <w:rPr>
          <w:lang w:val="en-US"/>
        </w:rPr>
        <w:t xml:space="preserve"> </w:t>
      </w:r>
      <w:proofErr w:type="spellStart"/>
      <w:r w:rsidR="00CA75F9">
        <w:rPr>
          <w:lang w:val="en-US"/>
        </w:rPr>
        <w:t>trúc</w:t>
      </w:r>
      <w:proofErr w:type="spellEnd"/>
      <w:r w:rsidR="007A1DE8">
        <w:rPr>
          <w:lang w:val="en-US"/>
        </w:rPr>
        <w:t xml:space="preserve"> </w:t>
      </w:r>
      <w:proofErr w:type="spellStart"/>
      <w:r w:rsidR="00C84507">
        <w:rPr>
          <w:color w:val="0000FF"/>
          <w:lang w:val="en-US"/>
        </w:rPr>
        <w:t>Quản</w:t>
      </w:r>
      <w:proofErr w:type="spellEnd"/>
      <w:r w:rsidR="00C84507">
        <w:rPr>
          <w:color w:val="0000FF"/>
          <w:lang w:val="en-US"/>
        </w:rPr>
        <w:t xml:space="preserve"> </w:t>
      </w:r>
      <w:proofErr w:type="spellStart"/>
      <w:r w:rsidR="00C84507">
        <w:rPr>
          <w:color w:val="0000FF"/>
          <w:lang w:val="en-US"/>
        </w:rPr>
        <w:t>lý</w:t>
      </w:r>
      <w:proofErr w:type="spellEnd"/>
      <w:r w:rsidR="00C84507">
        <w:rPr>
          <w:color w:val="0000FF"/>
          <w:lang w:val="en-US"/>
        </w:rPr>
        <w:t xml:space="preserve"> </w:t>
      </w:r>
      <w:proofErr w:type="spellStart"/>
      <w:r w:rsidR="00C84507">
        <w:rPr>
          <w:color w:val="0000FF"/>
          <w:lang w:val="en-US"/>
        </w:rPr>
        <w:t>nhà</w:t>
      </w:r>
      <w:proofErr w:type="spellEnd"/>
      <w:r w:rsidR="00C84507">
        <w:rPr>
          <w:color w:val="0000FF"/>
          <w:lang w:val="en-US"/>
        </w:rPr>
        <w:t xml:space="preserve"> </w:t>
      </w:r>
      <w:proofErr w:type="spellStart"/>
      <w:r w:rsidR="00C84507">
        <w:rPr>
          <w:color w:val="0000FF"/>
          <w:lang w:val="en-US"/>
        </w:rPr>
        <w:t>sách</w:t>
      </w:r>
      <w:proofErr w:type="spellEnd"/>
    </w:p>
    <w:p w14:paraId="01BE3F3E" w14:textId="77777777" w:rsidR="007A1DE8" w:rsidRPr="007A1DE8" w:rsidRDefault="007A1DE8" w:rsidP="007A1DE8">
      <w:pPr>
        <w:rPr>
          <w:lang w:val="en-US"/>
        </w:rPr>
      </w:pPr>
    </w:p>
    <w:p w14:paraId="7A8CD95A" w14:textId="29D1C901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AD28C8">
        <w:rPr>
          <w:rFonts w:ascii="Arial" w:hAnsi="Arial"/>
          <w:color w:val="0000FF"/>
          <w:sz w:val="34"/>
          <w:szCs w:val="30"/>
          <w:lang w:val="en-US"/>
        </w:rPr>
        <w:t>1.</w:t>
      </w:r>
      <w:r w:rsidR="00783284">
        <w:rPr>
          <w:rFonts w:ascii="Arial" w:hAnsi="Arial"/>
          <w:color w:val="0000FF"/>
          <w:sz w:val="34"/>
          <w:szCs w:val="30"/>
          <w:lang w:val="en-US"/>
        </w:rPr>
        <w:t>1</w:t>
      </w:r>
    </w:p>
    <w:p w14:paraId="087B5BDF" w14:textId="77777777" w:rsidR="00D234F3" w:rsidRDefault="00D234F3">
      <w:pPr>
        <w:pStyle w:val="Title"/>
        <w:jc w:val="both"/>
        <w:rPr>
          <w:lang w:val="en-US"/>
        </w:rPr>
      </w:pPr>
    </w:p>
    <w:p w14:paraId="7F801C1A" w14:textId="77777777" w:rsidR="003548A8" w:rsidRDefault="003548A8" w:rsidP="003548A8">
      <w:pPr>
        <w:rPr>
          <w:lang w:val="en-US"/>
        </w:rPr>
      </w:pPr>
    </w:p>
    <w:p w14:paraId="70C30415" w14:textId="77777777" w:rsidR="00301562" w:rsidRDefault="00301562" w:rsidP="003548A8">
      <w:pPr>
        <w:rPr>
          <w:lang w:val="en-US"/>
        </w:rPr>
      </w:pPr>
    </w:p>
    <w:p w14:paraId="0480968A" w14:textId="77777777" w:rsidR="00301562" w:rsidRDefault="00301562" w:rsidP="003548A8">
      <w:pPr>
        <w:rPr>
          <w:lang w:val="en-US"/>
        </w:rPr>
      </w:pPr>
    </w:p>
    <w:p w14:paraId="541BD7D1" w14:textId="77777777" w:rsidR="00301562" w:rsidRDefault="00301562" w:rsidP="003548A8">
      <w:pPr>
        <w:rPr>
          <w:lang w:val="en-US"/>
        </w:rPr>
      </w:pPr>
    </w:p>
    <w:p w14:paraId="4B3342CB" w14:textId="77777777" w:rsidR="00301562" w:rsidRDefault="00301562" w:rsidP="003548A8">
      <w:pPr>
        <w:rPr>
          <w:lang w:val="en-US"/>
        </w:rPr>
      </w:pPr>
    </w:p>
    <w:p w14:paraId="089645BC" w14:textId="77777777" w:rsidR="00301562" w:rsidRDefault="00301562" w:rsidP="003548A8">
      <w:pPr>
        <w:rPr>
          <w:lang w:val="en-US"/>
        </w:rPr>
      </w:pPr>
    </w:p>
    <w:p w14:paraId="07FDE490" w14:textId="77777777" w:rsidR="00301562" w:rsidRDefault="00301562" w:rsidP="003548A8">
      <w:pPr>
        <w:rPr>
          <w:lang w:val="en-US"/>
        </w:rPr>
      </w:pPr>
    </w:p>
    <w:p w14:paraId="323622AF" w14:textId="77777777" w:rsidR="00301562" w:rsidRDefault="00301562" w:rsidP="003548A8">
      <w:pPr>
        <w:rPr>
          <w:lang w:val="en-US"/>
        </w:rPr>
      </w:pPr>
    </w:p>
    <w:p w14:paraId="61DD5A28" w14:textId="77777777" w:rsidR="00301562" w:rsidRDefault="00301562" w:rsidP="003548A8">
      <w:pPr>
        <w:rPr>
          <w:lang w:val="en-US"/>
        </w:rPr>
      </w:pPr>
    </w:p>
    <w:p w14:paraId="03D88E6C" w14:textId="77777777" w:rsidR="003548A8" w:rsidRDefault="003548A8" w:rsidP="003548A8">
      <w:pPr>
        <w:rPr>
          <w:lang w:val="en-US"/>
        </w:rPr>
      </w:pPr>
    </w:p>
    <w:p w14:paraId="25DC6934" w14:textId="77777777" w:rsidR="003548A8" w:rsidRDefault="003548A8" w:rsidP="003548A8">
      <w:pPr>
        <w:rPr>
          <w:lang w:val="en-US"/>
        </w:rPr>
      </w:pPr>
    </w:p>
    <w:p w14:paraId="13BCAA90" w14:textId="77777777" w:rsidR="003548A8" w:rsidRDefault="003548A8" w:rsidP="003548A8">
      <w:pPr>
        <w:rPr>
          <w:lang w:val="en-US"/>
        </w:rPr>
      </w:pPr>
    </w:p>
    <w:p w14:paraId="47E81268" w14:textId="77777777" w:rsidR="003548A8" w:rsidRDefault="003548A8" w:rsidP="003548A8">
      <w:pPr>
        <w:rPr>
          <w:lang w:val="en-US"/>
        </w:rPr>
      </w:pPr>
    </w:p>
    <w:p w14:paraId="2D16ED2F" w14:textId="77777777" w:rsidR="003548A8" w:rsidRDefault="003548A8" w:rsidP="003548A8">
      <w:pPr>
        <w:rPr>
          <w:lang w:val="en-US"/>
        </w:rPr>
      </w:pPr>
    </w:p>
    <w:p w14:paraId="6395EFE6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0A2143DE" w14:textId="77777777" w:rsidR="00B00F4C" w:rsidRDefault="00B00F4C" w:rsidP="00B00F4C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1612556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Hoàng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Sang</w:t>
      </w:r>
    </w:p>
    <w:p w14:paraId="3935520C" w14:textId="77777777" w:rsidR="00B00F4C" w:rsidRPr="00B00F4C" w:rsidRDefault="00B00F4C" w:rsidP="00B00F4C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  <w:sectPr w:rsidR="00B00F4C" w:rsidRPr="00B00F4C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1612557 – Lê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Hoàng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Sang</w:t>
      </w:r>
    </w:p>
    <w:p w14:paraId="4D996B41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11B46EBD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1E1DE309" w14:textId="77777777" w:rsidTr="00057B9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08FF22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09737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5E6FB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B0864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4A7CD7EF" w14:textId="77777777" w:rsidTr="00057B9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B89BC" w14:textId="0542B011" w:rsidR="00E95D0C" w:rsidRPr="007D00CA" w:rsidRDefault="00BF718D" w:rsidP="004176B5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7D00CA">
              <w:rPr>
                <w:rFonts w:eastAsia="SimSun"/>
                <w:color w:val="000000" w:themeColor="text1"/>
                <w:lang w:val="en-US"/>
              </w:rPr>
              <w:t>29/5/2019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FFDB7" w14:textId="2D509485" w:rsidR="00E95D0C" w:rsidRPr="007D00CA" w:rsidRDefault="00BF718D" w:rsidP="004176B5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7D00CA">
              <w:rPr>
                <w:rFonts w:eastAsia="SimSun"/>
                <w:color w:val="000000" w:themeColor="text1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5183E" w14:textId="4DB94889" w:rsidR="00E95D0C" w:rsidRPr="007D00CA" w:rsidRDefault="00AD3B9C" w:rsidP="00AD3B9C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Mô</w:t>
            </w:r>
            <w:proofErr w:type="spellEnd"/>
            <w:r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tả</w:t>
            </w:r>
            <w:proofErr w:type="spellEnd"/>
            <w:r>
              <w:rPr>
                <w:rFonts w:eastAsia="SimSun"/>
                <w:color w:val="000000" w:themeColor="text1"/>
                <w:lang w:val="en-US"/>
              </w:rPr>
              <w:t xml:space="preserve"> chi </w:t>
            </w: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tiết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FD64B" w14:textId="34F53C6F" w:rsidR="00E95D0C" w:rsidRPr="007D00CA" w:rsidRDefault="00326BC2" w:rsidP="00DC363E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7D00CA">
              <w:rPr>
                <w:rFonts w:eastAsia="SimSun"/>
                <w:color w:val="000000" w:themeColor="text1"/>
                <w:lang w:val="en-US"/>
              </w:rPr>
              <w:t xml:space="preserve">Lê </w:t>
            </w:r>
            <w:proofErr w:type="spellStart"/>
            <w:r w:rsidRPr="007D00CA">
              <w:rPr>
                <w:rFonts w:eastAsia="SimSun"/>
                <w:color w:val="000000" w:themeColor="text1"/>
                <w:lang w:val="en-US"/>
              </w:rPr>
              <w:t>Hoàng</w:t>
            </w:r>
            <w:proofErr w:type="spellEnd"/>
            <w:r w:rsidRPr="007D00CA">
              <w:rPr>
                <w:rFonts w:eastAsia="SimSun"/>
                <w:color w:val="000000" w:themeColor="text1"/>
                <w:lang w:val="en-US"/>
              </w:rPr>
              <w:t xml:space="preserve"> Sang</w:t>
            </w:r>
          </w:p>
        </w:tc>
      </w:tr>
      <w:tr w:rsidR="00057B9D" w:rsidRPr="007A1DE8" w14:paraId="298B50E5" w14:textId="77777777" w:rsidTr="00057B9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4B9C0" w14:textId="423EF165" w:rsidR="00057B9D" w:rsidRPr="007D00CA" w:rsidRDefault="00057B9D" w:rsidP="00057B9D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7D00CA">
              <w:rPr>
                <w:rFonts w:eastAsia="SimSun"/>
                <w:color w:val="000000" w:themeColor="text1"/>
                <w:lang w:val="en-US"/>
              </w:rPr>
              <w:t>29/5/2019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6D0FE" w14:textId="5245E14C" w:rsidR="00057B9D" w:rsidRPr="007D00CA" w:rsidRDefault="00057B9D" w:rsidP="00057B9D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7D00CA">
              <w:rPr>
                <w:rFonts w:eastAsia="SimSun"/>
                <w:color w:val="000000" w:themeColor="text1"/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C7CBB" w14:textId="5CDCAF81" w:rsidR="00057B9D" w:rsidRPr="007D00CA" w:rsidRDefault="007D00CA" w:rsidP="00783284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Bổ</w:t>
            </w:r>
            <w:proofErr w:type="spellEnd"/>
            <w:r>
              <w:rPr>
                <w:rFonts w:eastAsia="SimSun"/>
                <w:color w:val="000000" w:themeColor="text1"/>
                <w:lang w:val="en-US"/>
              </w:rPr>
              <w:t xml:space="preserve"> sung </w:t>
            </w: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kiến</w:t>
            </w:r>
            <w:proofErr w:type="spellEnd"/>
            <w:r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trúc</w:t>
            </w:r>
            <w:proofErr w:type="spellEnd"/>
            <w:r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hệ</w:t>
            </w:r>
            <w:proofErr w:type="spellEnd"/>
            <w:r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thống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A17AE" w14:textId="2408E52A" w:rsidR="00057B9D" w:rsidRPr="007D00CA" w:rsidRDefault="00057B9D" w:rsidP="00057B9D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  <w:proofErr w:type="spellStart"/>
            <w:r w:rsidRPr="007D00CA">
              <w:rPr>
                <w:rFonts w:eastAsia="SimSun"/>
                <w:color w:val="000000" w:themeColor="text1"/>
                <w:lang w:val="en-US"/>
              </w:rPr>
              <w:t>Nguyễn</w:t>
            </w:r>
            <w:proofErr w:type="spellEnd"/>
            <w:r w:rsidRPr="007D00CA"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 w:rsidRPr="007D00CA">
              <w:rPr>
                <w:rFonts w:eastAsia="SimSun"/>
                <w:color w:val="000000" w:themeColor="text1"/>
                <w:lang w:val="en-US"/>
              </w:rPr>
              <w:t>Hoàng</w:t>
            </w:r>
            <w:proofErr w:type="spellEnd"/>
            <w:r w:rsidRPr="007D00CA"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 w:rsidRPr="007D00CA">
              <w:rPr>
                <w:rFonts w:eastAsia="SimSun"/>
                <w:color w:val="000000" w:themeColor="text1"/>
                <w:lang w:val="en-US"/>
              </w:rPr>
              <w:t>Samg</w:t>
            </w:r>
            <w:proofErr w:type="spellEnd"/>
          </w:p>
        </w:tc>
      </w:tr>
      <w:tr w:rsidR="00057B9D" w:rsidRPr="007A1DE8" w14:paraId="41300C13" w14:textId="77777777" w:rsidTr="00057B9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B1D22" w14:textId="77777777" w:rsidR="00057B9D" w:rsidRPr="007D00CA" w:rsidRDefault="00057B9D" w:rsidP="00057B9D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9872E" w14:textId="77777777" w:rsidR="00057B9D" w:rsidRPr="007D00CA" w:rsidRDefault="00057B9D" w:rsidP="00057B9D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3C3C7" w14:textId="77777777" w:rsidR="00057B9D" w:rsidRPr="007D00CA" w:rsidRDefault="00057B9D" w:rsidP="00057B9D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AA1DA" w14:textId="77777777" w:rsidR="00057B9D" w:rsidRPr="007D00CA" w:rsidRDefault="00057B9D" w:rsidP="00057B9D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</w:tr>
      <w:tr w:rsidR="00057B9D" w:rsidRPr="007A1DE8" w14:paraId="7737E2D6" w14:textId="77777777" w:rsidTr="00057B9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C139C" w14:textId="77777777" w:rsidR="00057B9D" w:rsidRPr="007D00CA" w:rsidRDefault="00057B9D" w:rsidP="00057B9D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9384A" w14:textId="77777777" w:rsidR="00057B9D" w:rsidRPr="007D00CA" w:rsidRDefault="00057B9D" w:rsidP="00057B9D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14905" w14:textId="77777777" w:rsidR="00057B9D" w:rsidRPr="007D00CA" w:rsidRDefault="00057B9D" w:rsidP="00057B9D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B325D" w14:textId="77777777" w:rsidR="00057B9D" w:rsidRPr="007D00CA" w:rsidRDefault="00057B9D" w:rsidP="00057B9D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</w:tr>
    </w:tbl>
    <w:p w14:paraId="36062FC4" w14:textId="77777777" w:rsidR="00A23833" w:rsidRDefault="00A23833" w:rsidP="0031511D">
      <w:pPr>
        <w:pStyle w:val="Title"/>
        <w:rPr>
          <w:lang w:val="en-US"/>
        </w:rPr>
      </w:pPr>
    </w:p>
    <w:p w14:paraId="26634E24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4AB9900C" w14:textId="77777777" w:rsidR="00456410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29" w:history="1">
        <w:r w:rsidR="00456410" w:rsidRPr="00264DAF">
          <w:rPr>
            <w:rStyle w:val="Hyperlink"/>
            <w:noProof/>
            <w:lang w:val="en-US"/>
          </w:rPr>
          <w:t>1.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  <w:lang w:val="en-US"/>
          </w:rPr>
          <w:t>Kiến trúc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_Toc369451629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3</w:t>
        </w:r>
        <w:r w:rsidR="00456410">
          <w:rPr>
            <w:noProof/>
            <w:webHidden/>
          </w:rPr>
          <w:fldChar w:fldCharType="end"/>
        </w:r>
      </w:hyperlink>
    </w:p>
    <w:p w14:paraId="4BD7F573" w14:textId="77777777" w:rsidR="00456410" w:rsidRDefault="00976BD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30" w:history="1">
        <w:r w:rsidR="00456410" w:rsidRPr="00264DAF">
          <w:rPr>
            <w:rStyle w:val="Hyperlink"/>
            <w:noProof/>
          </w:rPr>
          <w:t>2.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</w:rPr>
          <w:t>Mô tả chi tiết từng thành phần trong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_Toc369451630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4</w:t>
        </w:r>
        <w:r w:rsidR="00456410">
          <w:rPr>
            <w:noProof/>
            <w:webHidden/>
          </w:rPr>
          <w:fldChar w:fldCharType="end"/>
        </w:r>
      </w:hyperlink>
    </w:p>
    <w:p w14:paraId="36F0157E" w14:textId="77777777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33755F03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38CAC092" w14:textId="1AA82C3B" w:rsidR="00CA75F9" w:rsidRDefault="00AD507F" w:rsidP="00CA75F9">
      <w:pPr>
        <w:pStyle w:val="Heading1"/>
        <w:spacing w:line="360" w:lineRule="auto"/>
        <w:jc w:val="both"/>
        <w:rPr>
          <w:lang w:val="en-US"/>
        </w:rPr>
      </w:pPr>
      <w:bookmarkStart w:id="0" w:name="_Toc176927905"/>
      <w:bookmarkStart w:id="1" w:name="_Toc369451629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4A42CA32" wp14:editId="3260D292">
                <wp:simplePos x="0" y="0"/>
                <wp:positionH relativeFrom="column">
                  <wp:posOffset>-152400</wp:posOffset>
                </wp:positionH>
                <wp:positionV relativeFrom="paragraph">
                  <wp:posOffset>346710</wp:posOffset>
                </wp:positionV>
                <wp:extent cx="6019800" cy="630555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6305550"/>
                        </a:xfrm>
                        <a:prstGeom prst="roundRect">
                          <a:avLst>
                            <a:gd name="adj" fmla="val 4085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85CF47" id="Rectangle: Rounded Corners 2" o:spid="_x0000_s1026" style="position:absolute;margin-left:-12pt;margin-top:27.3pt;width:474pt;height:496.5pt;z-index:251601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26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" filled="f" strokecolor="black [3200]"/>
            </w:pict>
          </mc:Fallback>
        </mc:AlternateContent>
      </w:r>
      <w:proofErr w:type="spellStart"/>
      <w:r w:rsidR="00CA75F9">
        <w:rPr>
          <w:lang w:val="en-US"/>
        </w:rPr>
        <w:t>Kiến</w:t>
      </w:r>
      <w:proofErr w:type="spellEnd"/>
      <w:r w:rsidR="00CA75F9">
        <w:rPr>
          <w:lang w:val="en-US"/>
        </w:rPr>
        <w:t xml:space="preserve"> </w:t>
      </w:r>
      <w:proofErr w:type="spellStart"/>
      <w:r w:rsidR="00CA75F9">
        <w:rPr>
          <w:lang w:val="en-US"/>
        </w:rPr>
        <w:t>trúc</w:t>
      </w:r>
      <w:proofErr w:type="spellEnd"/>
      <w:r w:rsidR="00CA75F9">
        <w:rPr>
          <w:lang w:val="en-US"/>
        </w:rPr>
        <w:t xml:space="preserve"> </w:t>
      </w:r>
      <w:proofErr w:type="spellStart"/>
      <w:r w:rsidR="00CA75F9">
        <w:rPr>
          <w:lang w:val="en-US"/>
        </w:rPr>
        <w:t>hệ</w:t>
      </w:r>
      <w:proofErr w:type="spellEnd"/>
      <w:r w:rsidR="00CA75F9">
        <w:rPr>
          <w:lang w:val="en-US"/>
        </w:rPr>
        <w:t xml:space="preserve"> </w:t>
      </w:r>
      <w:proofErr w:type="spellStart"/>
      <w:r w:rsidR="00CA75F9">
        <w:rPr>
          <w:lang w:val="en-US"/>
        </w:rPr>
        <w:t>thống</w:t>
      </w:r>
      <w:bookmarkEnd w:id="0"/>
      <w:bookmarkEnd w:id="1"/>
      <w:proofErr w:type="spellEnd"/>
    </w:p>
    <w:p w14:paraId="29B1A886" w14:textId="40B58915" w:rsidR="00CA75F9" w:rsidRDefault="00A77A58" w:rsidP="000D1166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3B0AEFE1" wp14:editId="477AEEED">
                <wp:simplePos x="0" y="0"/>
                <wp:positionH relativeFrom="column">
                  <wp:posOffset>1981200</wp:posOffset>
                </wp:positionH>
                <wp:positionV relativeFrom="paragraph">
                  <wp:posOffset>55246</wp:posOffset>
                </wp:positionV>
                <wp:extent cx="1743075" cy="4000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9C6044" w14:textId="429EF4F9" w:rsidR="00AD507F" w:rsidRPr="00AD507F" w:rsidRDefault="00AD507F" w:rsidP="00EB06D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  <w:lang w:val="en-US"/>
                              </w:rPr>
                            </w:pPr>
                            <w:proofErr w:type="spellStart"/>
                            <w:r w:rsidRPr="00AD507F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  <w:lang w:val="en-US"/>
                              </w:rPr>
                              <w:t>Quản</w:t>
                            </w:r>
                            <w:proofErr w:type="spellEnd"/>
                            <w:r w:rsidRPr="00AD507F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507F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  <w:lang w:val="en-US"/>
                              </w:rPr>
                              <w:t>lí</w:t>
                            </w:r>
                            <w:proofErr w:type="spellEnd"/>
                            <w:r w:rsidRPr="00AD507F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507F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  <w:lang w:val="en-US"/>
                              </w:rPr>
                              <w:t>sách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AEFE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56pt;margin-top:4.35pt;width:137.25pt;height:31.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" fillcolor="white [3201]" strokecolor="white [3212]" strokeweight=".5pt">
                <v:textbox>
                  <w:txbxContent>
                    <w:p w14:paraId="029C6044" w14:textId="429EF4F9" w:rsidR="00AD507F" w:rsidRPr="00AD507F" w:rsidRDefault="00AD507F" w:rsidP="00EB06D7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  <w:lang w:val="en-US"/>
                        </w:rPr>
                      </w:pPr>
                      <w:proofErr w:type="spellStart"/>
                      <w:r w:rsidRPr="00AD507F">
                        <w:rPr>
                          <w:rFonts w:ascii="Arial" w:hAnsi="Arial" w:cs="Arial"/>
                          <w:b/>
                          <w:sz w:val="30"/>
                          <w:szCs w:val="30"/>
                          <w:lang w:val="en-US"/>
                        </w:rPr>
                        <w:t>Quản</w:t>
                      </w:r>
                      <w:proofErr w:type="spellEnd"/>
                      <w:r w:rsidRPr="00AD507F">
                        <w:rPr>
                          <w:rFonts w:ascii="Arial" w:hAnsi="Arial" w:cs="Arial"/>
                          <w:b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proofErr w:type="spellStart"/>
                      <w:r w:rsidRPr="00AD507F">
                        <w:rPr>
                          <w:rFonts w:ascii="Arial" w:hAnsi="Arial" w:cs="Arial"/>
                          <w:b/>
                          <w:sz w:val="30"/>
                          <w:szCs w:val="30"/>
                          <w:lang w:val="en-US"/>
                        </w:rPr>
                        <w:t>lí</w:t>
                      </w:r>
                      <w:proofErr w:type="spellEnd"/>
                      <w:r w:rsidRPr="00AD507F">
                        <w:rPr>
                          <w:rFonts w:ascii="Arial" w:hAnsi="Arial" w:cs="Arial"/>
                          <w:b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proofErr w:type="spellStart"/>
                      <w:r w:rsidRPr="00AD507F">
                        <w:rPr>
                          <w:rFonts w:ascii="Arial" w:hAnsi="Arial" w:cs="Arial"/>
                          <w:b/>
                          <w:sz w:val="30"/>
                          <w:szCs w:val="30"/>
                          <w:lang w:val="en-US"/>
                        </w:rPr>
                        <w:t>sách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D5D2746" w14:textId="43B83F47" w:rsidR="00AD507F" w:rsidRDefault="00A77A58" w:rsidP="000D1166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0ED0EF2A" wp14:editId="522CC34D">
                <wp:simplePos x="0" y="0"/>
                <wp:positionH relativeFrom="column">
                  <wp:posOffset>0</wp:posOffset>
                </wp:positionH>
                <wp:positionV relativeFrom="paragraph">
                  <wp:posOffset>211455</wp:posOffset>
                </wp:positionV>
                <wp:extent cx="5715000" cy="184785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8478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465200" id="Rectangle: Rounded Corners 4" o:spid="_x0000_s1026" style="position:absolute;margin-left:0;margin-top:16.65pt;width:450pt;height:145.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" filled="f" strokecolor="black [3200]"/>
            </w:pict>
          </mc:Fallback>
        </mc:AlternateContent>
      </w:r>
    </w:p>
    <w:p w14:paraId="2B60E9A7" w14:textId="20FD2C95" w:rsidR="00AD507F" w:rsidRPr="00212259" w:rsidRDefault="00497594" w:rsidP="000D1166">
      <w:pPr>
        <w:spacing w:line="360" w:lineRule="auto"/>
        <w:jc w:val="center"/>
        <w:rPr>
          <w:rFonts w:ascii="Arial" w:hAnsi="Arial" w:cs="Arial"/>
          <w:lang w:val="en-US"/>
        </w:rPr>
      </w:pPr>
      <w:proofErr w:type="spellStart"/>
      <w:r w:rsidRPr="00212259">
        <w:rPr>
          <w:rFonts w:ascii="Arial" w:hAnsi="Arial" w:cs="Arial"/>
          <w:lang w:val="en-US"/>
        </w:rPr>
        <w:t>Tầng</w:t>
      </w:r>
      <w:proofErr w:type="spellEnd"/>
      <w:r w:rsidRPr="00212259">
        <w:rPr>
          <w:rFonts w:ascii="Arial" w:hAnsi="Arial" w:cs="Arial"/>
          <w:lang w:val="en-US"/>
        </w:rPr>
        <w:t xml:space="preserve"> </w:t>
      </w:r>
      <w:proofErr w:type="spellStart"/>
      <w:r w:rsidRPr="00212259">
        <w:rPr>
          <w:rFonts w:ascii="Arial" w:hAnsi="Arial" w:cs="Arial"/>
          <w:lang w:val="en-US"/>
        </w:rPr>
        <w:t>giao</w:t>
      </w:r>
      <w:proofErr w:type="spellEnd"/>
      <w:r w:rsidRPr="00212259">
        <w:rPr>
          <w:rFonts w:ascii="Arial" w:hAnsi="Arial" w:cs="Arial"/>
          <w:lang w:val="en-US"/>
        </w:rPr>
        <w:t xml:space="preserve"> </w:t>
      </w:r>
      <w:proofErr w:type="spellStart"/>
      <w:r w:rsidRPr="00212259">
        <w:rPr>
          <w:rFonts w:ascii="Arial" w:hAnsi="Arial" w:cs="Arial"/>
          <w:lang w:val="en-US"/>
        </w:rPr>
        <w:t>diện</w:t>
      </w:r>
      <w:proofErr w:type="spellEnd"/>
    </w:p>
    <w:p w14:paraId="4689B295" w14:textId="42575F50" w:rsidR="00AD507F" w:rsidRDefault="00AB34EB" w:rsidP="000D1166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8FCCB7" wp14:editId="4DB11D77">
                <wp:simplePos x="0" y="0"/>
                <wp:positionH relativeFrom="column">
                  <wp:posOffset>214685</wp:posOffset>
                </wp:positionH>
                <wp:positionV relativeFrom="paragraph">
                  <wp:posOffset>78685</wp:posOffset>
                </wp:positionV>
                <wp:extent cx="978011" cy="580390"/>
                <wp:effectExtent l="0" t="0" r="12700" b="1016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11" cy="58039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C4A38" w14:textId="5EFB53FB" w:rsidR="00CA6B6B" w:rsidRPr="00AB34EB" w:rsidRDefault="00CA6B6B" w:rsidP="00CA6B6B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Màn</w:t>
                            </w:r>
                            <w:proofErr w:type="spellEnd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hình</w:t>
                            </w:r>
                            <w:proofErr w:type="spellEnd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bán</w:t>
                            </w:r>
                            <w:proofErr w:type="spellEnd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sách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48FCCB7" id="Rectangle: Rounded Corners 26" o:spid="_x0000_s1027" style="position:absolute;left:0;text-align:left;margin-left:16.9pt;margin-top:6.2pt;width:77pt;height:45.7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" filled="f" strokecolor="black [3200]">
                <v:textbox>
                  <w:txbxContent>
                    <w:p w14:paraId="62AC4A38" w14:textId="5EFB53FB" w:rsidR="00CA6B6B" w:rsidRPr="00AB34EB" w:rsidRDefault="00CA6B6B" w:rsidP="00CA6B6B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Màn</w:t>
                      </w:r>
                      <w:proofErr w:type="spellEnd"/>
                      <w:r w:rsidRPr="00AB34EB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hình</w:t>
                      </w:r>
                      <w:proofErr w:type="spellEnd"/>
                      <w:r w:rsidRPr="00AB34EB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bán</w:t>
                      </w:r>
                      <w:proofErr w:type="spellEnd"/>
                      <w:r w:rsidRPr="00AB34EB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sách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CA6B6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FEBB1E" wp14:editId="5414BD26">
                <wp:simplePos x="0" y="0"/>
                <wp:positionH relativeFrom="column">
                  <wp:posOffset>4238929</wp:posOffset>
                </wp:positionH>
                <wp:positionV relativeFrom="paragraph">
                  <wp:posOffset>8310</wp:posOffset>
                </wp:positionV>
                <wp:extent cx="1343770" cy="580445"/>
                <wp:effectExtent l="0" t="0" r="27940" b="1016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770" cy="58044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5D534" w14:textId="78F33AE3" w:rsidR="00CA6B6B" w:rsidRPr="00AB34EB" w:rsidRDefault="00CA6B6B" w:rsidP="00CA6B6B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Màn</w:t>
                            </w:r>
                            <w:proofErr w:type="spellEnd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hình</w:t>
                            </w:r>
                            <w:proofErr w:type="spellEnd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quản</w:t>
                            </w:r>
                            <w:proofErr w:type="spellEnd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lí</w:t>
                            </w:r>
                            <w:proofErr w:type="spellEnd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báo</w:t>
                            </w:r>
                            <w:proofErr w:type="spellEnd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cáo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FEBB1E" id="Rectangle: Rounded Corners 29" o:spid="_x0000_s1028" style="position:absolute;left:0;text-align:left;margin-left:333.75pt;margin-top:.65pt;width:105.8pt;height:45.7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" filled="f" strokecolor="black [3200]">
                <v:textbox>
                  <w:txbxContent>
                    <w:p w14:paraId="4A65D534" w14:textId="78F33AE3" w:rsidR="00CA6B6B" w:rsidRPr="00AB34EB" w:rsidRDefault="00CA6B6B" w:rsidP="00CA6B6B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Màn</w:t>
                      </w:r>
                      <w:proofErr w:type="spellEnd"/>
                      <w:r w:rsidRPr="00AB34EB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hình</w:t>
                      </w:r>
                      <w:proofErr w:type="spellEnd"/>
                      <w:r w:rsidRPr="00AB34EB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quản</w:t>
                      </w:r>
                      <w:proofErr w:type="spellEnd"/>
                      <w:r w:rsidRPr="00AB34EB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lí</w:t>
                      </w:r>
                      <w:proofErr w:type="spellEnd"/>
                      <w:r w:rsidRPr="00AB34EB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báo</w:t>
                      </w:r>
                      <w:proofErr w:type="spellEnd"/>
                      <w:r w:rsidRPr="00AB34EB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cáo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CA6B6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AB4250" wp14:editId="22F12776">
                <wp:simplePos x="0" y="0"/>
                <wp:positionH relativeFrom="column">
                  <wp:posOffset>2631882</wp:posOffset>
                </wp:positionH>
                <wp:positionV relativeFrom="paragraph">
                  <wp:posOffset>7123</wp:posOffset>
                </wp:positionV>
                <wp:extent cx="1343770" cy="580445"/>
                <wp:effectExtent l="0" t="0" r="27940" b="1016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770" cy="58044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06DFF" w14:textId="27CE90AF" w:rsidR="00CA6B6B" w:rsidRPr="00AB34EB" w:rsidRDefault="00CA6B6B" w:rsidP="00CA6B6B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Màn</w:t>
                            </w:r>
                            <w:proofErr w:type="spellEnd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hình</w:t>
                            </w:r>
                            <w:proofErr w:type="spellEnd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quản</w:t>
                            </w:r>
                            <w:proofErr w:type="spellEnd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lí</w:t>
                            </w:r>
                            <w:proofErr w:type="spellEnd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người</w:t>
                            </w:r>
                            <w:proofErr w:type="spellEnd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mua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CAB4250" id="Rectangle: Rounded Corners 28" o:spid="_x0000_s1029" style="position:absolute;left:0;text-align:left;margin-left:207.25pt;margin-top:.55pt;width:105.8pt;height:45.7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" filled="f" strokecolor="black [3200]">
                <v:textbox>
                  <w:txbxContent>
                    <w:p w14:paraId="4B406DFF" w14:textId="27CE90AF" w:rsidR="00CA6B6B" w:rsidRPr="00AB34EB" w:rsidRDefault="00CA6B6B" w:rsidP="00CA6B6B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Màn</w:t>
                      </w:r>
                      <w:proofErr w:type="spellEnd"/>
                      <w:r w:rsidRPr="00AB34EB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hình</w:t>
                      </w:r>
                      <w:proofErr w:type="spellEnd"/>
                      <w:r w:rsidRPr="00AB34EB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quản</w:t>
                      </w:r>
                      <w:proofErr w:type="spellEnd"/>
                      <w:r w:rsidRPr="00AB34EB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lí</w:t>
                      </w:r>
                      <w:proofErr w:type="spellEnd"/>
                      <w:r w:rsidRPr="00AB34EB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người</w:t>
                      </w:r>
                      <w:proofErr w:type="spellEnd"/>
                      <w:r w:rsidRPr="00AB34EB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mua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CA6B6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60E3D1" wp14:editId="706201A4">
                <wp:simplePos x="0" y="0"/>
                <wp:positionH relativeFrom="column">
                  <wp:posOffset>1327868</wp:posOffset>
                </wp:positionH>
                <wp:positionV relativeFrom="paragraph">
                  <wp:posOffset>54831</wp:posOffset>
                </wp:positionV>
                <wp:extent cx="1089329" cy="580445"/>
                <wp:effectExtent l="0" t="0" r="15875" b="1016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29" cy="58044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C18E2" w14:textId="63BA9EA2" w:rsidR="00CA6B6B" w:rsidRPr="00AB34EB" w:rsidRDefault="00CA6B6B" w:rsidP="00CA6B6B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Màn</w:t>
                            </w:r>
                            <w:proofErr w:type="spellEnd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hình</w:t>
                            </w:r>
                            <w:proofErr w:type="spellEnd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quản</w:t>
                            </w:r>
                            <w:proofErr w:type="spellEnd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lí</w:t>
                            </w:r>
                            <w:proofErr w:type="spellEnd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sách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160E3D1" id="Rectangle: Rounded Corners 27" o:spid="_x0000_s1030" style="position:absolute;left:0;text-align:left;margin-left:104.55pt;margin-top:4.3pt;width:85.75pt;height:45.7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" filled="f" strokecolor="black [3200]">
                <v:textbox>
                  <w:txbxContent>
                    <w:p w14:paraId="7A6C18E2" w14:textId="63BA9EA2" w:rsidR="00CA6B6B" w:rsidRPr="00AB34EB" w:rsidRDefault="00CA6B6B" w:rsidP="00CA6B6B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Màn</w:t>
                      </w:r>
                      <w:proofErr w:type="spellEnd"/>
                      <w:r w:rsidRPr="00AB34EB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hình</w:t>
                      </w:r>
                      <w:proofErr w:type="spellEnd"/>
                      <w:r w:rsidRPr="00AB34EB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quản</w:t>
                      </w:r>
                      <w:proofErr w:type="spellEnd"/>
                      <w:r w:rsidRPr="00AB34EB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lí</w:t>
                      </w:r>
                      <w:proofErr w:type="spellEnd"/>
                      <w:r w:rsidRPr="00AB34EB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sách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07D4FAC7" w14:textId="2E1FC990" w:rsidR="00AD507F" w:rsidRDefault="00AD507F" w:rsidP="000D1166">
      <w:pPr>
        <w:spacing w:line="360" w:lineRule="auto"/>
        <w:jc w:val="center"/>
      </w:pPr>
    </w:p>
    <w:p w14:paraId="33F97D29" w14:textId="255FEB96" w:rsidR="00AD507F" w:rsidRDefault="005F1B1F" w:rsidP="000D1166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74899C" wp14:editId="2EB2098B">
                <wp:simplePos x="0" y="0"/>
                <wp:positionH relativeFrom="column">
                  <wp:posOffset>3125912</wp:posOffset>
                </wp:positionH>
                <wp:positionV relativeFrom="paragraph">
                  <wp:posOffset>261288</wp:posOffset>
                </wp:positionV>
                <wp:extent cx="1343770" cy="580445"/>
                <wp:effectExtent l="0" t="0" r="27940" b="1016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770" cy="58044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CD067" w14:textId="2C910FE6" w:rsidR="000B263B" w:rsidRPr="00AB34EB" w:rsidRDefault="000B263B" w:rsidP="000B263B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Màn</w:t>
                            </w:r>
                            <w:proofErr w:type="spellEnd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hình</w:t>
                            </w:r>
                            <w:proofErr w:type="spellEnd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quản</w:t>
                            </w:r>
                            <w:proofErr w:type="spellEnd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lí</w:t>
                            </w:r>
                            <w:proofErr w:type="spellEnd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nội</w:t>
                            </w:r>
                            <w:proofErr w:type="spellEnd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quy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474899C" id="Rectangle: Rounded Corners 31" o:spid="_x0000_s1031" style="position:absolute;left:0;text-align:left;margin-left:246.15pt;margin-top:20.55pt;width:105.8pt;height:45.7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" filled="f" strokecolor="black [3200]">
                <v:textbox>
                  <w:txbxContent>
                    <w:p w14:paraId="003CD067" w14:textId="2C910FE6" w:rsidR="000B263B" w:rsidRPr="00AB34EB" w:rsidRDefault="000B263B" w:rsidP="000B263B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Màn</w:t>
                      </w:r>
                      <w:proofErr w:type="spellEnd"/>
                      <w:r w:rsidRPr="00AB34EB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hình</w:t>
                      </w:r>
                      <w:proofErr w:type="spellEnd"/>
                      <w:r w:rsidRPr="00AB34EB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quản</w:t>
                      </w:r>
                      <w:proofErr w:type="spellEnd"/>
                      <w:r w:rsidRPr="00AB34EB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lí</w:t>
                      </w:r>
                      <w:proofErr w:type="spellEnd"/>
                      <w:r w:rsidRPr="00AB34EB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nội</w:t>
                      </w:r>
                      <w:proofErr w:type="spellEnd"/>
                      <w:r w:rsidRPr="00AB34EB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quy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02EFEB81" w14:textId="6BDD9535" w:rsidR="00AD507F" w:rsidRDefault="005F1B1F" w:rsidP="000D1166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F5A54E" wp14:editId="74B83590">
                <wp:simplePos x="0" y="0"/>
                <wp:positionH relativeFrom="column">
                  <wp:posOffset>1431787</wp:posOffset>
                </wp:positionH>
                <wp:positionV relativeFrom="paragraph">
                  <wp:posOffset>6350</wp:posOffset>
                </wp:positionV>
                <wp:extent cx="1343770" cy="580445"/>
                <wp:effectExtent l="0" t="0" r="27940" b="1016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770" cy="58044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05E9D" w14:textId="69160D56" w:rsidR="00EA3AF4" w:rsidRPr="00AB34EB" w:rsidRDefault="00EA3AF4" w:rsidP="00EA3AF4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Màn</w:t>
                            </w:r>
                            <w:proofErr w:type="spellEnd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hình</w:t>
                            </w:r>
                            <w:proofErr w:type="spellEnd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quản</w:t>
                            </w:r>
                            <w:proofErr w:type="spellEnd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lí</w:t>
                            </w:r>
                            <w:proofErr w:type="spellEnd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hóa</w:t>
                            </w:r>
                            <w:proofErr w:type="spellEnd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đơn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EF5A54E" id="Rectangle: Rounded Corners 30" o:spid="_x0000_s1032" style="position:absolute;left:0;text-align:left;margin-left:112.75pt;margin-top:.5pt;width:105.8pt;height:45.7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" filled="f" strokecolor="black [3200]">
                <v:textbox>
                  <w:txbxContent>
                    <w:p w14:paraId="5DB05E9D" w14:textId="69160D56" w:rsidR="00EA3AF4" w:rsidRPr="00AB34EB" w:rsidRDefault="00EA3AF4" w:rsidP="00EA3AF4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Màn</w:t>
                      </w:r>
                      <w:proofErr w:type="spellEnd"/>
                      <w:r w:rsidRPr="00AB34EB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hình</w:t>
                      </w:r>
                      <w:proofErr w:type="spellEnd"/>
                      <w:r w:rsidRPr="00AB34EB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quản</w:t>
                      </w:r>
                      <w:proofErr w:type="spellEnd"/>
                      <w:r w:rsidRPr="00AB34EB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lí</w:t>
                      </w:r>
                      <w:proofErr w:type="spellEnd"/>
                      <w:r w:rsidRPr="00AB34EB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hóa</w:t>
                      </w:r>
                      <w:proofErr w:type="spellEnd"/>
                      <w:r w:rsidRPr="00AB34EB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đơn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78E57C22" w14:textId="51369CE7" w:rsidR="00AD507F" w:rsidRDefault="00AD507F" w:rsidP="000D1166">
      <w:pPr>
        <w:spacing w:line="360" w:lineRule="auto"/>
        <w:jc w:val="center"/>
      </w:pPr>
    </w:p>
    <w:p w14:paraId="7B83BE67" w14:textId="5AC79034" w:rsidR="00AD507F" w:rsidRDefault="00AD507F" w:rsidP="000D1166">
      <w:pPr>
        <w:spacing w:line="360" w:lineRule="auto"/>
        <w:jc w:val="center"/>
      </w:pPr>
    </w:p>
    <w:p w14:paraId="28EBF1A7" w14:textId="5E726308" w:rsidR="00AD507F" w:rsidRDefault="00113BD9" w:rsidP="000D1166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4E23E3" wp14:editId="1A4D4C93">
                <wp:simplePos x="0" y="0"/>
                <wp:positionH relativeFrom="column">
                  <wp:posOffset>4293014</wp:posOffset>
                </wp:positionH>
                <wp:positionV relativeFrom="paragraph">
                  <wp:posOffset>24185</wp:posOffset>
                </wp:positionV>
                <wp:extent cx="0" cy="664762"/>
                <wp:effectExtent l="133350" t="19050" r="114300" b="977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64762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257E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38.05pt;margin-top:1.9pt;width:0;height:52.3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" strokecolor="black [3200]" strokeweight="4.5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E785315" wp14:editId="227F5096">
                <wp:simplePos x="0" y="0"/>
                <wp:positionH relativeFrom="column">
                  <wp:posOffset>1528002</wp:posOffset>
                </wp:positionH>
                <wp:positionV relativeFrom="paragraph">
                  <wp:posOffset>23191</wp:posOffset>
                </wp:positionV>
                <wp:extent cx="0" cy="664762"/>
                <wp:effectExtent l="133350" t="19050" r="114300" b="977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64762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8B2E4" id="Straight Arrow Connector 20" o:spid="_x0000_s1026" type="#_x0000_t32" style="position:absolute;margin-left:120.3pt;margin-top:1.85pt;width:0;height:52.35pt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" strokecolor="black [3200]" strokeweight="4.5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D78F4A1" w14:textId="3A527B39" w:rsidR="00E350B0" w:rsidRDefault="00E350B0" w:rsidP="000D1166">
      <w:pPr>
        <w:spacing w:line="360" w:lineRule="auto"/>
        <w:jc w:val="center"/>
        <w:rPr>
          <w:rFonts w:ascii="Arial" w:hAnsi="Arial" w:cs="Arial"/>
          <w:lang w:val="en-US"/>
        </w:rPr>
      </w:pPr>
    </w:p>
    <w:p w14:paraId="410E8D1B" w14:textId="63CE2249" w:rsidR="006C648A" w:rsidRDefault="006C648A" w:rsidP="000D1166">
      <w:pPr>
        <w:spacing w:line="360" w:lineRule="auto"/>
        <w:jc w:val="center"/>
        <w:rPr>
          <w:rFonts w:ascii="Arial" w:hAnsi="Arial" w:cs="Arial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B59A2AC" wp14:editId="09435247">
                <wp:simplePos x="0" y="0"/>
                <wp:positionH relativeFrom="column">
                  <wp:posOffset>0</wp:posOffset>
                </wp:positionH>
                <wp:positionV relativeFrom="paragraph">
                  <wp:posOffset>208280</wp:posOffset>
                </wp:positionV>
                <wp:extent cx="5715000" cy="1343025"/>
                <wp:effectExtent l="0" t="0" r="19050" b="2857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3430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8566E4" id="Rectangle: Rounded Corners 12" o:spid="_x0000_s1026" style="position:absolute;margin-left:0;margin-top:16.4pt;width:450pt;height:105.7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" filled="f" strokecolor="black [3200]"/>
            </w:pict>
          </mc:Fallback>
        </mc:AlternateContent>
      </w:r>
    </w:p>
    <w:p w14:paraId="33453FF8" w14:textId="58B0D272" w:rsidR="00AD507F" w:rsidRPr="00A610A5" w:rsidRDefault="00A77A58" w:rsidP="000D1166">
      <w:pPr>
        <w:spacing w:line="360" w:lineRule="auto"/>
        <w:jc w:val="center"/>
        <w:rPr>
          <w:rFonts w:ascii="Arial" w:hAnsi="Arial" w:cs="Arial"/>
          <w:lang w:val="en-US"/>
        </w:rPr>
      </w:pPr>
      <w:proofErr w:type="spellStart"/>
      <w:r w:rsidRPr="00A610A5">
        <w:rPr>
          <w:rFonts w:ascii="Arial" w:hAnsi="Arial" w:cs="Arial"/>
          <w:lang w:val="en-US"/>
        </w:rPr>
        <w:t>Tầng</w:t>
      </w:r>
      <w:proofErr w:type="spellEnd"/>
      <w:r w:rsidRPr="00A610A5">
        <w:rPr>
          <w:rFonts w:ascii="Arial" w:hAnsi="Arial" w:cs="Arial"/>
          <w:lang w:val="en-US"/>
        </w:rPr>
        <w:t xml:space="preserve"> </w:t>
      </w:r>
      <w:proofErr w:type="spellStart"/>
      <w:r w:rsidRPr="00A610A5">
        <w:rPr>
          <w:rFonts w:ascii="Arial" w:hAnsi="Arial" w:cs="Arial"/>
          <w:lang w:val="en-US"/>
        </w:rPr>
        <w:t>xử</w:t>
      </w:r>
      <w:proofErr w:type="spellEnd"/>
      <w:r w:rsidRPr="00A610A5">
        <w:rPr>
          <w:rFonts w:ascii="Arial" w:hAnsi="Arial" w:cs="Arial"/>
          <w:lang w:val="en-US"/>
        </w:rPr>
        <w:t xml:space="preserve"> </w:t>
      </w:r>
      <w:proofErr w:type="spellStart"/>
      <w:r w:rsidRPr="00A610A5">
        <w:rPr>
          <w:rFonts w:ascii="Arial" w:hAnsi="Arial" w:cs="Arial"/>
          <w:lang w:val="en-US"/>
        </w:rPr>
        <w:t>lí</w:t>
      </w:r>
      <w:proofErr w:type="spellEnd"/>
    </w:p>
    <w:p w14:paraId="463723F8" w14:textId="5228041D" w:rsidR="00AD507F" w:rsidRDefault="00BA588E" w:rsidP="000D1166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D85C33" wp14:editId="4E9E33D1">
                <wp:simplePos x="0" y="0"/>
                <wp:positionH relativeFrom="column">
                  <wp:posOffset>4029655</wp:posOffset>
                </wp:positionH>
                <wp:positionV relativeFrom="paragraph">
                  <wp:posOffset>121920</wp:posOffset>
                </wp:positionV>
                <wp:extent cx="1224390" cy="619760"/>
                <wp:effectExtent l="0" t="0" r="13970" b="2794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390" cy="61976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F4775" w14:textId="017488BA" w:rsidR="005D52EB" w:rsidRPr="00BA588E" w:rsidRDefault="005D52EB" w:rsidP="005D52EB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 w:rsidRPr="00BA588E">
                              <w:rPr>
                                <w:rFonts w:ascii="Arial" w:hAnsi="Arial" w:cs="Arial"/>
                                <w:lang w:val="en-US"/>
                              </w:rPr>
                              <w:t>Hóa</w:t>
                            </w:r>
                            <w:proofErr w:type="spellEnd"/>
                            <w:r w:rsidRPr="00BA588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A588E">
                              <w:rPr>
                                <w:rFonts w:ascii="Arial" w:hAnsi="Arial" w:cs="Arial"/>
                                <w:lang w:val="en-US"/>
                              </w:rPr>
                              <w:t>đơn</w:t>
                            </w:r>
                            <w:proofErr w:type="spellEnd"/>
                            <w:r w:rsidRPr="00BA588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A588E">
                              <w:rPr>
                                <w:rFonts w:ascii="Arial" w:hAnsi="Arial" w:cs="Arial"/>
                                <w:lang w:val="en-US"/>
                              </w:rPr>
                              <w:t>sách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8D85C33" id="Rectangle: Rounded Corners 25" o:spid="_x0000_s1033" style="position:absolute;left:0;text-align:left;margin-left:317.3pt;margin-top:9.6pt;width:96.4pt;height:48.8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" filled="f" strokecolor="black [3200]">
                <v:textbox>
                  <w:txbxContent>
                    <w:p w14:paraId="0B3F4775" w14:textId="017488BA" w:rsidR="005D52EB" w:rsidRPr="00BA588E" w:rsidRDefault="005D52EB" w:rsidP="005D52EB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 w:rsidRPr="00BA588E">
                        <w:rPr>
                          <w:rFonts w:ascii="Arial" w:hAnsi="Arial" w:cs="Arial"/>
                          <w:lang w:val="en-US"/>
                        </w:rPr>
                        <w:t>Hóa</w:t>
                      </w:r>
                      <w:proofErr w:type="spellEnd"/>
                      <w:r w:rsidRPr="00BA588E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BA588E">
                        <w:rPr>
                          <w:rFonts w:ascii="Arial" w:hAnsi="Arial" w:cs="Arial"/>
                          <w:lang w:val="en-US"/>
                        </w:rPr>
                        <w:t>đơn</w:t>
                      </w:r>
                      <w:proofErr w:type="spellEnd"/>
                      <w:r w:rsidRPr="00BA588E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BA588E">
                        <w:rPr>
                          <w:rFonts w:ascii="Arial" w:hAnsi="Arial" w:cs="Arial"/>
                          <w:lang w:val="en-US"/>
                        </w:rPr>
                        <w:t>sách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8FE52E" wp14:editId="2C4F5A4E">
                <wp:simplePos x="0" y="0"/>
                <wp:positionH relativeFrom="column">
                  <wp:posOffset>596348</wp:posOffset>
                </wp:positionH>
                <wp:positionV relativeFrom="paragraph">
                  <wp:posOffset>122058</wp:posOffset>
                </wp:positionV>
                <wp:extent cx="1097031" cy="619760"/>
                <wp:effectExtent l="0" t="0" r="27305" b="2794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031" cy="61976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FE790" w14:textId="5725BEC2" w:rsidR="00622562" w:rsidRPr="00BA588E" w:rsidRDefault="00622562" w:rsidP="00622562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 w:rsidRPr="00BA588E">
                              <w:rPr>
                                <w:rFonts w:ascii="Arial" w:hAnsi="Arial" w:cs="Arial"/>
                                <w:lang w:val="en-US"/>
                              </w:rPr>
                              <w:t>Khách</w:t>
                            </w:r>
                            <w:proofErr w:type="spellEnd"/>
                            <w:r w:rsidRPr="00BA588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A588E">
                              <w:rPr>
                                <w:rFonts w:ascii="Arial" w:hAnsi="Arial" w:cs="Arial"/>
                                <w:lang w:val="en-US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8FE52E" id="Rectangle: Rounded Corners 23" o:spid="_x0000_s1034" style="position:absolute;left:0;text-align:left;margin-left:46.95pt;margin-top:9.6pt;width:86.4pt;height:48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" filled="f" strokecolor="black [3200]">
                <v:textbox>
                  <w:txbxContent>
                    <w:p w14:paraId="2F6FE790" w14:textId="5725BEC2" w:rsidR="00622562" w:rsidRPr="00BA588E" w:rsidRDefault="00622562" w:rsidP="00622562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 w:rsidRPr="00BA588E">
                        <w:rPr>
                          <w:rFonts w:ascii="Arial" w:hAnsi="Arial" w:cs="Arial"/>
                          <w:lang w:val="en-US"/>
                        </w:rPr>
                        <w:t>Khách</w:t>
                      </w:r>
                      <w:proofErr w:type="spellEnd"/>
                      <w:r w:rsidRPr="00BA588E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BA588E">
                        <w:rPr>
                          <w:rFonts w:ascii="Arial" w:hAnsi="Arial" w:cs="Arial"/>
                          <w:lang w:val="en-US"/>
                        </w:rPr>
                        <w:t>hàng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5D52E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6A0F22" wp14:editId="3E181865">
                <wp:simplePos x="0" y="0"/>
                <wp:positionH relativeFrom="column">
                  <wp:posOffset>2409687</wp:posOffset>
                </wp:positionH>
                <wp:positionV relativeFrom="paragraph">
                  <wp:posOffset>122969</wp:posOffset>
                </wp:positionV>
                <wp:extent cx="874643" cy="620202"/>
                <wp:effectExtent l="0" t="0" r="20955" b="2794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3" cy="620202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00678" w14:textId="412BB3F1" w:rsidR="00622562" w:rsidRPr="00BA588E" w:rsidRDefault="00622562" w:rsidP="00622562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 w:rsidRPr="00BA588E">
                              <w:rPr>
                                <w:rFonts w:ascii="Arial" w:hAnsi="Arial" w:cs="Arial"/>
                                <w:lang w:val="en-US"/>
                              </w:rPr>
                              <w:t>S</w:t>
                            </w:r>
                            <w:bookmarkStart w:id="2" w:name="_GoBack"/>
                            <w:r w:rsidRPr="00BA588E">
                              <w:rPr>
                                <w:rFonts w:ascii="Arial" w:hAnsi="Arial" w:cs="Arial"/>
                                <w:lang w:val="en-US"/>
                              </w:rPr>
                              <w:t>ách</w:t>
                            </w:r>
                            <w:bookmarkEnd w:id="2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6A0F22" id="Rectangle: Rounded Corners 24" o:spid="_x0000_s1035" style="position:absolute;left:0;text-align:left;margin-left:189.75pt;margin-top:9.7pt;width:68.85pt;height:48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" filled="f" strokecolor="black [3200]">
                <v:textbox>
                  <w:txbxContent>
                    <w:p w14:paraId="3DA00678" w14:textId="412BB3F1" w:rsidR="00622562" w:rsidRPr="00BA588E" w:rsidRDefault="00622562" w:rsidP="00622562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 w:rsidRPr="00BA588E">
                        <w:rPr>
                          <w:rFonts w:ascii="Arial" w:hAnsi="Arial" w:cs="Arial"/>
                          <w:lang w:val="en-US"/>
                        </w:rPr>
                        <w:t>S</w:t>
                      </w:r>
                      <w:bookmarkStart w:id="3" w:name="_GoBack"/>
                      <w:r w:rsidRPr="00BA588E">
                        <w:rPr>
                          <w:rFonts w:ascii="Arial" w:hAnsi="Arial" w:cs="Arial"/>
                          <w:lang w:val="en-US"/>
                        </w:rPr>
                        <w:t>ách</w:t>
                      </w:r>
                      <w:bookmarkEnd w:id="3"/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5A73DC92" w14:textId="7AA39F96" w:rsidR="00AD507F" w:rsidRPr="00622562" w:rsidRDefault="00AD507F" w:rsidP="00622562">
      <w:pPr>
        <w:spacing w:line="360" w:lineRule="auto"/>
        <w:rPr>
          <w:lang w:val="en-US"/>
        </w:rPr>
      </w:pPr>
    </w:p>
    <w:p w14:paraId="50673BF0" w14:textId="201CCAB3" w:rsidR="00AD507F" w:rsidRDefault="00AD507F" w:rsidP="000D1166">
      <w:pPr>
        <w:spacing w:line="360" w:lineRule="auto"/>
        <w:jc w:val="center"/>
      </w:pPr>
    </w:p>
    <w:p w14:paraId="15F94EE7" w14:textId="6825ABF4" w:rsidR="00AD507F" w:rsidRDefault="00AD507F" w:rsidP="000D1166">
      <w:pPr>
        <w:spacing w:line="360" w:lineRule="auto"/>
        <w:jc w:val="center"/>
      </w:pPr>
    </w:p>
    <w:p w14:paraId="01C38996" w14:textId="1F6A1BA1" w:rsidR="00AD507F" w:rsidRDefault="00113BD9" w:rsidP="000D1166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5949C75" wp14:editId="3D6CAB2A">
                <wp:simplePos x="0" y="0"/>
                <wp:positionH relativeFrom="column">
                  <wp:posOffset>2853773</wp:posOffset>
                </wp:positionH>
                <wp:positionV relativeFrom="paragraph">
                  <wp:posOffset>28658</wp:posOffset>
                </wp:positionV>
                <wp:extent cx="3313" cy="421419"/>
                <wp:effectExtent l="133350" t="19050" r="149225" b="9334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3" cy="4214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58E7B" id="Straight Arrow Connector 21" o:spid="_x0000_s1026" type="#_x0000_t32" style="position:absolute;margin-left:224.7pt;margin-top:2.25pt;width:.25pt;height:33.2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" strokecolor="black [3200]" strokeweight="4.5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2632EC33" w14:textId="284CD3BC" w:rsidR="00AD507F" w:rsidRDefault="00C95711" w:rsidP="000D1166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8A17D76" wp14:editId="0CEF473F">
                <wp:simplePos x="0" y="0"/>
                <wp:positionH relativeFrom="column">
                  <wp:posOffset>180975</wp:posOffset>
                </wp:positionH>
                <wp:positionV relativeFrom="paragraph">
                  <wp:posOffset>210185</wp:posOffset>
                </wp:positionV>
                <wp:extent cx="5353050" cy="1219200"/>
                <wp:effectExtent l="0" t="0" r="19050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12192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760DC9" id="Rectangle: Rounded Corners 14" o:spid="_x0000_s1026" style="position:absolute;margin-left:14.25pt;margin-top:16.55pt;width:421.5pt;height:96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" filled="f" strokecolor="black [3200]"/>
            </w:pict>
          </mc:Fallback>
        </mc:AlternateContent>
      </w:r>
    </w:p>
    <w:p w14:paraId="22B7E504" w14:textId="57C47497" w:rsidR="00AD507F" w:rsidRPr="00A610A5" w:rsidRDefault="00A77A58" w:rsidP="00C95711">
      <w:pPr>
        <w:spacing w:line="360" w:lineRule="auto"/>
        <w:jc w:val="center"/>
        <w:rPr>
          <w:rFonts w:ascii="Arial" w:hAnsi="Arial" w:cs="Arial"/>
          <w:lang w:val="en-US"/>
        </w:rPr>
      </w:pPr>
      <w:proofErr w:type="spellStart"/>
      <w:r w:rsidRPr="00A610A5">
        <w:rPr>
          <w:rFonts w:ascii="Arial" w:hAnsi="Arial" w:cs="Arial"/>
          <w:lang w:val="en-US"/>
        </w:rPr>
        <w:t>Tầng</w:t>
      </w:r>
      <w:proofErr w:type="spellEnd"/>
      <w:r w:rsidRPr="00A610A5">
        <w:rPr>
          <w:rFonts w:ascii="Arial" w:hAnsi="Arial" w:cs="Arial"/>
          <w:lang w:val="en-US"/>
        </w:rPr>
        <w:t xml:space="preserve"> </w:t>
      </w:r>
      <w:proofErr w:type="spellStart"/>
      <w:r w:rsidRPr="00A610A5">
        <w:rPr>
          <w:rFonts w:ascii="Arial" w:hAnsi="Arial" w:cs="Arial"/>
          <w:lang w:val="en-US"/>
        </w:rPr>
        <w:t>dữ</w:t>
      </w:r>
      <w:proofErr w:type="spellEnd"/>
      <w:r w:rsidRPr="00A610A5">
        <w:rPr>
          <w:rFonts w:ascii="Arial" w:hAnsi="Arial" w:cs="Arial"/>
          <w:lang w:val="en-US"/>
        </w:rPr>
        <w:t xml:space="preserve"> </w:t>
      </w:r>
      <w:proofErr w:type="spellStart"/>
      <w:r w:rsidRPr="00A610A5">
        <w:rPr>
          <w:rFonts w:ascii="Arial" w:hAnsi="Arial" w:cs="Arial"/>
          <w:lang w:val="en-US"/>
        </w:rPr>
        <w:t>liệu</w:t>
      </w:r>
      <w:proofErr w:type="spellEnd"/>
    </w:p>
    <w:p w14:paraId="07759277" w14:textId="7E828728" w:rsidR="00AD507F" w:rsidRDefault="00BA588E" w:rsidP="000D1166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15DBBDC" wp14:editId="54FBD661">
                <wp:simplePos x="0" y="0"/>
                <wp:positionH relativeFrom="column">
                  <wp:posOffset>3411110</wp:posOffset>
                </wp:positionH>
                <wp:positionV relativeFrom="paragraph">
                  <wp:posOffset>7261</wp:posOffset>
                </wp:positionV>
                <wp:extent cx="644055" cy="723900"/>
                <wp:effectExtent l="0" t="0" r="22860" b="19050"/>
                <wp:wrapNone/>
                <wp:docPr id="16" name="Cyl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055" cy="723900"/>
                        </a:xfrm>
                        <a:prstGeom prst="can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B076D" w14:textId="25657084" w:rsidR="00C95711" w:rsidRPr="00BA588E" w:rsidRDefault="00C95711" w:rsidP="00C95711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BA588E">
                              <w:rPr>
                                <w:rFonts w:ascii="Arial" w:hAnsi="Arial" w:cs="Arial"/>
                                <w:lang w:val="en-US"/>
                              </w:rPr>
                              <w:t>SQL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5DBBDC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6" o:spid="_x0000_s1036" type="#_x0000_t22" style="position:absolute;left:0;text-align:left;margin-left:268.6pt;margin-top:.55pt;width:50.7pt;height:5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" adj="4804" filled="f" strokecolor="black [3200]">
                <v:textbox>
                  <w:txbxContent>
                    <w:p w14:paraId="674B076D" w14:textId="25657084" w:rsidR="00C95711" w:rsidRPr="00BA588E" w:rsidRDefault="00C95711" w:rsidP="00C95711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 w:rsidRPr="00BA588E">
                        <w:rPr>
                          <w:rFonts w:ascii="Arial" w:hAnsi="Arial" w:cs="Arial"/>
                          <w:lang w:val="en-US"/>
                        </w:rPr>
                        <w:t>SQL Server</w:t>
                      </w:r>
                    </w:p>
                  </w:txbxContent>
                </v:textbox>
              </v:shape>
            </w:pict>
          </mc:Fallback>
        </mc:AlternateContent>
      </w:r>
      <w:r w:rsidR="00C95711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3434159" wp14:editId="5A02219E">
                <wp:simplePos x="0" y="0"/>
                <wp:positionH relativeFrom="column">
                  <wp:posOffset>1562100</wp:posOffset>
                </wp:positionH>
                <wp:positionV relativeFrom="paragraph">
                  <wp:posOffset>164465</wp:posOffset>
                </wp:positionV>
                <wp:extent cx="771525" cy="4476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47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0F04E" w14:textId="0B562E4B" w:rsidR="00C95711" w:rsidRPr="00BA588E" w:rsidRDefault="00C95711" w:rsidP="00C95711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 w:rsidRPr="00BA588E">
                              <w:rPr>
                                <w:rFonts w:ascii="Arial" w:hAnsi="Arial" w:cs="Arial"/>
                                <w:lang w:val="en-US"/>
                              </w:rPr>
                              <w:t>DataLib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434159" id="Rectangle 15" o:spid="_x0000_s1037" style="position:absolute;left:0;text-align:left;margin-left:123pt;margin-top:12.95pt;width:60.75pt;height:35.2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" filled="f" strokecolor="black [3200]">
                <v:stroke joinstyle="round"/>
                <v:textbox>
                  <w:txbxContent>
                    <w:p w14:paraId="6AF0F04E" w14:textId="0B562E4B" w:rsidR="00C95711" w:rsidRPr="00BA588E" w:rsidRDefault="00C95711" w:rsidP="00C95711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 w:rsidRPr="00BA588E">
                        <w:rPr>
                          <w:rFonts w:ascii="Arial" w:hAnsi="Arial" w:cs="Arial"/>
                          <w:lang w:val="en-US"/>
                        </w:rPr>
                        <w:t>DataLib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3ED96E7" w14:textId="580B17A2" w:rsidR="00AD507F" w:rsidRDefault="00972733" w:rsidP="000D1166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968DD3" wp14:editId="5B2D409A">
                <wp:simplePos x="0" y="0"/>
                <wp:positionH relativeFrom="column">
                  <wp:posOffset>2387600</wp:posOffset>
                </wp:positionH>
                <wp:positionV relativeFrom="paragraph">
                  <wp:posOffset>120015</wp:posOffset>
                </wp:positionV>
                <wp:extent cx="1003300" cy="0"/>
                <wp:effectExtent l="0" t="76200" r="2540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30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9A170" id="Straight Arrow Connector 17" o:spid="_x0000_s1026" type="#_x0000_t32" style="position:absolute;margin-left:188pt;margin-top:9.45pt;width:79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" strokecolor="black [3200]">
                <v:stroke dashstyle="dash" endarrow="open"/>
              </v:shape>
            </w:pict>
          </mc:Fallback>
        </mc:AlternateContent>
      </w:r>
    </w:p>
    <w:p w14:paraId="79EB783B" w14:textId="59705962" w:rsidR="00AD507F" w:rsidRDefault="00AD507F" w:rsidP="000D1166">
      <w:pPr>
        <w:spacing w:line="360" w:lineRule="auto"/>
        <w:jc w:val="center"/>
      </w:pPr>
    </w:p>
    <w:p w14:paraId="4621D872" w14:textId="1B797112" w:rsidR="00AD507F" w:rsidRDefault="00AD507F" w:rsidP="000D1166">
      <w:pPr>
        <w:spacing w:line="360" w:lineRule="auto"/>
        <w:jc w:val="center"/>
      </w:pPr>
    </w:p>
    <w:p w14:paraId="1CF38959" w14:textId="45E8CB96" w:rsidR="00AD507F" w:rsidRDefault="00AD507F" w:rsidP="000D1166">
      <w:pPr>
        <w:spacing w:line="360" w:lineRule="auto"/>
        <w:jc w:val="center"/>
      </w:pPr>
    </w:p>
    <w:p w14:paraId="0ED7126F" w14:textId="77777777" w:rsidR="00AD507F" w:rsidRPr="000D1166" w:rsidRDefault="00AD507F" w:rsidP="000D1166">
      <w:pPr>
        <w:spacing w:line="360" w:lineRule="auto"/>
        <w:jc w:val="center"/>
        <w:rPr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001"/>
        <w:gridCol w:w="6179"/>
      </w:tblGrid>
      <w:tr w:rsidR="00CA75F9" w:rsidRPr="00940354" w14:paraId="5E62548C" w14:textId="77777777" w:rsidTr="00F10F04">
        <w:tc>
          <w:tcPr>
            <w:tcW w:w="3001" w:type="dxa"/>
          </w:tcPr>
          <w:p w14:paraId="1F9AD6D4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Thành phần</w:t>
            </w:r>
          </w:p>
        </w:tc>
        <w:tc>
          <w:tcPr>
            <w:tcW w:w="6179" w:type="dxa"/>
          </w:tcPr>
          <w:p w14:paraId="123034B2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CA75F9" w:rsidRPr="00940354" w14:paraId="1F494CB6" w14:textId="77777777" w:rsidTr="00F10F04">
        <w:tc>
          <w:tcPr>
            <w:tcW w:w="3001" w:type="dxa"/>
          </w:tcPr>
          <w:p w14:paraId="7D526E6D" w14:textId="77777777" w:rsidR="00CA75F9" w:rsidRPr="00312353" w:rsidRDefault="00312353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GUI</w:t>
            </w:r>
          </w:p>
        </w:tc>
        <w:tc>
          <w:tcPr>
            <w:tcW w:w="6179" w:type="dxa"/>
          </w:tcPr>
          <w:p w14:paraId="5E633731" w14:textId="77777777" w:rsidR="00CA75F9" w:rsidRPr="00312353" w:rsidRDefault="00312353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Giao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diện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của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hệ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thống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, </w:t>
            </w:r>
            <w:proofErr w:type="spellStart"/>
            <w:r>
              <w:rPr>
                <w:color w:val="0000FF"/>
                <w:szCs w:val="26"/>
                <w:lang w:val="en-US"/>
              </w:rPr>
              <w:t>tương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tác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với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User</w:t>
            </w:r>
          </w:p>
        </w:tc>
      </w:tr>
      <w:tr w:rsidR="00CA75F9" w:rsidRPr="00940354" w14:paraId="1C3D5197" w14:textId="77777777" w:rsidTr="00F10F04">
        <w:tc>
          <w:tcPr>
            <w:tcW w:w="3001" w:type="dxa"/>
          </w:tcPr>
          <w:p w14:paraId="5A10A9E6" w14:textId="77777777" w:rsidR="00CA75F9" w:rsidRPr="00170D1E" w:rsidRDefault="00170D1E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BUS</w:t>
            </w:r>
          </w:p>
        </w:tc>
        <w:tc>
          <w:tcPr>
            <w:tcW w:w="6179" w:type="dxa"/>
          </w:tcPr>
          <w:p w14:paraId="4C52B6D8" w14:textId="77777777" w:rsidR="00CA75F9" w:rsidRPr="00170D1E" w:rsidRDefault="00170D1E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Thành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phần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trung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gian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giữa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DAO </w:t>
            </w:r>
            <w:proofErr w:type="spellStart"/>
            <w:r>
              <w:rPr>
                <w:color w:val="0000FF"/>
                <w:szCs w:val="26"/>
                <w:lang w:val="en-US"/>
              </w:rPr>
              <w:t>và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GUI, </w:t>
            </w:r>
            <w:proofErr w:type="spellStart"/>
            <w:r>
              <w:rPr>
                <w:color w:val="0000FF"/>
                <w:szCs w:val="26"/>
                <w:lang w:val="en-US"/>
              </w:rPr>
              <w:t>có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chức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năng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kiểm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tra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dữ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liệu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từ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GUI </w:t>
            </w:r>
            <w:proofErr w:type="spellStart"/>
            <w:r>
              <w:rPr>
                <w:color w:val="0000FF"/>
                <w:szCs w:val="26"/>
                <w:lang w:val="en-US"/>
              </w:rPr>
              <w:t>và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đưa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dữ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liệu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vào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các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hàm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của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DAO</w:t>
            </w:r>
          </w:p>
        </w:tc>
      </w:tr>
      <w:tr w:rsidR="00CA75F9" w:rsidRPr="00940354" w14:paraId="5622E685" w14:textId="77777777" w:rsidTr="00F10F04">
        <w:tc>
          <w:tcPr>
            <w:tcW w:w="3001" w:type="dxa"/>
          </w:tcPr>
          <w:p w14:paraId="776FCE84" w14:textId="77777777" w:rsidR="00CA75F9" w:rsidRPr="00C51B59" w:rsidRDefault="00C51B59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DAO</w:t>
            </w:r>
          </w:p>
        </w:tc>
        <w:tc>
          <w:tcPr>
            <w:tcW w:w="6179" w:type="dxa"/>
          </w:tcPr>
          <w:p w14:paraId="175294CB" w14:textId="77777777" w:rsidR="00CA75F9" w:rsidRPr="00C51B59" w:rsidRDefault="00C51B59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Chứa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các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hàm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tương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tác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với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Database</w:t>
            </w:r>
          </w:p>
        </w:tc>
      </w:tr>
      <w:tr w:rsidR="00CA75F9" w:rsidRPr="00940354" w14:paraId="4B78FCA3" w14:textId="77777777" w:rsidTr="00F10F04">
        <w:tc>
          <w:tcPr>
            <w:tcW w:w="3001" w:type="dxa"/>
          </w:tcPr>
          <w:p w14:paraId="13F24DB1" w14:textId="77777777" w:rsidR="00CA75F9" w:rsidRPr="007F0CEB" w:rsidRDefault="007F0CEB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DTO</w:t>
            </w:r>
          </w:p>
        </w:tc>
        <w:tc>
          <w:tcPr>
            <w:tcW w:w="6179" w:type="dxa"/>
          </w:tcPr>
          <w:p w14:paraId="519B3CD1" w14:textId="77777777" w:rsidR="00CA75F9" w:rsidRPr="007F0CEB" w:rsidRDefault="007F0CEB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Chứa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các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class </w:t>
            </w:r>
            <w:proofErr w:type="spellStart"/>
            <w:r>
              <w:rPr>
                <w:color w:val="0000FF"/>
                <w:szCs w:val="26"/>
                <w:lang w:val="en-US"/>
              </w:rPr>
              <w:t>để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lưu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trữ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dữ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liệu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phục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vụ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cho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hệ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thống</w:t>
            </w:r>
            <w:proofErr w:type="spellEnd"/>
          </w:p>
        </w:tc>
      </w:tr>
    </w:tbl>
    <w:p w14:paraId="7B80C377" w14:textId="77777777" w:rsidR="00514E80" w:rsidRPr="00514E80" w:rsidRDefault="00CA75F9" w:rsidP="00514E80">
      <w:pPr>
        <w:pStyle w:val="Heading1"/>
        <w:spacing w:before="240" w:line="360" w:lineRule="auto"/>
        <w:jc w:val="both"/>
      </w:pPr>
      <w:r>
        <w:br w:type="page"/>
      </w:r>
      <w:bookmarkStart w:id="4" w:name="_Toc176927906"/>
      <w:bookmarkStart w:id="5" w:name="_Toc369451630"/>
      <w:r w:rsidRPr="008846F1">
        <w:lastRenderedPageBreak/>
        <w:t>Mô tả chi tiết từng thành phần trong hệ thốn</w:t>
      </w:r>
      <w:bookmarkEnd w:id="4"/>
      <w:bookmarkEnd w:id="5"/>
      <w:r w:rsidR="00514E80">
        <w:rPr>
          <w:lang w:val="en-US"/>
        </w:rPr>
        <w:t>g</w:t>
      </w:r>
    </w:p>
    <w:p w14:paraId="15D7ACA9" w14:textId="77777777" w:rsidR="005B345A" w:rsidRDefault="007D4524" w:rsidP="005B345A">
      <w:pPr>
        <w:pStyle w:val="Heading2"/>
        <w:rPr>
          <w:lang w:val="en-US"/>
        </w:rPr>
      </w:pPr>
      <w:r>
        <w:rPr>
          <w:lang w:val="en-US"/>
        </w:rPr>
        <w:t>Presentation Layer</w:t>
      </w:r>
    </w:p>
    <w:p w14:paraId="0E078FC3" w14:textId="77777777" w:rsidR="00367911" w:rsidRPr="00367911" w:rsidRDefault="00367911" w:rsidP="0036791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A9F91E" wp14:editId="5FC6BF46">
            <wp:extent cx="5732145" cy="143446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U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2E070" w14:textId="77777777" w:rsidR="005B345A" w:rsidRPr="005B345A" w:rsidRDefault="005B345A" w:rsidP="005B345A">
      <w:pPr>
        <w:rPr>
          <w:lang w:val="en-US"/>
        </w:rPr>
      </w:pPr>
    </w:p>
    <w:p w14:paraId="7C091628" w14:textId="77777777" w:rsidR="00CA75F9" w:rsidRDefault="00CA75F9" w:rsidP="00CA75F9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78"/>
        <w:gridCol w:w="6265"/>
      </w:tblGrid>
      <w:tr w:rsidR="00CA75F9" w:rsidRPr="008846F1" w14:paraId="15B2D55D" w14:textId="77777777" w:rsidTr="00F10F04">
        <w:tc>
          <w:tcPr>
            <w:tcW w:w="3001" w:type="dxa"/>
          </w:tcPr>
          <w:p w14:paraId="03A3E4D6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Lớp</w:t>
            </w:r>
            <w:proofErr w:type="spellEnd"/>
            <w:r w:rsidRPr="00495BE0">
              <w:rPr>
                <w:b/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đối</w:t>
            </w:r>
            <w:proofErr w:type="spellEnd"/>
            <w:r w:rsidRPr="00495BE0">
              <w:rPr>
                <w:b/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tượng</w:t>
            </w:r>
            <w:proofErr w:type="spellEnd"/>
          </w:p>
        </w:tc>
        <w:tc>
          <w:tcPr>
            <w:tcW w:w="6463" w:type="dxa"/>
          </w:tcPr>
          <w:p w14:paraId="418E9339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CA75F9" w:rsidRPr="008846F1" w14:paraId="76219FE5" w14:textId="77777777" w:rsidTr="00F10F04">
        <w:tc>
          <w:tcPr>
            <w:tcW w:w="3001" w:type="dxa"/>
          </w:tcPr>
          <w:p w14:paraId="08B01A98" w14:textId="77777777" w:rsidR="00CA75F9" w:rsidRPr="00367911" w:rsidRDefault="00367911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WelcomePage</w:t>
            </w:r>
            <w:proofErr w:type="spellEnd"/>
          </w:p>
        </w:tc>
        <w:tc>
          <w:tcPr>
            <w:tcW w:w="6463" w:type="dxa"/>
          </w:tcPr>
          <w:p w14:paraId="66F8E978" w14:textId="77777777" w:rsidR="00CA75F9" w:rsidRPr="00367911" w:rsidRDefault="00367911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Màn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hình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đầu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tiên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khi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khởi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động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phần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mềm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, </w:t>
            </w:r>
            <w:proofErr w:type="spellStart"/>
            <w:r>
              <w:rPr>
                <w:color w:val="0000FF"/>
                <w:szCs w:val="26"/>
                <w:lang w:val="en-US"/>
              </w:rPr>
              <w:t>yêu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cầu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người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dùng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nhập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password </w:t>
            </w:r>
            <w:proofErr w:type="spellStart"/>
            <w:r>
              <w:rPr>
                <w:color w:val="0000FF"/>
                <w:szCs w:val="26"/>
                <w:lang w:val="en-US"/>
              </w:rPr>
              <w:t>để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sử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dụng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phần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mềm</w:t>
            </w:r>
            <w:proofErr w:type="spellEnd"/>
          </w:p>
        </w:tc>
      </w:tr>
      <w:tr w:rsidR="00CA75F9" w:rsidRPr="008846F1" w14:paraId="5B0ABCE5" w14:textId="77777777" w:rsidTr="00F10F04">
        <w:tc>
          <w:tcPr>
            <w:tcW w:w="3001" w:type="dxa"/>
          </w:tcPr>
          <w:p w14:paraId="03000556" w14:textId="77777777" w:rsidR="00CA75F9" w:rsidRPr="00367911" w:rsidRDefault="00367911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DashBoard</w:t>
            </w:r>
            <w:proofErr w:type="spellEnd"/>
          </w:p>
        </w:tc>
        <w:tc>
          <w:tcPr>
            <w:tcW w:w="6463" w:type="dxa"/>
          </w:tcPr>
          <w:p w14:paraId="32D97282" w14:textId="77777777" w:rsidR="00CA75F9" w:rsidRPr="00367911" w:rsidRDefault="00367911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Màn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hình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layout </w:t>
            </w:r>
            <w:proofErr w:type="spellStart"/>
            <w:r>
              <w:rPr>
                <w:color w:val="0000FF"/>
                <w:szCs w:val="26"/>
                <w:lang w:val="en-US"/>
              </w:rPr>
              <w:t>chính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của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phần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mềm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, </w:t>
            </w:r>
            <w:proofErr w:type="spellStart"/>
            <w:r w:rsidR="00F80298">
              <w:rPr>
                <w:color w:val="0000FF"/>
                <w:szCs w:val="26"/>
                <w:lang w:val="en-US"/>
              </w:rPr>
              <w:t>gồm</w:t>
            </w:r>
            <w:proofErr w:type="spellEnd"/>
            <w:r w:rsidR="00F80298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F80298">
              <w:rPr>
                <w:color w:val="0000FF"/>
                <w:szCs w:val="26"/>
                <w:lang w:val="en-US"/>
              </w:rPr>
              <w:t>một</w:t>
            </w:r>
            <w:proofErr w:type="spellEnd"/>
            <w:r w:rsidR="00F80298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F80298">
              <w:rPr>
                <w:color w:val="0000FF"/>
                <w:szCs w:val="26"/>
                <w:lang w:val="en-US"/>
              </w:rPr>
              <w:t>thanh</w:t>
            </w:r>
            <w:proofErr w:type="spellEnd"/>
            <w:r w:rsidR="00F80298">
              <w:rPr>
                <w:color w:val="0000FF"/>
                <w:szCs w:val="26"/>
                <w:lang w:val="en-US"/>
              </w:rPr>
              <w:t xml:space="preserve"> menu </w:t>
            </w:r>
            <w:proofErr w:type="spellStart"/>
            <w:r w:rsidR="00F80298">
              <w:rPr>
                <w:color w:val="0000FF"/>
                <w:szCs w:val="26"/>
                <w:lang w:val="en-US"/>
              </w:rPr>
              <w:t>để</w:t>
            </w:r>
            <w:proofErr w:type="spellEnd"/>
            <w:r w:rsidR="00F80298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F80298">
              <w:rPr>
                <w:color w:val="0000FF"/>
                <w:szCs w:val="26"/>
                <w:lang w:val="en-US"/>
              </w:rPr>
              <w:t>chọn</w:t>
            </w:r>
            <w:proofErr w:type="spellEnd"/>
            <w:r w:rsidR="00F80298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F80298">
              <w:rPr>
                <w:color w:val="0000FF"/>
                <w:szCs w:val="26"/>
                <w:lang w:val="en-US"/>
              </w:rPr>
              <w:t>mục</w:t>
            </w:r>
            <w:proofErr w:type="spellEnd"/>
            <w:r w:rsidR="00F80298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F80298">
              <w:rPr>
                <w:color w:val="0000FF"/>
                <w:szCs w:val="26"/>
                <w:lang w:val="en-US"/>
              </w:rPr>
              <w:t>cần</w:t>
            </w:r>
            <w:proofErr w:type="spellEnd"/>
            <w:r w:rsidR="00F80298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F80298">
              <w:rPr>
                <w:color w:val="0000FF"/>
                <w:szCs w:val="26"/>
                <w:lang w:val="en-US"/>
              </w:rPr>
              <w:t>hiển</w:t>
            </w:r>
            <w:proofErr w:type="spellEnd"/>
            <w:r w:rsidR="00F80298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F80298">
              <w:rPr>
                <w:color w:val="0000FF"/>
                <w:szCs w:val="26"/>
                <w:lang w:val="en-US"/>
              </w:rPr>
              <w:t>thị</w:t>
            </w:r>
            <w:proofErr w:type="spellEnd"/>
            <w:r w:rsidR="00F80298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F80298">
              <w:rPr>
                <w:color w:val="0000FF"/>
                <w:szCs w:val="26"/>
                <w:lang w:val="en-US"/>
              </w:rPr>
              <w:t>và</w:t>
            </w:r>
            <w:proofErr w:type="spellEnd"/>
            <w:r w:rsidR="00F80298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F80298">
              <w:rPr>
                <w:color w:val="0000FF"/>
                <w:szCs w:val="26"/>
                <w:lang w:val="en-US"/>
              </w:rPr>
              <w:t>một</w:t>
            </w:r>
            <w:proofErr w:type="spellEnd"/>
            <w:r w:rsidR="00F80298">
              <w:rPr>
                <w:color w:val="0000FF"/>
                <w:szCs w:val="26"/>
                <w:lang w:val="en-US"/>
              </w:rPr>
              <w:t xml:space="preserve"> frame </w:t>
            </w:r>
            <w:proofErr w:type="spellStart"/>
            <w:r w:rsidR="00F80298">
              <w:rPr>
                <w:color w:val="0000FF"/>
                <w:szCs w:val="26"/>
                <w:lang w:val="en-US"/>
              </w:rPr>
              <w:t>dùng</w:t>
            </w:r>
            <w:proofErr w:type="spellEnd"/>
            <w:r w:rsidR="00F80298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F80298">
              <w:rPr>
                <w:color w:val="0000FF"/>
                <w:szCs w:val="26"/>
                <w:lang w:val="en-US"/>
              </w:rPr>
              <w:t>để</w:t>
            </w:r>
            <w:proofErr w:type="spellEnd"/>
            <w:r w:rsidR="00F80298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F80298">
              <w:rPr>
                <w:color w:val="0000FF"/>
                <w:szCs w:val="26"/>
                <w:lang w:val="en-US"/>
              </w:rPr>
              <w:t>hiển</w:t>
            </w:r>
            <w:proofErr w:type="spellEnd"/>
            <w:r w:rsidR="00F80298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F80298">
              <w:rPr>
                <w:color w:val="0000FF"/>
                <w:szCs w:val="26"/>
                <w:lang w:val="en-US"/>
              </w:rPr>
              <w:t>thị</w:t>
            </w:r>
            <w:proofErr w:type="spellEnd"/>
            <w:r w:rsidR="00F80298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F80298">
              <w:rPr>
                <w:color w:val="0000FF"/>
                <w:szCs w:val="26"/>
                <w:lang w:val="en-US"/>
              </w:rPr>
              <w:t>các</w:t>
            </w:r>
            <w:proofErr w:type="spellEnd"/>
            <w:r w:rsidR="00F80298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F80298">
              <w:rPr>
                <w:color w:val="0000FF"/>
                <w:szCs w:val="26"/>
                <w:lang w:val="en-US"/>
              </w:rPr>
              <w:t>trang</w:t>
            </w:r>
            <w:proofErr w:type="spellEnd"/>
            <w:r w:rsidR="00F80298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F80298">
              <w:rPr>
                <w:color w:val="0000FF"/>
                <w:szCs w:val="26"/>
                <w:lang w:val="en-US"/>
              </w:rPr>
              <w:t>như</w:t>
            </w:r>
            <w:proofErr w:type="spellEnd"/>
            <w:r w:rsidR="00F80298">
              <w:rPr>
                <w:color w:val="0000FF"/>
                <w:szCs w:val="26"/>
                <w:lang w:val="en-US"/>
              </w:rPr>
              <w:t xml:space="preserve"> Home, </w:t>
            </w:r>
            <w:proofErr w:type="gramStart"/>
            <w:r w:rsidR="00F80298">
              <w:rPr>
                <w:color w:val="0000FF"/>
                <w:szCs w:val="26"/>
                <w:lang w:val="en-US"/>
              </w:rPr>
              <w:t>Report,…</w:t>
            </w:r>
            <w:proofErr w:type="gramEnd"/>
            <w:r w:rsidR="00F80298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F80298">
              <w:rPr>
                <w:color w:val="0000FF"/>
                <w:szCs w:val="26"/>
                <w:lang w:val="en-US"/>
              </w:rPr>
              <w:t>ứng</w:t>
            </w:r>
            <w:proofErr w:type="spellEnd"/>
            <w:r w:rsidR="00F80298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F80298">
              <w:rPr>
                <w:color w:val="0000FF"/>
                <w:szCs w:val="26"/>
                <w:lang w:val="en-US"/>
              </w:rPr>
              <w:t>với</w:t>
            </w:r>
            <w:proofErr w:type="spellEnd"/>
            <w:r w:rsidR="00F80298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F80298">
              <w:rPr>
                <w:color w:val="0000FF"/>
                <w:szCs w:val="26"/>
                <w:lang w:val="en-US"/>
              </w:rPr>
              <w:t>mục</w:t>
            </w:r>
            <w:proofErr w:type="spellEnd"/>
            <w:r w:rsidR="00F80298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F80298">
              <w:rPr>
                <w:color w:val="0000FF"/>
                <w:szCs w:val="26"/>
                <w:lang w:val="en-US"/>
              </w:rPr>
              <w:t>được</w:t>
            </w:r>
            <w:proofErr w:type="spellEnd"/>
            <w:r w:rsidR="00F80298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F80298">
              <w:rPr>
                <w:color w:val="0000FF"/>
                <w:szCs w:val="26"/>
                <w:lang w:val="en-US"/>
              </w:rPr>
              <w:t>chọn</w:t>
            </w:r>
            <w:proofErr w:type="spellEnd"/>
            <w:r w:rsidR="00F80298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F80298">
              <w:rPr>
                <w:color w:val="0000FF"/>
                <w:szCs w:val="26"/>
                <w:lang w:val="en-US"/>
              </w:rPr>
              <w:t>trên</w:t>
            </w:r>
            <w:proofErr w:type="spellEnd"/>
            <w:r w:rsidR="00F80298">
              <w:rPr>
                <w:color w:val="0000FF"/>
                <w:szCs w:val="26"/>
                <w:lang w:val="en-US"/>
              </w:rPr>
              <w:t xml:space="preserve"> menu</w:t>
            </w:r>
          </w:p>
        </w:tc>
      </w:tr>
      <w:tr w:rsidR="00CA75F9" w:rsidRPr="008846F1" w14:paraId="2877257D" w14:textId="77777777" w:rsidTr="00F10F04">
        <w:tc>
          <w:tcPr>
            <w:tcW w:w="3001" w:type="dxa"/>
          </w:tcPr>
          <w:p w14:paraId="45FD7B9A" w14:textId="77777777" w:rsidR="00CA75F9" w:rsidRPr="00F80298" w:rsidRDefault="00F80298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HomePage</w:t>
            </w:r>
            <w:proofErr w:type="spellEnd"/>
          </w:p>
        </w:tc>
        <w:tc>
          <w:tcPr>
            <w:tcW w:w="6463" w:type="dxa"/>
          </w:tcPr>
          <w:p w14:paraId="287B97B1" w14:textId="77777777" w:rsidR="00CA75F9" w:rsidRPr="001F38FA" w:rsidRDefault="001F38FA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Màn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hình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danh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mục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sách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theo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thể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loại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, </w:t>
            </w:r>
            <w:proofErr w:type="spellStart"/>
            <w:r>
              <w:rPr>
                <w:color w:val="0000FF"/>
                <w:szCs w:val="26"/>
                <w:lang w:val="en-US"/>
              </w:rPr>
              <w:t>bán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chạy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color w:val="0000FF"/>
                <w:szCs w:val="26"/>
                <w:lang w:val="en-US"/>
              </w:rPr>
              <w:t>nhất</w:t>
            </w:r>
            <w:proofErr w:type="spellEnd"/>
            <w:r>
              <w:rPr>
                <w:color w:val="0000FF"/>
                <w:szCs w:val="26"/>
                <w:lang w:val="en-US"/>
              </w:rPr>
              <w:t>,…</w:t>
            </w:r>
            <w:proofErr w:type="gramEnd"/>
          </w:p>
        </w:tc>
      </w:tr>
      <w:tr w:rsidR="00CA75F9" w:rsidRPr="008846F1" w14:paraId="7C3AF8B3" w14:textId="77777777" w:rsidTr="00F10F04">
        <w:tc>
          <w:tcPr>
            <w:tcW w:w="3001" w:type="dxa"/>
          </w:tcPr>
          <w:p w14:paraId="7DE5EB1F" w14:textId="77777777" w:rsidR="00CA75F9" w:rsidRPr="00F80298" w:rsidRDefault="00F80298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ReportPage</w:t>
            </w:r>
            <w:proofErr w:type="spellEnd"/>
          </w:p>
        </w:tc>
        <w:tc>
          <w:tcPr>
            <w:tcW w:w="6463" w:type="dxa"/>
          </w:tcPr>
          <w:p w14:paraId="787A05BC" w14:textId="77777777" w:rsidR="00CA75F9" w:rsidRPr="001F38FA" w:rsidRDefault="001F38FA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Màn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hình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chứa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các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báo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cáo</w:t>
            </w:r>
            <w:proofErr w:type="spellEnd"/>
          </w:p>
        </w:tc>
      </w:tr>
      <w:tr w:rsidR="00CA75F9" w:rsidRPr="008846F1" w14:paraId="65156BF5" w14:textId="77777777" w:rsidTr="00F10F04">
        <w:tc>
          <w:tcPr>
            <w:tcW w:w="3001" w:type="dxa"/>
          </w:tcPr>
          <w:p w14:paraId="7D63F185" w14:textId="77777777" w:rsidR="00CA75F9" w:rsidRPr="00F80298" w:rsidRDefault="00F80298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SellPage</w:t>
            </w:r>
            <w:proofErr w:type="spellEnd"/>
          </w:p>
        </w:tc>
        <w:tc>
          <w:tcPr>
            <w:tcW w:w="6463" w:type="dxa"/>
          </w:tcPr>
          <w:p w14:paraId="7E357D50" w14:textId="77777777" w:rsidR="00CA75F9" w:rsidRPr="00A47E87" w:rsidRDefault="00A47E87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Màn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hình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thanh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toán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tiền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sách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hoặc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tiền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nợ</w:t>
            </w:r>
            <w:proofErr w:type="spellEnd"/>
          </w:p>
        </w:tc>
      </w:tr>
      <w:tr w:rsidR="00F80298" w:rsidRPr="008846F1" w14:paraId="6A77943B" w14:textId="77777777" w:rsidTr="00F10F04">
        <w:tc>
          <w:tcPr>
            <w:tcW w:w="3001" w:type="dxa"/>
          </w:tcPr>
          <w:p w14:paraId="01DB86A0" w14:textId="77777777" w:rsidR="00F80298" w:rsidRDefault="00F80298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ManageBookPage</w:t>
            </w:r>
            <w:proofErr w:type="spellEnd"/>
          </w:p>
        </w:tc>
        <w:tc>
          <w:tcPr>
            <w:tcW w:w="6463" w:type="dxa"/>
          </w:tcPr>
          <w:p w14:paraId="5DC85BD3" w14:textId="77777777" w:rsidR="00F80298" w:rsidRPr="00A81FAA" w:rsidRDefault="00A81FAA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Màn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hình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quản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lý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lượng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tồn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của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sách</w:t>
            </w:r>
            <w:proofErr w:type="spellEnd"/>
          </w:p>
        </w:tc>
      </w:tr>
      <w:tr w:rsidR="00F80298" w:rsidRPr="008846F1" w14:paraId="50558FF7" w14:textId="77777777" w:rsidTr="00F10F04">
        <w:tc>
          <w:tcPr>
            <w:tcW w:w="3001" w:type="dxa"/>
          </w:tcPr>
          <w:p w14:paraId="087E7F77" w14:textId="77777777" w:rsidR="00F80298" w:rsidRDefault="00F80298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ManageCustomerPage</w:t>
            </w:r>
            <w:proofErr w:type="spellEnd"/>
          </w:p>
        </w:tc>
        <w:tc>
          <w:tcPr>
            <w:tcW w:w="6463" w:type="dxa"/>
          </w:tcPr>
          <w:p w14:paraId="77ECBE83" w14:textId="77777777" w:rsidR="00F80298" w:rsidRPr="002F6BA6" w:rsidRDefault="002F6BA6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Màn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hình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quản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lý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danh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sách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khách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hàng</w:t>
            </w:r>
            <w:proofErr w:type="spellEnd"/>
          </w:p>
        </w:tc>
      </w:tr>
      <w:tr w:rsidR="00F80298" w:rsidRPr="008846F1" w14:paraId="78BBE3F9" w14:textId="77777777" w:rsidTr="00F10F04">
        <w:tc>
          <w:tcPr>
            <w:tcW w:w="3001" w:type="dxa"/>
          </w:tcPr>
          <w:p w14:paraId="7D80D19D" w14:textId="77777777" w:rsidR="00F80298" w:rsidRDefault="00F80298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ManageRulePage</w:t>
            </w:r>
            <w:proofErr w:type="spellEnd"/>
          </w:p>
        </w:tc>
        <w:tc>
          <w:tcPr>
            <w:tcW w:w="6463" w:type="dxa"/>
          </w:tcPr>
          <w:p w14:paraId="51F680E6" w14:textId="77777777" w:rsidR="00F80298" w:rsidRPr="00471B31" w:rsidRDefault="00471B31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Màn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hình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quản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lý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số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lượng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nhập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sách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tối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thiểu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, </w:t>
            </w:r>
            <w:proofErr w:type="spellStart"/>
            <w:r>
              <w:rPr>
                <w:color w:val="0000FF"/>
                <w:szCs w:val="26"/>
                <w:lang w:val="en-US"/>
              </w:rPr>
              <w:t>tiền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nợ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tối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color w:val="0000FF"/>
                <w:szCs w:val="26"/>
                <w:lang w:val="en-US"/>
              </w:rPr>
              <w:t>đa</w:t>
            </w:r>
            <w:proofErr w:type="spellEnd"/>
            <w:r>
              <w:rPr>
                <w:color w:val="0000FF"/>
                <w:szCs w:val="26"/>
                <w:lang w:val="en-US"/>
              </w:rPr>
              <w:t>,…</w:t>
            </w:r>
            <w:proofErr w:type="gramEnd"/>
          </w:p>
        </w:tc>
      </w:tr>
      <w:tr w:rsidR="00F80298" w:rsidRPr="008846F1" w14:paraId="71A1AC99" w14:textId="77777777" w:rsidTr="00F10F04">
        <w:tc>
          <w:tcPr>
            <w:tcW w:w="3001" w:type="dxa"/>
          </w:tcPr>
          <w:p w14:paraId="5B25C14A" w14:textId="77777777" w:rsidR="00F80298" w:rsidRDefault="00F80298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ManageBillPage</w:t>
            </w:r>
            <w:proofErr w:type="spellEnd"/>
          </w:p>
        </w:tc>
        <w:tc>
          <w:tcPr>
            <w:tcW w:w="6463" w:type="dxa"/>
          </w:tcPr>
          <w:p w14:paraId="52751B35" w14:textId="77777777" w:rsidR="00F80298" w:rsidRPr="0057459E" w:rsidRDefault="0057459E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Màn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hình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quản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lý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danh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sách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hóa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đơn</w:t>
            </w:r>
            <w:proofErr w:type="spellEnd"/>
          </w:p>
        </w:tc>
      </w:tr>
      <w:tr w:rsidR="00F80298" w:rsidRPr="008846F1" w14:paraId="1F244006" w14:textId="77777777" w:rsidTr="00F10F04">
        <w:tc>
          <w:tcPr>
            <w:tcW w:w="3001" w:type="dxa"/>
          </w:tcPr>
          <w:p w14:paraId="62675C72" w14:textId="77777777" w:rsidR="00F80298" w:rsidRDefault="00F80298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AboutPage</w:t>
            </w:r>
            <w:proofErr w:type="spellEnd"/>
          </w:p>
        </w:tc>
        <w:tc>
          <w:tcPr>
            <w:tcW w:w="6463" w:type="dxa"/>
          </w:tcPr>
          <w:p w14:paraId="32526CCA" w14:textId="77777777" w:rsidR="00F80298" w:rsidRPr="00EF758D" w:rsidRDefault="00EF758D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Màn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hình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thông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color w:val="0000FF"/>
                <w:szCs w:val="26"/>
                <w:lang w:val="en-US"/>
              </w:rPr>
              <w:t>phần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mềm</w:t>
            </w:r>
            <w:proofErr w:type="spellEnd"/>
          </w:p>
        </w:tc>
      </w:tr>
    </w:tbl>
    <w:p w14:paraId="4CB8FA53" w14:textId="77777777" w:rsidR="00CA75F9" w:rsidRDefault="00CA75F9" w:rsidP="00CA75F9">
      <w:pPr>
        <w:rPr>
          <w:i/>
          <w:lang w:val="en-US"/>
        </w:rPr>
      </w:pPr>
    </w:p>
    <w:p w14:paraId="6F681B50" w14:textId="77777777" w:rsidR="00CA75F9" w:rsidRDefault="002F4F0A" w:rsidP="0003059A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Bussiness</w:t>
      </w:r>
      <w:proofErr w:type="spellEnd"/>
      <w:r>
        <w:rPr>
          <w:lang w:val="en-US"/>
        </w:rPr>
        <w:t xml:space="preserve"> Layer</w:t>
      </w:r>
    </w:p>
    <w:p w14:paraId="07ECD21D" w14:textId="77777777" w:rsidR="00514E80" w:rsidRDefault="00514E80" w:rsidP="00514E80">
      <w:pPr>
        <w:pStyle w:val="Heading3"/>
        <w:rPr>
          <w:lang w:val="en-US"/>
        </w:rPr>
      </w:pPr>
      <w:r>
        <w:rPr>
          <w:lang w:val="en-US"/>
        </w:rPr>
        <w:t>Business Entities</w:t>
      </w:r>
    </w:p>
    <w:p w14:paraId="2345545D" w14:textId="77777777" w:rsidR="00514E80" w:rsidRPr="00514E80" w:rsidRDefault="00514E80" w:rsidP="00514E8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A4D64A" wp14:editId="5CBDCA5E">
            <wp:extent cx="5732145" cy="288417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T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083"/>
        <w:gridCol w:w="6160"/>
      </w:tblGrid>
      <w:tr w:rsidR="00514E80" w:rsidRPr="008846F1" w14:paraId="71A45D32" w14:textId="77777777" w:rsidTr="00A92F47">
        <w:tc>
          <w:tcPr>
            <w:tcW w:w="3083" w:type="dxa"/>
          </w:tcPr>
          <w:p w14:paraId="35C2459C" w14:textId="77777777" w:rsidR="00514E80" w:rsidRPr="00495BE0" w:rsidRDefault="00514E80" w:rsidP="00A92F47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Lớp</w:t>
            </w:r>
            <w:proofErr w:type="spellEnd"/>
            <w:r w:rsidRPr="00495BE0">
              <w:rPr>
                <w:b/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đối</w:t>
            </w:r>
            <w:proofErr w:type="spellEnd"/>
            <w:r w:rsidRPr="00495BE0">
              <w:rPr>
                <w:b/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tượng</w:t>
            </w:r>
            <w:proofErr w:type="spellEnd"/>
          </w:p>
        </w:tc>
        <w:tc>
          <w:tcPr>
            <w:tcW w:w="6160" w:type="dxa"/>
          </w:tcPr>
          <w:p w14:paraId="78F532A2" w14:textId="77777777" w:rsidR="00514E80" w:rsidRPr="00495BE0" w:rsidRDefault="00514E80" w:rsidP="00A92F47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514E80" w:rsidRPr="008846F1" w14:paraId="4FD10ECB" w14:textId="77777777" w:rsidTr="00A92F47">
        <w:tc>
          <w:tcPr>
            <w:tcW w:w="3083" w:type="dxa"/>
          </w:tcPr>
          <w:p w14:paraId="49983A2E" w14:textId="77777777" w:rsidR="00514E80" w:rsidRPr="00367911" w:rsidRDefault="00514E80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Sach</w:t>
            </w:r>
            <w:r w:rsidR="00D53940">
              <w:rPr>
                <w:color w:val="0000FF"/>
                <w:szCs w:val="26"/>
                <w:lang w:val="en-US"/>
              </w:rPr>
              <w:t>DTO</w:t>
            </w:r>
            <w:proofErr w:type="spellEnd"/>
          </w:p>
        </w:tc>
        <w:tc>
          <w:tcPr>
            <w:tcW w:w="6160" w:type="dxa"/>
          </w:tcPr>
          <w:p w14:paraId="6FFCC9A7" w14:textId="77777777" w:rsidR="00514E80" w:rsidRPr="00367911" w:rsidRDefault="00D53940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Chứa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thông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color w:val="0000FF"/>
                <w:szCs w:val="26"/>
                <w:lang w:val="en-US"/>
              </w:rPr>
              <w:t>của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sách</w:t>
            </w:r>
            <w:proofErr w:type="spellEnd"/>
          </w:p>
        </w:tc>
      </w:tr>
      <w:tr w:rsidR="00514E80" w:rsidRPr="008846F1" w14:paraId="5082BAA5" w14:textId="77777777" w:rsidTr="00A92F47">
        <w:tc>
          <w:tcPr>
            <w:tcW w:w="3083" w:type="dxa"/>
          </w:tcPr>
          <w:p w14:paraId="223156CB" w14:textId="77777777" w:rsidR="00514E80" w:rsidRPr="00367911" w:rsidRDefault="004E12E0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PhieuNhapSachDTO</w:t>
            </w:r>
            <w:proofErr w:type="spellEnd"/>
          </w:p>
        </w:tc>
        <w:tc>
          <w:tcPr>
            <w:tcW w:w="6160" w:type="dxa"/>
          </w:tcPr>
          <w:p w14:paraId="59DB6371" w14:textId="77777777" w:rsidR="00514E80" w:rsidRPr="00367911" w:rsidRDefault="004E12E0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Chứa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dữ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liệu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sách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được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nhập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và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số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lượng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, </w:t>
            </w:r>
            <w:proofErr w:type="spellStart"/>
            <w:r>
              <w:rPr>
                <w:color w:val="0000FF"/>
                <w:szCs w:val="26"/>
                <w:lang w:val="en-US"/>
              </w:rPr>
              <w:t>tổng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tiền</w:t>
            </w:r>
            <w:proofErr w:type="spellEnd"/>
          </w:p>
        </w:tc>
      </w:tr>
      <w:tr w:rsidR="00514E80" w:rsidRPr="008846F1" w14:paraId="00B32CDD" w14:textId="77777777" w:rsidTr="00A92F47">
        <w:tc>
          <w:tcPr>
            <w:tcW w:w="3083" w:type="dxa"/>
          </w:tcPr>
          <w:p w14:paraId="423F288E" w14:textId="77777777" w:rsidR="00514E80" w:rsidRPr="00F80298" w:rsidRDefault="00C83AFF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HoaDonBanSachDTO</w:t>
            </w:r>
            <w:proofErr w:type="spellEnd"/>
          </w:p>
        </w:tc>
        <w:tc>
          <w:tcPr>
            <w:tcW w:w="6160" w:type="dxa"/>
          </w:tcPr>
          <w:p w14:paraId="0C03968C" w14:textId="77777777" w:rsidR="00514E80" w:rsidRPr="00A71113" w:rsidRDefault="00C83AFF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Chứa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tổng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tiền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và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thông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color w:val="0000FF"/>
                <w:szCs w:val="26"/>
                <w:lang w:val="en-US"/>
              </w:rPr>
              <w:t>khách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hàng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mua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sách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, </w:t>
            </w:r>
            <w:proofErr w:type="spellStart"/>
            <w:r>
              <w:rPr>
                <w:color w:val="0000FF"/>
                <w:szCs w:val="26"/>
                <w:lang w:val="en-US"/>
              </w:rPr>
              <w:t>cũng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như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những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quyển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sách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được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mua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và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số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lượng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tương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ứng</w:t>
            </w:r>
            <w:proofErr w:type="spellEnd"/>
          </w:p>
        </w:tc>
      </w:tr>
      <w:tr w:rsidR="00514E80" w:rsidRPr="008846F1" w14:paraId="7E48863C" w14:textId="77777777" w:rsidTr="00A92F47">
        <w:tc>
          <w:tcPr>
            <w:tcW w:w="3083" w:type="dxa"/>
          </w:tcPr>
          <w:p w14:paraId="74CCD001" w14:textId="77777777" w:rsidR="00514E80" w:rsidRPr="00F80298" w:rsidRDefault="0018252C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KhachHangDTO</w:t>
            </w:r>
            <w:proofErr w:type="spellEnd"/>
          </w:p>
        </w:tc>
        <w:tc>
          <w:tcPr>
            <w:tcW w:w="6160" w:type="dxa"/>
          </w:tcPr>
          <w:p w14:paraId="7054BFA1" w14:textId="77777777" w:rsidR="00514E80" w:rsidRPr="006E36EC" w:rsidRDefault="0018252C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Chứa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thông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color w:val="0000FF"/>
                <w:szCs w:val="26"/>
                <w:lang w:val="en-US"/>
              </w:rPr>
              <w:t>khách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hàng</w:t>
            </w:r>
            <w:proofErr w:type="spellEnd"/>
          </w:p>
        </w:tc>
      </w:tr>
      <w:tr w:rsidR="00514E80" w:rsidRPr="008846F1" w14:paraId="29C906B7" w14:textId="77777777" w:rsidTr="00A92F47">
        <w:tc>
          <w:tcPr>
            <w:tcW w:w="3083" w:type="dxa"/>
          </w:tcPr>
          <w:p w14:paraId="3F52AAA7" w14:textId="77777777" w:rsidR="00910E9A" w:rsidRPr="00910E9A" w:rsidRDefault="00910E9A" w:rsidP="00910E9A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PhieuThuTienDTO</w:t>
            </w:r>
            <w:proofErr w:type="spellEnd"/>
          </w:p>
        </w:tc>
        <w:tc>
          <w:tcPr>
            <w:tcW w:w="6160" w:type="dxa"/>
          </w:tcPr>
          <w:p w14:paraId="61699013" w14:textId="77777777" w:rsidR="00514E80" w:rsidRPr="00DA1AAF" w:rsidRDefault="00910E9A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Chứa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thông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color w:val="0000FF"/>
                <w:szCs w:val="26"/>
                <w:lang w:val="en-US"/>
              </w:rPr>
              <w:t>khách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hàng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cần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tiền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cũng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như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số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tiền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thu</w:t>
            </w:r>
            <w:proofErr w:type="spellEnd"/>
            <w:r w:rsidR="009D6517">
              <w:rPr>
                <w:color w:val="0000FF"/>
                <w:szCs w:val="26"/>
                <w:lang w:val="en-US"/>
              </w:rPr>
              <w:t xml:space="preserve">, </w:t>
            </w:r>
            <w:proofErr w:type="spellStart"/>
            <w:r w:rsidR="009D6517">
              <w:rPr>
                <w:color w:val="0000FF"/>
                <w:szCs w:val="26"/>
                <w:lang w:val="en-US"/>
              </w:rPr>
              <w:t>ngày</w:t>
            </w:r>
            <w:proofErr w:type="spellEnd"/>
            <w:r w:rsidR="009D6517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9D6517">
              <w:rPr>
                <w:color w:val="0000FF"/>
                <w:szCs w:val="26"/>
                <w:lang w:val="en-US"/>
              </w:rPr>
              <w:t>thu</w:t>
            </w:r>
            <w:proofErr w:type="spellEnd"/>
          </w:p>
        </w:tc>
      </w:tr>
      <w:tr w:rsidR="00514E80" w:rsidRPr="008846F1" w14:paraId="0AA55410" w14:textId="77777777" w:rsidTr="00A92F47">
        <w:tc>
          <w:tcPr>
            <w:tcW w:w="3083" w:type="dxa"/>
          </w:tcPr>
          <w:p w14:paraId="20135DD8" w14:textId="77777777" w:rsidR="00514E80" w:rsidRDefault="00514E80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PhieuThuTienNo</w:t>
            </w:r>
            <w:r w:rsidR="009D6517">
              <w:rPr>
                <w:color w:val="0000FF"/>
                <w:szCs w:val="26"/>
                <w:lang w:val="en-US"/>
              </w:rPr>
              <w:t>DTO</w:t>
            </w:r>
            <w:proofErr w:type="spellEnd"/>
          </w:p>
        </w:tc>
        <w:tc>
          <w:tcPr>
            <w:tcW w:w="6160" w:type="dxa"/>
          </w:tcPr>
          <w:p w14:paraId="2203E643" w14:textId="77777777" w:rsidR="00514E80" w:rsidRPr="00DA1AAF" w:rsidRDefault="009965C0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Kế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thừa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từ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PhieuThuTienDTO</w:t>
            </w:r>
            <w:proofErr w:type="spellEnd"/>
          </w:p>
        </w:tc>
      </w:tr>
      <w:tr w:rsidR="00514E80" w:rsidRPr="008846F1" w14:paraId="62B074FC" w14:textId="77777777" w:rsidTr="00A92F47">
        <w:tc>
          <w:tcPr>
            <w:tcW w:w="3083" w:type="dxa"/>
          </w:tcPr>
          <w:p w14:paraId="03969460" w14:textId="77777777" w:rsidR="00514E80" w:rsidRDefault="00514E80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P</w:t>
            </w:r>
            <w:r w:rsidR="009965C0">
              <w:rPr>
                <w:color w:val="0000FF"/>
                <w:szCs w:val="26"/>
                <w:lang w:val="en-US"/>
              </w:rPr>
              <w:t>hieuThuTienSachDTO</w:t>
            </w:r>
            <w:proofErr w:type="spellEnd"/>
          </w:p>
        </w:tc>
        <w:tc>
          <w:tcPr>
            <w:tcW w:w="6160" w:type="dxa"/>
          </w:tcPr>
          <w:p w14:paraId="42C6E0F2" w14:textId="77777777" w:rsidR="00514E80" w:rsidRPr="00F82F11" w:rsidRDefault="009965C0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Kế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thừa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từ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PhieuThuTienDTO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, </w:t>
            </w:r>
            <w:proofErr w:type="spellStart"/>
            <w:r>
              <w:rPr>
                <w:color w:val="0000FF"/>
                <w:szCs w:val="26"/>
                <w:lang w:val="en-US"/>
              </w:rPr>
              <w:t>bổ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sung </w:t>
            </w:r>
            <w:proofErr w:type="spellStart"/>
            <w:r>
              <w:rPr>
                <w:color w:val="0000FF"/>
                <w:szCs w:val="26"/>
                <w:lang w:val="en-US"/>
              </w:rPr>
              <w:t>thêm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thông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color w:val="0000FF"/>
                <w:szCs w:val="26"/>
                <w:lang w:val="en-US"/>
              </w:rPr>
              <w:t>hóa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đơn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ứng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với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phiếu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tiền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này</w:t>
            </w:r>
            <w:proofErr w:type="spellEnd"/>
          </w:p>
        </w:tc>
      </w:tr>
      <w:tr w:rsidR="00514E80" w:rsidRPr="008846F1" w14:paraId="5610D0A5" w14:textId="77777777" w:rsidTr="00A92F47">
        <w:tc>
          <w:tcPr>
            <w:tcW w:w="3083" w:type="dxa"/>
          </w:tcPr>
          <w:p w14:paraId="2684D5EB" w14:textId="77777777" w:rsidR="00514E80" w:rsidRDefault="009965C0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LogSachDTO</w:t>
            </w:r>
            <w:proofErr w:type="spellEnd"/>
          </w:p>
        </w:tc>
        <w:tc>
          <w:tcPr>
            <w:tcW w:w="6160" w:type="dxa"/>
          </w:tcPr>
          <w:p w14:paraId="510F6133" w14:textId="77777777" w:rsidR="00514E80" w:rsidRDefault="009965C0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Ghi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nhận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việc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thay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đổi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số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lượng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sách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, </w:t>
            </w:r>
            <w:proofErr w:type="spellStart"/>
            <w:r>
              <w:rPr>
                <w:color w:val="0000FF"/>
                <w:szCs w:val="26"/>
                <w:lang w:val="en-US"/>
              </w:rPr>
              <w:t>ví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dụ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như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khi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bán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sách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hoặc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khi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nhập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sách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mới</w:t>
            </w:r>
            <w:proofErr w:type="spellEnd"/>
          </w:p>
        </w:tc>
      </w:tr>
      <w:tr w:rsidR="009965C0" w:rsidRPr="008846F1" w14:paraId="16054E06" w14:textId="77777777" w:rsidTr="00A92F47">
        <w:tc>
          <w:tcPr>
            <w:tcW w:w="3083" w:type="dxa"/>
          </w:tcPr>
          <w:p w14:paraId="5E213217" w14:textId="77777777" w:rsidR="009965C0" w:rsidRDefault="009965C0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LogKhach</w:t>
            </w:r>
            <w:r w:rsidR="00382A33">
              <w:rPr>
                <w:color w:val="0000FF"/>
                <w:szCs w:val="26"/>
                <w:lang w:val="en-US"/>
              </w:rPr>
              <w:t>Hang</w:t>
            </w:r>
            <w:r>
              <w:rPr>
                <w:color w:val="0000FF"/>
                <w:szCs w:val="26"/>
                <w:lang w:val="en-US"/>
              </w:rPr>
              <w:t>DTO</w:t>
            </w:r>
            <w:proofErr w:type="spellEnd"/>
          </w:p>
        </w:tc>
        <w:tc>
          <w:tcPr>
            <w:tcW w:w="6160" w:type="dxa"/>
          </w:tcPr>
          <w:p w14:paraId="3A8B88A1" w14:textId="77777777" w:rsidR="009965C0" w:rsidRDefault="009965C0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Ghi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nhận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việc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thay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đổi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tiền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nợ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của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khách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hàng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khi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lập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phiếu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tiền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nợ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của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cho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khách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hàng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đó</w:t>
            </w:r>
            <w:proofErr w:type="spellEnd"/>
          </w:p>
        </w:tc>
      </w:tr>
      <w:tr w:rsidR="009735A9" w:rsidRPr="008846F1" w14:paraId="768CE04A" w14:textId="77777777" w:rsidTr="00A92F47">
        <w:tc>
          <w:tcPr>
            <w:tcW w:w="3083" w:type="dxa"/>
          </w:tcPr>
          <w:p w14:paraId="648F053C" w14:textId="77777777" w:rsidR="009735A9" w:rsidRDefault="009735A9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BaoCaoTonSachDTO</w:t>
            </w:r>
            <w:proofErr w:type="spellEnd"/>
          </w:p>
        </w:tc>
        <w:tc>
          <w:tcPr>
            <w:tcW w:w="6160" w:type="dxa"/>
          </w:tcPr>
          <w:p w14:paraId="5DC8AC75" w14:textId="77777777" w:rsidR="009735A9" w:rsidRDefault="009735A9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Dựa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vào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LogSachDTO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để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báo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cáo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lượng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sách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tồn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trong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một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khoảng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thời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gian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cụ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thể</w:t>
            </w:r>
            <w:proofErr w:type="spellEnd"/>
          </w:p>
        </w:tc>
      </w:tr>
      <w:tr w:rsidR="009735A9" w:rsidRPr="008846F1" w14:paraId="6CEA7897" w14:textId="77777777" w:rsidTr="00A92F47">
        <w:tc>
          <w:tcPr>
            <w:tcW w:w="3083" w:type="dxa"/>
          </w:tcPr>
          <w:p w14:paraId="15856448" w14:textId="77777777" w:rsidR="009735A9" w:rsidRDefault="009735A9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BaoCaoCongNoDTO</w:t>
            </w:r>
            <w:proofErr w:type="spellEnd"/>
          </w:p>
        </w:tc>
        <w:tc>
          <w:tcPr>
            <w:tcW w:w="6160" w:type="dxa"/>
          </w:tcPr>
          <w:p w14:paraId="3964D920" w14:textId="77777777" w:rsidR="009735A9" w:rsidRDefault="009735A9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Dựa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vào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LogKhachHangDTO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để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báo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cáo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tiền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nợ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của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khách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hàng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trong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một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khoảng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thời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gian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cụ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thể</w:t>
            </w:r>
            <w:proofErr w:type="spellEnd"/>
          </w:p>
        </w:tc>
      </w:tr>
    </w:tbl>
    <w:p w14:paraId="7A211C22" w14:textId="77777777" w:rsidR="00A71113" w:rsidRDefault="00A71113" w:rsidP="00A71113">
      <w:pPr>
        <w:rPr>
          <w:lang w:val="en-US"/>
        </w:rPr>
      </w:pPr>
    </w:p>
    <w:p w14:paraId="6341381D" w14:textId="77777777" w:rsidR="00514E80" w:rsidRDefault="007D4524" w:rsidP="007D4524">
      <w:pPr>
        <w:pStyle w:val="Heading3"/>
        <w:rPr>
          <w:lang w:val="en-US"/>
        </w:rPr>
      </w:pPr>
      <w:r>
        <w:rPr>
          <w:lang w:val="en-US"/>
        </w:rPr>
        <w:lastRenderedPageBreak/>
        <w:t>Service Interface</w:t>
      </w:r>
    </w:p>
    <w:p w14:paraId="5812A2CD" w14:textId="77777777" w:rsidR="007D4524" w:rsidRPr="007D4524" w:rsidRDefault="007D4524" w:rsidP="007D452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097128" wp14:editId="1D46F2C9">
            <wp:extent cx="5732145" cy="340995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6C63" w14:textId="77777777" w:rsidR="00514E80" w:rsidRDefault="00514E80" w:rsidP="00A71113">
      <w:pPr>
        <w:rPr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083"/>
        <w:gridCol w:w="6160"/>
      </w:tblGrid>
      <w:tr w:rsidR="006E36EC" w:rsidRPr="008846F1" w14:paraId="69F6295D" w14:textId="77777777" w:rsidTr="00F9010A">
        <w:tc>
          <w:tcPr>
            <w:tcW w:w="3083" w:type="dxa"/>
          </w:tcPr>
          <w:p w14:paraId="37D6EA9B" w14:textId="77777777" w:rsidR="00A71113" w:rsidRPr="00495BE0" w:rsidRDefault="00A71113" w:rsidP="00A92F47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Lớp</w:t>
            </w:r>
            <w:proofErr w:type="spellEnd"/>
            <w:r w:rsidRPr="00495BE0">
              <w:rPr>
                <w:b/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đối</w:t>
            </w:r>
            <w:proofErr w:type="spellEnd"/>
            <w:r w:rsidRPr="00495BE0">
              <w:rPr>
                <w:b/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tượng</w:t>
            </w:r>
            <w:proofErr w:type="spellEnd"/>
          </w:p>
        </w:tc>
        <w:tc>
          <w:tcPr>
            <w:tcW w:w="6160" w:type="dxa"/>
          </w:tcPr>
          <w:p w14:paraId="4AF31194" w14:textId="77777777" w:rsidR="00A71113" w:rsidRPr="00495BE0" w:rsidRDefault="00A71113" w:rsidP="00A92F47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6E36EC" w:rsidRPr="008846F1" w14:paraId="721F5C36" w14:textId="77777777" w:rsidTr="00F9010A">
        <w:tc>
          <w:tcPr>
            <w:tcW w:w="3083" w:type="dxa"/>
          </w:tcPr>
          <w:p w14:paraId="239DC362" w14:textId="77777777" w:rsidR="00A71113" w:rsidRPr="00367911" w:rsidRDefault="00A71113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SachBUS</w:t>
            </w:r>
            <w:proofErr w:type="spellEnd"/>
          </w:p>
        </w:tc>
        <w:tc>
          <w:tcPr>
            <w:tcW w:w="6160" w:type="dxa"/>
          </w:tcPr>
          <w:p w14:paraId="765D3DF8" w14:textId="77777777" w:rsidR="00A71113" w:rsidRPr="00367911" w:rsidRDefault="00A71113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Lấy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dữ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liệu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trả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ra </w:t>
            </w:r>
            <w:proofErr w:type="spellStart"/>
            <w:r>
              <w:rPr>
                <w:color w:val="0000FF"/>
                <w:szCs w:val="26"/>
                <w:lang w:val="en-US"/>
              </w:rPr>
              <w:t>từ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SachDAO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đưa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lên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màn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hình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HomePage</w:t>
            </w:r>
            <w:proofErr w:type="spellEnd"/>
            <w:r w:rsidR="007A1D35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7A1D35">
              <w:rPr>
                <w:color w:val="0000FF"/>
                <w:szCs w:val="26"/>
                <w:lang w:val="en-US"/>
              </w:rPr>
              <w:t>và</w:t>
            </w:r>
            <w:proofErr w:type="spellEnd"/>
            <w:r w:rsidR="007A1D35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7A1D35">
              <w:rPr>
                <w:color w:val="0000FF"/>
                <w:szCs w:val="26"/>
                <w:lang w:val="en-US"/>
              </w:rPr>
              <w:t>ManageBookPage</w:t>
            </w:r>
            <w:proofErr w:type="spellEnd"/>
          </w:p>
        </w:tc>
      </w:tr>
      <w:tr w:rsidR="006E36EC" w:rsidRPr="008846F1" w14:paraId="268A37DE" w14:textId="77777777" w:rsidTr="00F9010A">
        <w:tc>
          <w:tcPr>
            <w:tcW w:w="3083" w:type="dxa"/>
          </w:tcPr>
          <w:p w14:paraId="38216D0B" w14:textId="77777777" w:rsidR="00A71113" w:rsidRPr="00367911" w:rsidRDefault="006E36EC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BaoCaoTonSachBUS</w:t>
            </w:r>
            <w:proofErr w:type="spellEnd"/>
          </w:p>
        </w:tc>
        <w:tc>
          <w:tcPr>
            <w:tcW w:w="6160" w:type="dxa"/>
          </w:tcPr>
          <w:p w14:paraId="75610859" w14:textId="77777777" w:rsidR="00A71113" w:rsidRPr="00367911" w:rsidRDefault="006E36EC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Lấy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dữ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liệu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trả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ra </w:t>
            </w:r>
            <w:proofErr w:type="spellStart"/>
            <w:r>
              <w:rPr>
                <w:color w:val="0000FF"/>
                <w:szCs w:val="26"/>
                <w:lang w:val="en-US"/>
              </w:rPr>
              <w:t>từ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BaoCaoTonSachDAO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đưa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lên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màn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hình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Report</w:t>
            </w:r>
          </w:p>
        </w:tc>
      </w:tr>
      <w:tr w:rsidR="006E36EC" w:rsidRPr="008846F1" w14:paraId="45AB6E03" w14:textId="77777777" w:rsidTr="00F9010A">
        <w:tc>
          <w:tcPr>
            <w:tcW w:w="3083" w:type="dxa"/>
          </w:tcPr>
          <w:p w14:paraId="1F8E0B1B" w14:textId="77777777" w:rsidR="00A71113" w:rsidRPr="00F80298" w:rsidRDefault="00A71113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BaoCaoCongNoBUS</w:t>
            </w:r>
            <w:proofErr w:type="spellEnd"/>
          </w:p>
        </w:tc>
        <w:tc>
          <w:tcPr>
            <w:tcW w:w="6160" w:type="dxa"/>
          </w:tcPr>
          <w:p w14:paraId="274CBAEA" w14:textId="77777777" w:rsidR="00A71113" w:rsidRPr="00A71113" w:rsidRDefault="00A71113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Lấy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dữ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liệu</w:t>
            </w:r>
            <w:proofErr w:type="spellEnd"/>
            <w:r w:rsidR="006E36EC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6E36EC">
              <w:rPr>
                <w:color w:val="0000FF"/>
                <w:szCs w:val="26"/>
                <w:lang w:val="en-US"/>
              </w:rPr>
              <w:t>trả</w:t>
            </w:r>
            <w:proofErr w:type="spellEnd"/>
            <w:r w:rsidR="006E36EC">
              <w:rPr>
                <w:color w:val="0000FF"/>
                <w:szCs w:val="26"/>
                <w:lang w:val="en-US"/>
              </w:rPr>
              <w:t xml:space="preserve"> ra</w:t>
            </w:r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từ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6E36EC">
              <w:rPr>
                <w:color w:val="0000FF"/>
                <w:szCs w:val="26"/>
                <w:lang w:val="en-US"/>
              </w:rPr>
              <w:t>BaoCaoCongNoDAO</w:t>
            </w:r>
            <w:proofErr w:type="spellEnd"/>
            <w:r w:rsidR="006E36EC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6E36EC">
              <w:rPr>
                <w:color w:val="0000FF"/>
                <w:szCs w:val="26"/>
                <w:lang w:val="en-US"/>
              </w:rPr>
              <w:t>đưa</w:t>
            </w:r>
            <w:proofErr w:type="spellEnd"/>
            <w:r w:rsidR="006E36EC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6E36EC">
              <w:rPr>
                <w:color w:val="0000FF"/>
                <w:szCs w:val="26"/>
                <w:lang w:val="en-US"/>
              </w:rPr>
              <w:t>lên</w:t>
            </w:r>
            <w:proofErr w:type="spellEnd"/>
            <w:r w:rsidR="006E36EC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6E36EC">
              <w:rPr>
                <w:color w:val="0000FF"/>
                <w:szCs w:val="26"/>
                <w:lang w:val="en-US"/>
              </w:rPr>
              <w:t>màn</w:t>
            </w:r>
            <w:proofErr w:type="spellEnd"/>
            <w:r w:rsidR="006E36EC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6E36EC">
              <w:rPr>
                <w:color w:val="0000FF"/>
                <w:szCs w:val="26"/>
                <w:lang w:val="en-US"/>
              </w:rPr>
              <w:t>hình</w:t>
            </w:r>
            <w:proofErr w:type="spellEnd"/>
            <w:r w:rsidR="006E36EC">
              <w:rPr>
                <w:color w:val="0000FF"/>
                <w:szCs w:val="26"/>
                <w:lang w:val="en-US"/>
              </w:rPr>
              <w:t xml:space="preserve"> Report</w:t>
            </w:r>
          </w:p>
        </w:tc>
      </w:tr>
      <w:tr w:rsidR="006E36EC" w:rsidRPr="008846F1" w14:paraId="31E52BB1" w14:textId="77777777" w:rsidTr="00F9010A">
        <w:tc>
          <w:tcPr>
            <w:tcW w:w="3083" w:type="dxa"/>
          </w:tcPr>
          <w:p w14:paraId="5CA83C1C" w14:textId="77777777" w:rsidR="00A71113" w:rsidRPr="00F80298" w:rsidRDefault="006E36EC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HoaDonBanSachBUS</w:t>
            </w:r>
            <w:proofErr w:type="spellEnd"/>
          </w:p>
        </w:tc>
        <w:tc>
          <w:tcPr>
            <w:tcW w:w="6160" w:type="dxa"/>
          </w:tcPr>
          <w:p w14:paraId="3D16E1E7" w14:textId="77777777" w:rsidR="00A71113" w:rsidRPr="006E36EC" w:rsidRDefault="006E36EC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Lấy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dữ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liệu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853372">
              <w:rPr>
                <w:color w:val="0000FF"/>
                <w:szCs w:val="26"/>
                <w:lang w:val="en-US"/>
              </w:rPr>
              <w:t>thông</w:t>
            </w:r>
            <w:proofErr w:type="spellEnd"/>
            <w:r w:rsidR="00853372">
              <w:rPr>
                <w:color w:val="0000FF"/>
                <w:szCs w:val="26"/>
                <w:lang w:val="en-US"/>
              </w:rPr>
              <w:t xml:space="preserve"> tin </w:t>
            </w:r>
            <w:proofErr w:type="spellStart"/>
            <w:r w:rsidR="00853372">
              <w:rPr>
                <w:color w:val="0000FF"/>
                <w:szCs w:val="26"/>
                <w:lang w:val="en-US"/>
              </w:rPr>
              <w:t>hóa</w:t>
            </w:r>
            <w:proofErr w:type="spellEnd"/>
            <w:r w:rsidR="00853372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853372">
              <w:rPr>
                <w:color w:val="0000FF"/>
                <w:szCs w:val="26"/>
                <w:lang w:val="en-US"/>
              </w:rPr>
              <w:t>đơn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cho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việc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mua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sách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từ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HoaDonBanSachDAO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đưa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lên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màn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hình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SellPage</w:t>
            </w:r>
            <w:proofErr w:type="spellEnd"/>
          </w:p>
        </w:tc>
      </w:tr>
      <w:tr w:rsidR="00A71113" w:rsidRPr="008846F1" w14:paraId="65B2EADA" w14:textId="77777777" w:rsidTr="00F9010A">
        <w:tc>
          <w:tcPr>
            <w:tcW w:w="3083" w:type="dxa"/>
          </w:tcPr>
          <w:p w14:paraId="3FC9F7CC" w14:textId="77777777" w:rsidR="00A71113" w:rsidRDefault="00DA1AAF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PhieuThuTienSachBUS</w:t>
            </w:r>
            <w:proofErr w:type="spellEnd"/>
          </w:p>
        </w:tc>
        <w:tc>
          <w:tcPr>
            <w:tcW w:w="6160" w:type="dxa"/>
          </w:tcPr>
          <w:p w14:paraId="4234266D" w14:textId="77777777" w:rsidR="00A71113" w:rsidRPr="00DA1AAF" w:rsidRDefault="00DA1AAF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Nếu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cần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thanh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toán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cho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tiền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sách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thì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sẽ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sử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dụng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class </w:t>
            </w:r>
            <w:proofErr w:type="spellStart"/>
            <w:r>
              <w:rPr>
                <w:color w:val="0000FF"/>
                <w:szCs w:val="26"/>
                <w:lang w:val="en-US"/>
              </w:rPr>
              <w:t>này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để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lấy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dữ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liệu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từ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PhieuThuTienSachDAO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đưa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lên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màn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hình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SellPage</w:t>
            </w:r>
            <w:proofErr w:type="spellEnd"/>
          </w:p>
        </w:tc>
      </w:tr>
      <w:tr w:rsidR="00A71113" w:rsidRPr="008846F1" w14:paraId="1A0DFC81" w14:textId="77777777" w:rsidTr="00F9010A">
        <w:tc>
          <w:tcPr>
            <w:tcW w:w="3083" w:type="dxa"/>
          </w:tcPr>
          <w:p w14:paraId="1BE8A36F" w14:textId="77777777" w:rsidR="00A71113" w:rsidRDefault="00DA1AAF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PhieuThuTienNoBUS</w:t>
            </w:r>
            <w:proofErr w:type="spellEnd"/>
          </w:p>
        </w:tc>
        <w:tc>
          <w:tcPr>
            <w:tcW w:w="6160" w:type="dxa"/>
          </w:tcPr>
          <w:p w14:paraId="46D2A4ED" w14:textId="77777777" w:rsidR="00A71113" w:rsidRPr="00DA1AAF" w:rsidRDefault="00DA1AAF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Nếu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là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tiền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nợ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thì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dùng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class </w:t>
            </w:r>
            <w:proofErr w:type="spellStart"/>
            <w:r>
              <w:rPr>
                <w:color w:val="0000FF"/>
                <w:szCs w:val="26"/>
                <w:lang w:val="en-US"/>
              </w:rPr>
              <w:t>này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để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lấy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dữ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liệu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trả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ra </w:t>
            </w:r>
            <w:proofErr w:type="spellStart"/>
            <w:r>
              <w:rPr>
                <w:color w:val="0000FF"/>
                <w:szCs w:val="26"/>
                <w:lang w:val="en-US"/>
              </w:rPr>
              <w:t>từ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PhieuThuTienNoDAO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đưa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lên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màn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hình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SellPage</w:t>
            </w:r>
            <w:proofErr w:type="spellEnd"/>
          </w:p>
        </w:tc>
      </w:tr>
      <w:tr w:rsidR="00A71113" w:rsidRPr="008846F1" w14:paraId="374EA1E1" w14:textId="77777777" w:rsidTr="00F9010A">
        <w:tc>
          <w:tcPr>
            <w:tcW w:w="3083" w:type="dxa"/>
          </w:tcPr>
          <w:p w14:paraId="259CA3A0" w14:textId="77777777" w:rsidR="00A71113" w:rsidRDefault="00694118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PhieuNhapSachBUS</w:t>
            </w:r>
            <w:proofErr w:type="spellEnd"/>
          </w:p>
        </w:tc>
        <w:tc>
          <w:tcPr>
            <w:tcW w:w="6160" w:type="dxa"/>
          </w:tcPr>
          <w:p w14:paraId="053E04E6" w14:textId="77777777" w:rsidR="00A71113" w:rsidRPr="00F82F11" w:rsidRDefault="00F82F11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Chứa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dữ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liệu</w:t>
            </w:r>
            <w:proofErr w:type="spellEnd"/>
            <w:r w:rsidR="002B1E55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cho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việc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nhập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sách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được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lấy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ra </w:t>
            </w:r>
            <w:proofErr w:type="spellStart"/>
            <w:r>
              <w:rPr>
                <w:color w:val="0000FF"/>
                <w:szCs w:val="26"/>
                <w:lang w:val="en-US"/>
              </w:rPr>
              <w:t>từ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PhieuNhapSachDAO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đưa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lên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màn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hình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ManageBook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(</w:t>
            </w:r>
            <w:proofErr w:type="spellStart"/>
            <w:r>
              <w:rPr>
                <w:color w:val="0000FF"/>
                <w:szCs w:val="26"/>
                <w:lang w:val="en-US"/>
              </w:rPr>
              <w:t>nếu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có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sự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kiện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nhập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sách</w:t>
            </w:r>
            <w:proofErr w:type="spellEnd"/>
            <w:r>
              <w:rPr>
                <w:color w:val="0000FF"/>
                <w:szCs w:val="26"/>
                <w:lang w:val="en-US"/>
              </w:rPr>
              <w:t>)</w:t>
            </w:r>
          </w:p>
        </w:tc>
      </w:tr>
      <w:tr w:rsidR="00EF4E91" w:rsidRPr="008846F1" w14:paraId="47E07E76" w14:textId="77777777" w:rsidTr="00F9010A">
        <w:tc>
          <w:tcPr>
            <w:tcW w:w="3083" w:type="dxa"/>
          </w:tcPr>
          <w:p w14:paraId="5EA502AA" w14:textId="77777777" w:rsidR="00EF4E91" w:rsidRDefault="00EF4E91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KhachHangBUS</w:t>
            </w:r>
            <w:proofErr w:type="spellEnd"/>
          </w:p>
        </w:tc>
        <w:tc>
          <w:tcPr>
            <w:tcW w:w="6160" w:type="dxa"/>
          </w:tcPr>
          <w:p w14:paraId="7B6409FF" w14:textId="77777777" w:rsidR="00EF4E91" w:rsidRDefault="00EF4E91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Được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dùng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để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lấy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dữ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liệu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trả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ra </w:t>
            </w:r>
            <w:proofErr w:type="spellStart"/>
            <w:r>
              <w:rPr>
                <w:color w:val="0000FF"/>
                <w:szCs w:val="26"/>
                <w:lang w:val="en-US"/>
              </w:rPr>
              <w:t>từ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A55682">
              <w:rPr>
                <w:color w:val="0000FF"/>
                <w:szCs w:val="26"/>
                <w:lang w:val="en-US"/>
              </w:rPr>
              <w:t>KhachHang</w:t>
            </w:r>
            <w:r>
              <w:rPr>
                <w:color w:val="0000FF"/>
                <w:szCs w:val="26"/>
                <w:lang w:val="en-US"/>
              </w:rPr>
              <w:t>DAO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để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đưa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lên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các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màn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hình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ManageCustomer</w:t>
            </w:r>
            <w:proofErr w:type="spellEnd"/>
          </w:p>
        </w:tc>
      </w:tr>
    </w:tbl>
    <w:p w14:paraId="0A605468" w14:textId="77777777" w:rsidR="00A71113" w:rsidRPr="00A71113" w:rsidRDefault="00A71113" w:rsidP="00A71113">
      <w:pPr>
        <w:rPr>
          <w:lang w:val="en-US"/>
        </w:rPr>
      </w:pPr>
    </w:p>
    <w:p w14:paraId="2C92BD99" w14:textId="77777777" w:rsidR="003C2F0F" w:rsidRDefault="002D42A0" w:rsidP="002D42A0">
      <w:pPr>
        <w:pStyle w:val="Heading2"/>
        <w:rPr>
          <w:rFonts w:ascii="Times New Roman" w:hAnsi="Times New Roman"/>
          <w:b w:val="0"/>
          <w:sz w:val="24"/>
          <w:lang w:val="en-US"/>
        </w:rPr>
      </w:pPr>
      <w:r>
        <w:rPr>
          <w:lang w:val="en-US"/>
        </w:rPr>
        <w:lastRenderedPageBreak/>
        <w:t>Data Layer</w:t>
      </w:r>
    </w:p>
    <w:p w14:paraId="148069AE" w14:textId="77777777" w:rsidR="00063D2D" w:rsidRPr="00063D2D" w:rsidRDefault="009B2AD5" w:rsidP="00063D2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DCC82F" wp14:editId="41F891A2">
            <wp:extent cx="5732145" cy="286258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A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3D2D">
        <w:rPr>
          <w:lang w:val="en-US"/>
        </w:rPr>
        <w:br w:type="textWrapping" w:clear="all"/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083"/>
        <w:gridCol w:w="6160"/>
      </w:tblGrid>
      <w:tr w:rsidR="00063D2D" w:rsidRPr="008846F1" w14:paraId="24B39B76" w14:textId="77777777" w:rsidTr="00A92F47">
        <w:tc>
          <w:tcPr>
            <w:tcW w:w="3083" w:type="dxa"/>
          </w:tcPr>
          <w:p w14:paraId="1D62FC8C" w14:textId="77777777" w:rsidR="00063D2D" w:rsidRPr="00495BE0" w:rsidRDefault="00063D2D" w:rsidP="00A92F47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Lớp</w:t>
            </w:r>
            <w:proofErr w:type="spellEnd"/>
            <w:r w:rsidRPr="00495BE0">
              <w:rPr>
                <w:b/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đối</w:t>
            </w:r>
            <w:proofErr w:type="spellEnd"/>
            <w:r w:rsidRPr="00495BE0">
              <w:rPr>
                <w:b/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tượng</w:t>
            </w:r>
            <w:proofErr w:type="spellEnd"/>
          </w:p>
        </w:tc>
        <w:tc>
          <w:tcPr>
            <w:tcW w:w="6160" w:type="dxa"/>
          </w:tcPr>
          <w:p w14:paraId="797F5382" w14:textId="77777777" w:rsidR="00063D2D" w:rsidRPr="00495BE0" w:rsidRDefault="00063D2D" w:rsidP="00A92F47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063D2D" w:rsidRPr="008846F1" w14:paraId="171308AD" w14:textId="77777777" w:rsidTr="00A92F47">
        <w:tc>
          <w:tcPr>
            <w:tcW w:w="3083" w:type="dxa"/>
          </w:tcPr>
          <w:p w14:paraId="195FD3D0" w14:textId="77777777" w:rsidR="00063D2D" w:rsidRPr="00367911" w:rsidRDefault="00063D2D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SachBAO</w:t>
            </w:r>
            <w:proofErr w:type="spellEnd"/>
          </w:p>
        </w:tc>
        <w:tc>
          <w:tcPr>
            <w:tcW w:w="6160" w:type="dxa"/>
          </w:tcPr>
          <w:p w14:paraId="0C4D9327" w14:textId="77777777" w:rsidR="00063D2D" w:rsidRPr="00367911" w:rsidRDefault="00063D2D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Lấy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dữ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liệu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từ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bảng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Sach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trong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database</w:t>
            </w:r>
          </w:p>
        </w:tc>
      </w:tr>
      <w:tr w:rsidR="00063D2D" w:rsidRPr="008846F1" w14:paraId="1ABFFC70" w14:textId="77777777" w:rsidTr="00A92F47">
        <w:tc>
          <w:tcPr>
            <w:tcW w:w="3083" w:type="dxa"/>
          </w:tcPr>
          <w:p w14:paraId="50408F97" w14:textId="77777777" w:rsidR="00063D2D" w:rsidRPr="00367911" w:rsidRDefault="00063D2D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PhieuNhapSachDAO</w:t>
            </w:r>
            <w:proofErr w:type="spellEnd"/>
          </w:p>
        </w:tc>
        <w:tc>
          <w:tcPr>
            <w:tcW w:w="6160" w:type="dxa"/>
          </w:tcPr>
          <w:p w14:paraId="57D17D47" w14:textId="77777777" w:rsidR="00063D2D" w:rsidRPr="00367911" w:rsidRDefault="009B2AD5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Đưa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chi </w:t>
            </w:r>
            <w:proofErr w:type="spellStart"/>
            <w:r>
              <w:rPr>
                <w:color w:val="0000FF"/>
                <w:szCs w:val="26"/>
                <w:lang w:val="en-US"/>
              </w:rPr>
              <w:t>tiết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phiếu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nhập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vào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database, </w:t>
            </w:r>
            <w:proofErr w:type="spellStart"/>
            <w:r>
              <w:rPr>
                <w:color w:val="0000FF"/>
                <w:szCs w:val="26"/>
                <w:lang w:val="en-US"/>
              </w:rPr>
              <w:t>hoặc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lấy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ra </w:t>
            </w:r>
            <w:proofErr w:type="spellStart"/>
            <w:r>
              <w:rPr>
                <w:color w:val="0000FF"/>
                <w:szCs w:val="26"/>
                <w:lang w:val="en-US"/>
              </w:rPr>
              <w:t>xem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trong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trường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hợp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xem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chi </w:t>
            </w:r>
            <w:proofErr w:type="spellStart"/>
            <w:r>
              <w:rPr>
                <w:color w:val="0000FF"/>
                <w:szCs w:val="26"/>
                <w:lang w:val="en-US"/>
              </w:rPr>
              <w:t>tiết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phiếu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nhập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sách</w:t>
            </w:r>
            <w:proofErr w:type="spellEnd"/>
          </w:p>
        </w:tc>
      </w:tr>
      <w:tr w:rsidR="00063D2D" w:rsidRPr="008846F1" w14:paraId="376077C5" w14:textId="77777777" w:rsidTr="00A92F47">
        <w:tc>
          <w:tcPr>
            <w:tcW w:w="3083" w:type="dxa"/>
          </w:tcPr>
          <w:p w14:paraId="524420E4" w14:textId="77777777" w:rsidR="00063D2D" w:rsidRPr="00F80298" w:rsidRDefault="00063D2D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KhachHangDAO</w:t>
            </w:r>
            <w:proofErr w:type="spellEnd"/>
          </w:p>
        </w:tc>
        <w:tc>
          <w:tcPr>
            <w:tcW w:w="6160" w:type="dxa"/>
          </w:tcPr>
          <w:p w14:paraId="1AAE9A41" w14:textId="77777777" w:rsidR="00063D2D" w:rsidRPr="00A71113" w:rsidRDefault="00063D2D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Lấy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dữ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liệu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từ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bảng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KhachHang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trong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datab</w:t>
            </w:r>
            <w:r w:rsidR="004F132E">
              <w:rPr>
                <w:color w:val="0000FF"/>
                <w:szCs w:val="26"/>
                <w:lang w:val="en-US"/>
              </w:rPr>
              <w:t xml:space="preserve">ase </w:t>
            </w:r>
            <w:proofErr w:type="spellStart"/>
            <w:r w:rsidR="004F132E">
              <w:rPr>
                <w:color w:val="0000FF"/>
                <w:szCs w:val="26"/>
                <w:lang w:val="en-US"/>
              </w:rPr>
              <w:t>hoặc</w:t>
            </w:r>
            <w:proofErr w:type="spellEnd"/>
            <w:r w:rsidR="004F132E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4F132E">
              <w:rPr>
                <w:color w:val="0000FF"/>
                <w:szCs w:val="26"/>
                <w:lang w:val="en-US"/>
              </w:rPr>
              <w:t>thêm</w:t>
            </w:r>
            <w:proofErr w:type="spellEnd"/>
            <w:r w:rsidR="004F132E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4F132E">
              <w:rPr>
                <w:color w:val="0000FF"/>
                <w:szCs w:val="26"/>
                <w:lang w:val="en-US"/>
              </w:rPr>
              <w:t>khách</w:t>
            </w:r>
            <w:proofErr w:type="spellEnd"/>
            <w:r w:rsidR="004F132E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4F132E">
              <w:rPr>
                <w:color w:val="0000FF"/>
                <w:szCs w:val="26"/>
                <w:lang w:val="en-US"/>
              </w:rPr>
              <w:t>hàng</w:t>
            </w:r>
            <w:proofErr w:type="spellEnd"/>
            <w:r w:rsidR="004F132E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4F132E">
              <w:rPr>
                <w:color w:val="0000FF"/>
                <w:szCs w:val="26"/>
                <w:lang w:val="en-US"/>
              </w:rPr>
              <w:t>mới</w:t>
            </w:r>
            <w:proofErr w:type="spellEnd"/>
          </w:p>
        </w:tc>
      </w:tr>
      <w:tr w:rsidR="00063D2D" w:rsidRPr="008846F1" w14:paraId="06B49B04" w14:textId="77777777" w:rsidTr="00A92F47">
        <w:tc>
          <w:tcPr>
            <w:tcW w:w="3083" w:type="dxa"/>
          </w:tcPr>
          <w:p w14:paraId="0ADF9756" w14:textId="77777777" w:rsidR="00063D2D" w:rsidRPr="00F80298" w:rsidRDefault="00063D2D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HoaDonBanSachDAO</w:t>
            </w:r>
            <w:proofErr w:type="spellEnd"/>
          </w:p>
        </w:tc>
        <w:tc>
          <w:tcPr>
            <w:tcW w:w="6160" w:type="dxa"/>
          </w:tcPr>
          <w:p w14:paraId="3EBD7EC1" w14:textId="77777777" w:rsidR="00063D2D" w:rsidRPr="006E36EC" w:rsidRDefault="009B2AD5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Đưa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hóa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đơn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vào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database, </w:t>
            </w:r>
            <w:proofErr w:type="spellStart"/>
            <w:r>
              <w:rPr>
                <w:color w:val="0000FF"/>
                <w:szCs w:val="26"/>
                <w:lang w:val="en-US"/>
              </w:rPr>
              <w:t>hoặc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lấy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ra </w:t>
            </w:r>
            <w:proofErr w:type="spellStart"/>
            <w:r>
              <w:rPr>
                <w:color w:val="0000FF"/>
                <w:szCs w:val="26"/>
                <w:lang w:val="en-US"/>
              </w:rPr>
              <w:t>trong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trường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hợp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xem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danh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sách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hóa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đơn</w:t>
            </w:r>
            <w:proofErr w:type="spellEnd"/>
          </w:p>
        </w:tc>
      </w:tr>
      <w:tr w:rsidR="00063D2D" w:rsidRPr="008846F1" w14:paraId="6611901F" w14:textId="77777777" w:rsidTr="00A92F47">
        <w:tc>
          <w:tcPr>
            <w:tcW w:w="3083" w:type="dxa"/>
          </w:tcPr>
          <w:p w14:paraId="59ABA751" w14:textId="77777777" w:rsidR="00063D2D" w:rsidRDefault="00063D2D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PhieuThuTienDAO</w:t>
            </w:r>
            <w:proofErr w:type="spellEnd"/>
          </w:p>
        </w:tc>
        <w:tc>
          <w:tcPr>
            <w:tcW w:w="6160" w:type="dxa"/>
          </w:tcPr>
          <w:p w14:paraId="293EB77A" w14:textId="77777777" w:rsidR="00063D2D" w:rsidRPr="00DA1AAF" w:rsidRDefault="00AA6F99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Đưa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dữ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liệu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ngày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, </w:t>
            </w:r>
            <w:proofErr w:type="spellStart"/>
            <w:r>
              <w:rPr>
                <w:color w:val="0000FF"/>
                <w:szCs w:val="26"/>
                <w:lang w:val="en-US"/>
              </w:rPr>
              <w:t>tổng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tiền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, </w:t>
            </w:r>
            <w:proofErr w:type="spellStart"/>
            <w:r>
              <w:rPr>
                <w:color w:val="0000FF"/>
                <w:szCs w:val="26"/>
                <w:lang w:val="en-US"/>
              </w:rPr>
              <w:t>khách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hàng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vào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database</w:t>
            </w:r>
          </w:p>
        </w:tc>
      </w:tr>
      <w:tr w:rsidR="00063D2D" w:rsidRPr="008846F1" w14:paraId="4E39D21E" w14:textId="77777777" w:rsidTr="00A92F47">
        <w:tc>
          <w:tcPr>
            <w:tcW w:w="3083" w:type="dxa"/>
          </w:tcPr>
          <w:p w14:paraId="4AD2D612" w14:textId="77777777" w:rsidR="00063D2D" w:rsidRDefault="00063D2D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PhieuThuTienNoDAO</w:t>
            </w:r>
            <w:proofErr w:type="spellEnd"/>
          </w:p>
        </w:tc>
        <w:tc>
          <w:tcPr>
            <w:tcW w:w="6160" w:type="dxa"/>
          </w:tcPr>
          <w:p w14:paraId="156B3E18" w14:textId="77777777" w:rsidR="00063D2D" w:rsidRPr="00DA1AAF" w:rsidRDefault="00DE5910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Đưa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dữ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liệu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vào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bảng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phiếu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tiền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nợ</w:t>
            </w:r>
            <w:proofErr w:type="spellEnd"/>
          </w:p>
        </w:tc>
      </w:tr>
      <w:tr w:rsidR="00063D2D" w:rsidRPr="008846F1" w14:paraId="1D6F1660" w14:textId="77777777" w:rsidTr="00A92F47">
        <w:tc>
          <w:tcPr>
            <w:tcW w:w="3083" w:type="dxa"/>
          </w:tcPr>
          <w:p w14:paraId="1B3EB9F8" w14:textId="77777777" w:rsidR="00063D2D" w:rsidRDefault="00063D2D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PhieuThuTienSachDAO</w:t>
            </w:r>
            <w:proofErr w:type="spellEnd"/>
          </w:p>
        </w:tc>
        <w:tc>
          <w:tcPr>
            <w:tcW w:w="6160" w:type="dxa"/>
          </w:tcPr>
          <w:p w14:paraId="5071163E" w14:textId="77777777" w:rsidR="00063D2D" w:rsidRPr="00F82F11" w:rsidRDefault="00A2750B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Đưa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dữ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liệu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vào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bảng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phiếu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tiền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sách</w:t>
            </w:r>
            <w:proofErr w:type="spellEnd"/>
          </w:p>
        </w:tc>
      </w:tr>
      <w:tr w:rsidR="00063D2D" w:rsidRPr="008846F1" w14:paraId="5B266EF9" w14:textId="77777777" w:rsidTr="00A92F47">
        <w:tc>
          <w:tcPr>
            <w:tcW w:w="3083" w:type="dxa"/>
          </w:tcPr>
          <w:p w14:paraId="49BA3026" w14:textId="77777777" w:rsidR="00063D2D" w:rsidRDefault="009B2AD5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LogSachDAO</w:t>
            </w:r>
            <w:proofErr w:type="spellEnd"/>
          </w:p>
        </w:tc>
        <w:tc>
          <w:tcPr>
            <w:tcW w:w="6160" w:type="dxa"/>
          </w:tcPr>
          <w:p w14:paraId="06D60264" w14:textId="77777777" w:rsidR="00063D2D" w:rsidRDefault="0002354A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Đưa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dữ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liệu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vào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bảng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LogSach</w:t>
            </w:r>
            <w:proofErr w:type="spellEnd"/>
          </w:p>
        </w:tc>
      </w:tr>
      <w:tr w:rsidR="009B2AD5" w:rsidRPr="008846F1" w14:paraId="60F1DAC3" w14:textId="77777777" w:rsidTr="00A92F47">
        <w:tc>
          <w:tcPr>
            <w:tcW w:w="3083" w:type="dxa"/>
          </w:tcPr>
          <w:p w14:paraId="6C7C2C95" w14:textId="77777777" w:rsidR="009B2AD5" w:rsidRDefault="009B2AD5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LogKhachHangDAO</w:t>
            </w:r>
            <w:proofErr w:type="spellEnd"/>
          </w:p>
        </w:tc>
        <w:tc>
          <w:tcPr>
            <w:tcW w:w="6160" w:type="dxa"/>
          </w:tcPr>
          <w:p w14:paraId="72C74012" w14:textId="77777777" w:rsidR="009B2AD5" w:rsidRDefault="00C92CCC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Đưa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dữ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liệu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vào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bảng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LogKhachHang</w:t>
            </w:r>
            <w:proofErr w:type="spellEnd"/>
          </w:p>
        </w:tc>
      </w:tr>
      <w:tr w:rsidR="00C92CCC" w:rsidRPr="008846F1" w14:paraId="0A079252" w14:textId="77777777" w:rsidTr="00A92F47">
        <w:tc>
          <w:tcPr>
            <w:tcW w:w="3083" w:type="dxa"/>
          </w:tcPr>
          <w:p w14:paraId="39625E28" w14:textId="77777777" w:rsidR="00C92CCC" w:rsidRDefault="00C92CCC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BaoCaoTonSach</w:t>
            </w:r>
            <w:r w:rsidR="00D62C6E">
              <w:rPr>
                <w:color w:val="0000FF"/>
                <w:szCs w:val="26"/>
                <w:lang w:val="en-US"/>
              </w:rPr>
              <w:t>DAO</w:t>
            </w:r>
            <w:proofErr w:type="spellEnd"/>
          </w:p>
        </w:tc>
        <w:tc>
          <w:tcPr>
            <w:tcW w:w="6160" w:type="dxa"/>
          </w:tcPr>
          <w:p w14:paraId="0DC2ECEA" w14:textId="77777777" w:rsidR="00C92CCC" w:rsidRDefault="00740B9A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Dựa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vào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bảng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LogSach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đưa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ra </w:t>
            </w:r>
            <w:proofErr w:type="spellStart"/>
            <w:r>
              <w:rPr>
                <w:color w:val="0000FF"/>
                <w:szCs w:val="26"/>
                <w:lang w:val="en-US"/>
              </w:rPr>
              <w:t>báo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cáo</w:t>
            </w:r>
            <w:proofErr w:type="spellEnd"/>
            <w:r w:rsidR="00D45C8B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D45C8B">
              <w:rPr>
                <w:color w:val="0000FF"/>
                <w:szCs w:val="26"/>
                <w:lang w:val="en-US"/>
              </w:rPr>
              <w:t>và</w:t>
            </w:r>
            <w:proofErr w:type="spellEnd"/>
            <w:r w:rsidR="00D45C8B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D45C8B">
              <w:rPr>
                <w:color w:val="0000FF"/>
                <w:szCs w:val="26"/>
                <w:lang w:val="en-US"/>
              </w:rPr>
              <w:t>lưu</w:t>
            </w:r>
            <w:proofErr w:type="spellEnd"/>
            <w:r w:rsidR="00D45C8B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D45C8B">
              <w:rPr>
                <w:color w:val="0000FF"/>
                <w:szCs w:val="26"/>
                <w:lang w:val="en-US"/>
              </w:rPr>
              <w:t>vào</w:t>
            </w:r>
            <w:proofErr w:type="spellEnd"/>
            <w:r w:rsidR="00D45C8B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D45C8B">
              <w:rPr>
                <w:color w:val="0000FF"/>
                <w:szCs w:val="26"/>
                <w:lang w:val="en-US"/>
              </w:rPr>
              <w:t>bảng</w:t>
            </w:r>
            <w:proofErr w:type="spellEnd"/>
            <w:r w:rsidR="00D45C8B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D45C8B">
              <w:rPr>
                <w:color w:val="0000FF"/>
                <w:szCs w:val="26"/>
                <w:lang w:val="en-US"/>
              </w:rPr>
              <w:t>BaoCaoTonSach</w:t>
            </w:r>
            <w:proofErr w:type="spellEnd"/>
          </w:p>
        </w:tc>
      </w:tr>
      <w:tr w:rsidR="00D45C8B" w:rsidRPr="008846F1" w14:paraId="2BDA2E48" w14:textId="77777777" w:rsidTr="00A92F47">
        <w:tc>
          <w:tcPr>
            <w:tcW w:w="3083" w:type="dxa"/>
          </w:tcPr>
          <w:p w14:paraId="5F8507F0" w14:textId="77777777" w:rsidR="00D45C8B" w:rsidRDefault="00CB6818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BaoCaoCongNoDAO</w:t>
            </w:r>
            <w:proofErr w:type="spellEnd"/>
          </w:p>
        </w:tc>
        <w:tc>
          <w:tcPr>
            <w:tcW w:w="6160" w:type="dxa"/>
          </w:tcPr>
          <w:p w14:paraId="0D8E6C37" w14:textId="77777777" w:rsidR="00D45C8B" w:rsidRDefault="00CB6818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Dựa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vào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bảng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LogKhachHang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đưa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ra </w:t>
            </w:r>
            <w:proofErr w:type="spellStart"/>
            <w:r>
              <w:rPr>
                <w:color w:val="0000FF"/>
                <w:szCs w:val="26"/>
                <w:lang w:val="en-US"/>
              </w:rPr>
              <w:t>báo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cáo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và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lưu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vào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bảng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BaoCaoCongNo</w:t>
            </w:r>
            <w:proofErr w:type="spellEnd"/>
          </w:p>
        </w:tc>
      </w:tr>
    </w:tbl>
    <w:p w14:paraId="6C2E51C0" w14:textId="77777777" w:rsidR="00063D2D" w:rsidRPr="00063D2D" w:rsidRDefault="00063D2D" w:rsidP="00063D2D">
      <w:pPr>
        <w:rPr>
          <w:lang w:val="en-US"/>
        </w:rPr>
      </w:pPr>
    </w:p>
    <w:sectPr w:rsidR="00063D2D" w:rsidRPr="00063D2D" w:rsidSect="00301562">
      <w:headerReference w:type="default" r:id="rId14"/>
      <w:footerReference w:type="default" r:id="rId15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91206" w14:textId="77777777" w:rsidR="00976BD2" w:rsidRDefault="00976BD2">
      <w:r>
        <w:separator/>
      </w:r>
    </w:p>
  </w:endnote>
  <w:endnote w:type="continuationSeparator" w:id="0">
    <w:p w14:paraId="1E15315A" w14:textId="77777777" w:rsidR="00976BD2" w:rsidRDefault="00976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66F77" w14:textId="77777777" w:rsidR="003B781A" w:rsidRDefault="00265BF1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7968" behindDoc="0" locked="0" layoutInCell="1" allowOverlap="1" wp14:anchorId="5708C31B" wp14:editId="0631D59A">
          <wp:simplePos x="0" y="0"/>
          <wp:positionH relativeFrom="column">
            <wp:posOffset>-918155</wp:posOffset>
          </wp:positionH>
          <wp:positionV relativeFrom="paragraph">
            <wp:posOffset>-349167</wp:posOffset>
          </wp:positionV>
          <wp:extent cx="8323307" cy="992937"/>
          <wp:effectExtent l="0" t="0" r="0" b="0"/>
          <wp:wrapNone/>
          <wp:docPr id="19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3BE31BB5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7D9363F9" w14:textId="77777777"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5F9DEE5D" wp14:editId="48CE4219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1A6F5380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B52DC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12AAD02A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0A9EA" w14:textId="77777777" w:rsidR="00976BD2" w:rsidRDefault="00976BD2">
      <w:r>
        <w:separator/>
      </w:r>
    </w:p>
  </w:footnote>
  <w:footnote w:type="continuationSeparator" w:id="0">
    <w:p w14:paraId="322F8A06" w14:textId="77777777" w:rsidR="00976BD2" w:rsidRDefault="00976B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AF18D" w14:textId="77777777" w:rsidR="003B781A" w:rsidRDefault="003B781A" w:rsidP="003B781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629D8B0C" wp14:editId="50EC330F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60550"/>
              <wp:effectExtent l="0" t="0" r="0" b="3175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605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1D6DD0" id="Freeform 1" o:spid="_x0000_s1026" style="position:absolute;margin-left:0;margin-top:0;width:93.15pt;height:815.8pt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60550;1183005,103605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800" behindDoc="0" locked="0" layoutInCell="1" allowOverlap="1" wp14:anchorId="106FAF47" wp14:editId="27A3EEB1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C919672" w14:textId="77777777" w:rsidR="003B781A" w:rsidRDefault="003B781A" w:rsidP="003B781A">
    <w:pPr>
      <w:pStyle w:val="Title"/>
      <w:rPr>
        <w:lang w:val="en-US"/>
      </w:rPr>
    </w:pPr>
  </w:p>
  <w:p w14:paraId="584586A7" w14:textId="77777777" w:rsidR="003B781A" w:rsidRPr="003B1A2B" w:rsidRDefault="003B781A" w:rsidP="003B781A">
    <w:pPr>
      <w:rPr>
        <w:lang w:val="en-US"/>
      </w:rPr>
    </w:pPr>
  </w:p>
  <w:p w14:paraId="7E4B9C71" w14:textId="77777777" w:rsidR="003B781A" w:rsidRPr="00F53DBB" w:rsidRDefault="003B781A" w:rsidP="003B781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35BD8AD8" w14:textId="77777777" w:rsidR="003B781A" w:rsidRPr="0040293A" w:rsidRDefault="003B781A" w:rsidP="003B781A">
    <w:pPr>
      <w:pStyle w:val="Header"/>
      <w:rPr>
        <w:rFonts w:eastAsia="Tahoma"/>
      </w:rPr>
    </w:pPr>
  </w:p>
  <w:p w14:paraId="43845A9C" w14:textId="77777777" w:rsidR="003701D7" w:rsidRPr="003B781A" w:rsidRDefault="003701D7" w:rsidP="003B78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B2FAB" w14:textId="77777777" w:rsidR="003B781A" w:rsidRDefault="003B781A">
    <w:r w:rsidRPr="004257CD">
      <w:rPr>
        <w:noProof/>
        <w:lang w:val="en-US"/>
      </w:rPr>
      <w:drawing>
        <wp:anchor distT="0" distB="0" distL="114300" distR="114300" simplePos="0" relativeHeight="251691520" behindDoc="1" locked="0" layoutInCell="1" allowOverlap="1" wp14:anchorId="40DC32E9" wp14:editId="5A99F6CD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366E6A52" w14:textId="77777777" w:rsidTr="008D3541">
      <w:tc>
        <w:tcPr>
          <w:tcW w:w="6623" w:type="dxa"/>
          <w:shd w:val="clear" w:color="auto" w:fill="auto"/>
        </w:tcPr>
        <w:p w14:paraId="23809FC5" w14:textId="77777777" w:rsidR="00E95D0C" w:rsidRPr="008D3541" w:rsidRDefault="001F5544">
          <w:pPr>
            <w:pStyle w:val="Header"/>
            <w:rPr>
              <w:color w:val="0000FF"/>
              <w:lang w:val="en-US"/>
            </w:rPr>
          </w:pPr>
          <w:proofErr w:type="spellStart"/>
          <w:r>
            <w:rPr>
              <w:color w:val="0000FF"/>
              <w:lang w:val="en-US"/>
            </w:rPr>
            <w:t>Quản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lý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nhà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sách</w:t>
          </w:r>
          <w:proofErr w:type="spellEnd"/>
        </w:p>
      </w:tc>
      <w:tc>
        <w:tcPr>
          <w:tcW w:w="2845" w:type="dxa"/>
          <w:shd w:val="clear" w:color="auto" w:fill="auto"/>
        </w:tcPr>
        <w:p w14:paraId="187E0ABB" w14:textId="77777777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DC363E" w:rsidRPr="008D3541">
            <w:rPr>
              <w:color w:val="0000FF"/>
              <w:lang w:val="en-US"/>
            </w:rPr>
            <w:t>&lt;</w:t>
          </w:r>
          <w:r w:rsidR="003135F9">
            <w:rPr>
              <w:color w:val="0000FF"/>
              <w:lang w:val="en-US"/>
            </w:rPr>
            <w:t>1.0</w:t>
          </w:r>
          <w:r w:rsidR="00DC363E" w:rsidRPr="008D3541">
            <w:rPr>
              <w:color w:val="0000FF"/>
              <w:lang w:val="en-US"/>
            </w:rPr>
            <w:t>&gt;</w:t>
          </w:r>
        </w:p>
      </w:tc>
    </w:tr>
    <w:tr w:rsidR="00E95D0C" w14:paraId="719C6500" w14:textId="77777777" w:rsidTr="008D3541">
      <w:tc>
        <w:tcPr>
          <w:tcW w:w="6623" w:type="dxa"/>
          <w:shd w:val="clear" w:color="auto" w:fill="auto"/>
        </w:tcPr>
        <w:p w14:paraId="44F1A315" w14:textId="77777777" w:rsidR="00E95D0C" w:rsidRPr="008D3541" w:rsidRDefault="00C14AB8" w:rsidP="00CA75F9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Thiết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kế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 w:rsidR="00CA75F9">
            <w:rPr>
              <w:lang w:val="en-US"/>
            </w:rPr>
            <w:t>kiến</w:t>
          </w:r>
          <w:proofErr w:type="spellEnd"/>
          <w:r w:rsidR="00CA75F9">
            <w:rPr>
              <w:lang w:val="en-US"/>
            </w:rPr>
            <w:t xml:space="preserve"> </w:t>
          </w:r>
          <w:proofErr w:type="spellStart"/>
          <w:r w:rsidR="00CA75F9">
            <w:rPr>
              <w:lang w:val="en-US"/>
            </w:rPr>
            <w:t>trúc</w:t>
          </w:r>
          <w:proofErr w:type="spellEnd"/>
        </w:p>
      </w:tc>
      <w:tc>
        <w:tcPr>
          <w:tcW w:w="2845" w:type="dxa"/>
          <w:shd w:val="clear" w:color="auto" w:fill="auto"/>
        </w:tcPr>
        <w:p w14:paraId="050A2790" w14:textId="77777777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DC363E" w:rsidRPr="008D3541">
            <w:rPr>
              <w:color w:val="0000FF"/>
              <w:lang w:val="en-US"/>
            </w:rPr>
            <w:t>&lt;</w:t>
          </w:r>
          <w:r w:rsidR="003135F9">
            <w:rPr>
              <w:color w:val="0000FF"/>
              <w:lang w:val="en-US"/>
            </w:rPr>
            <w:t>29/05/2019</w:t>
          </w:r>
          <w:r w:rsidR="00DC363E" w:rsidRPr="008D3541">
            <w:rPr>
              <w:color w:val="0000FF"/>
              <w:lang w:val="en-US"/>
            </w:rPr>
            <w:t>&gt;</w:t>
          </w:r>
        </w:p>
      </w:tc>
    </w:tr>
  </w:tbl>
  <w:p w14:paraId="17DB98DA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25"/>
  </w:num>
  <w:num w:numId="9">
    <w:abstractNumId w:val="12"/>
  </w:num>
  <w:num w:numId="10">
    <w:abstractNumId w:val="7"/>
  </w:num>
  <w:num w:numId="11">
    <w:abstractNumId w:val="30"/>
  </w:num>
  <w:num w:numId="12">
    <w:abstractNumId w:val="26"/>
  </w:num>
  <w:num w:numId="13">
    <w:abstractNumId w:val="24"/>
  </w:num>
  <w:num w:numId="14">
    <w:abstractNumId w:val="2"/>
  </w:num>
  <w:num w:numId="15">
    <w:abstractNumId w:val="4"/>
  </w:num>
  <w:num w:numId="16">
    <w:abstractNumId w:val="23"/>
  </w:num>
  <w:num w:numId="17">
    <w:abstractNumId w:val="28"/>
  </w:num>
  <w:num w:numId="18">
    <w:abstractNumId w:val="11"/>
  </w:num>
  <w:num w:numId="19">
    <w:abstractNumId w:val="22"/>
  </w:num>
  <w:num w:numId="20">
    <w:abstractNumId w:val="27"/>
  </w:num>
  <w:num w:numId="21">
    <w:abstractNumId w:val="29"/>
  </w:num>
  <w:num w:numId="22">
    <w:abstractNumId w:val="8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17"/>
  </w:num>
  <w:num w:numId="35">
    <w:abstractNumId w:val="1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2354A"/>
    <w:rsid w:val="0003059A"/>
    <w:rsid w:val="000519D9"/>
    <w:rsid w:val="00057B9D"/>
    <w:rsid w:val="00063D2D"/>
    <w:rsid w:val="000B263B"/>
    <w:rsid w:val="000C0CA8"/>
    <w:rsid w:val="000D1166"/>
    <w:rsid w:val="00105AEB"/>
    <w:rsid w:val="00113BD9"/>
    <w:rsid w:val="00170D1E"/>
    <w:rsid w:val="0018252C"/>
    <w:rsid w:val="001F38FA"/>
    <w:rsid w:val="001F5544"/>
    <w:rsid w:val="00212259"/>
    <w:rsid w:val="00213ECB"/>
    <w:rsid w:val="002160F2"/>
    <w:rsid w:val="00221A67"/>
    <w:rsid w:val="00265BF1"/>
    <w:rsid w:val="002B1E55"/>
    <w:rsid w:val="002D42A0"/>
    <w:rsid w:val="002F4F0A"/>
    <w:rsid w:val="002F6BA6"/>
    <w:rsid w:val="00301562"/>
    <w:rsid w:val="00312353"/>
    <w:rsid w:val="003135F9"/>
    <w:rsid w:val="0031511D"/>
    <w:rsid w:val="00326BC2"/>
    <w:rsid w:val="003548A8"/>
    <w:rsid w:val="00367911"/>
    <w:rsid w:val="003701D7"/>
    <w:rsid w:val="003747E6"/>
    <w:rsid w:val="00382A33"/>
    <w:rsid w:val="003B781A"/>
    <w:rsid w:val="003C2F0F"/>
    <w:rsid w:val="004176B5"/>
    <w:rsid w:val="00435847"/>
    <w:rsid w:val="00456410"/>
    <w:rsid w:val="00471B31"/>
    <w:rsid w:val="004774EB"/>
    <w:rsid w:val="00497594"/>
    <w:rsid w:val="004B52DC"/>
    <w:rsid w:val="004B7CC9"/>
    <w:rsid w:val="004C5089"/>
    <w:rsid w:val="004E12E0"/>
    <w:rsid w:val="004E4257"/>
    <w:rsid w:val="004F132E"/>
    <w:rsid w:val="005037A7"/>
    <w:rsid w:val="00514E80"/>
    <w:rsid w:val="0057459E"/>
    <w:rsid w:val="005802A5"/>
    <w:rsid w:val="005B345A"/>
    <w:rsid w:val="005D52EB"/>
    <w:rsid w:val="005F1B1F"/>
    <w:rsid w:val="0060493B"/>
    <w:rsid w:val="00622562"/>
    <w:rsid w:val="006257BE"/>
    <w:rsid w:val="0064329D"/>
    <w:rsid w:val="00673572"/>
    <w:rsid w:val="006855DC"/>
    <w:rsid w:val="00694118"/>
    <w:rsid w:val="006C648A"/>
    <w:rsid w:val="006E36EC"/>
    <w:rsid w:val="006E420F"/>
    <w:rsid w:val="006E56E2"/>
    <w:rsid w:val="006F09CE"/>
    <w:rsid w:val="007338F6"/>
    <w:rsid w:val="00740B9A"/>
    <w:rsid w:val="00783284"/>
    <w:rsid w:val="007854A6"/>
    <w:rsid w:val="007A1D35"/>
    <w:rsid w:val="007A1DE8"/>
    <w:rsid w:val="007D00CA"/>
    <w:rsid w:val="007D4524"/>
    <w:rsid w:val="007F0CEB"/>
    <w:rsid w:val="007F21C9"/>
    <w:rsid w:val="008243D9"/>
    <w:rsid w:val="00853372"/>
    <w:rsid w:val="00856B48"/>
    <w:rsid w:val="008D3541"/>
    <w:rsid w:val="009001F8"/>
    <w:rsid w:val="00910E9A"/>
    <w:rsid w:val="00972733"/>
    <w:rsid w:val="009735A9"/>
    <w:rsid w:val="00976BD2"/>
    <w:rsid w:val="00984338"/>
    <w:rsid w:val="009965C0"/>
    <w:rsid w:val="0099744F"/>
    <w:rsid w:val="009B2AD5"/>
    <w:rsid w:val="009B2AFC"/>
    <w:rsid w:val="009D6517"/>
    <w:rsid w:val="009F47F5"/>
    <w:rsid w:val="00A23833"/>
    <w:rsid w:val="00A2750B"/>
    <w:rsid w:val="00A47E87"/>
    <w:rsid w:val="00A544E7"/>
    <w:rsid w:val="00A55682"/>
    <w:rsid w:val="00A610A5"/>
    <w:rsid w:val="00A638EF"/>
    <w:rsid w:val="00A71113"/>
    <w:rsid w:val="00A77A58"/>
    <w:rsid w:val="00A81FAA"/>
    <w:rsid w:val="00AA6F99"/>
    <w:rsid w:val="00AB34EB"/>
    <w:rsid w:val="00AD28C8"/>
    <w:rsid w:val="00AD3B9C"/>
    <w:rsid w:val="00AD507F"/>
    <w:rsid w:val="00AD6D5D"/>
    <w:rsid w:val="00B00F4C"/>
    <w:rsid w:val="00B871C5"/>
    <w:rsid w:val="00BA588E"/>
    <w:rsid w:val="00BB5444"/>
    <w:rsid w:val="00BF718D"/>
    <w:rsid w:val="00C14AB8"/>
    <w:rsid w:val="00C51B59"/>
    <w:rsid w:val="00C74D6D"/>
    <w:rsid w:val="00C82D33"/>
    <w:rsid w:val="00C83AFF"/>
    <w:rsid w:val="00C84507"/>
    <w:rsid w:val="00C92CCC"/>
    <w:rsid w:val="00C95711"/>
    <w:rsid w:val="00CA52C8"/>
    <w:rsid w:val="00CA6B6B"/>
    <w:rsid w:val="00CA75F9"/>
    <w:rsid w:val="00CA7C8B"/>
    <w:rsid w:val="00CB6818"/>
    <w:rsid w:val="00D234F3"/>
    <w:rsid w:val="00D328EA"/>
    <w:rsid w:val="00D45C8B"/>
    <w:rsid w:val="00D53940"/>
    <w:rsid w:val="00D62C6E"/>
    <w:rsid w:val="00DA1AAF"/>
    <w:rsid w:val="00DA2A6D"/>
    <w:rsid w:val="00DB0674"/>
    <w:rsid w:val="00DC363E"/>
    <w:rsid w:val="00DD57E3"/>
    <w:rsid w:val="00DE5910"/>
    <w:rsid w:val="00E009C0"/>
    <w:rsid w:val="00E350B0"/>
    <w:rsid w:val="00E76F0F"/>
    <w:rsid w:val="00E95D0C"/>
    <w:rsid w:val="00EA3AF4"/>
    <w:rsid w:val="00EB06D7"/>
    <w:rsid w:val="00EB4484"/>
    <w:rsid w:val="00EF4E91"/>
    <w:rsid w:val="00EF758D"/>
    <w:rsid w:val="00F80298"/>
    <w:rsid w:val="00F82F11"/>
    <w:rsid w:val="00F9010A"/>
    <w:rsid w:val="00F93BD1"/>
    <w:rsid w:val="00FA2327"/>
    <w:rsid w:val="00FB3FFD"/>
    <w:rsid w:val="00F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3147E5"/>
  <w15:docId w15:val="{A0A9B11B-2F98-40D3-A641-CAB4483F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81A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EA53D-32F6-4E83-894D-376E8C93B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191</TotalTime>
  <Pages>8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4503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HOÀNG SANG</cp:lastModifiedBy>
  <cp:revision>95</cp:revision>
  <cp:lastPrinted>2013-12-07T15:58:00Z</cp:lastPrinted>
  <dcterms:created xsi:type="dcterms:W3CDTF">2013-10-13T11:17:00Z</dcterms:created>
  <dcterms:modified xsi:type="dcterms:W3CDTF">2019-05-29T11:19:00Z</dcterms:modified>
</cp:coreProperties>
</file>