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1BCD" w14:textId="77777777" w:rsidR="00621917" w:rsidRDefault="000665DD" w:rsidP="000665DD">
      <w:pPr>
        <w:pStyle w:val="Heading1"/>
        <w:rPr>
          <w:lang w:val="en-US"/>
        </w:rPr>
      </w:pPr>
      <w:r>
        <w:t>Tên đề tài:</w:t>
      </w:r>
      <w:r w:rsidR="007273FB">
        <w:rPr>
          <w:lang w:val="en-US"/>
        </w:rPr>
        <w:t xml:space="preserve"> </w:t>
      </w:r>
    </w:p>
    <w:p w14:paraId="718DA2AE" w14:textId="67C5576A" w:rsidR="00621917" w:rsidRPr="00621917" w:rsidRDefault="007273FB" w:rsidP="00621917">
      <w:pPr>
        <w:pStyle w:val="Heading1"/>
        <w:numPr>
          <w:ilvl w:val="0"/>
          <w:numId w:val="0"/>
        </w:numPr>
        <w:ind w:firstLine="720"/>
        <w:rPr>
          <w:b w:val="0"/>
          <w:lang w:val="en-US"/>
        </w:rPr>
      </w:pPr>
      <w:r w:rsidRPr="00621917">
        <w:rPr>
          <w:b w:val="0"/>
          <w:lang w:val="en-US"/>
        </w:rPr>
        <w:t>PHẦN MỀM QUẢN LÍ NHÀ SÁCH</w:t>
      </w:r>
    </w:p>
    <w:p w14:paraId="1FCA9CFA" w14:textId="77777777" w:rsidR="00621917" w:rsidRDefault="000665DD" w:rsidP="00621917">
      <w:pPr>
        <w:pStyle w:val="Heading1"/>
        <w:rPr>
          <w:lang w:val="en-US"/>
        </w:rPr>
      </w:pPr>
      <w:r>
        <w:t xml:space="preserve">Môi trường phát </w:t>
      </w:r>
      <w:bookmarkStart w:id="0" w:name="_GoBack"/>
      <w:bookmarkEnd w:id="0"/>
      <w:r>
        <w:t>triển ứng dụng:</w:t>
      </w:r>
    </w:p>
    <w:p w14:paraId="5C1CCB2F" w14:textId="5F374E57" w:rsidR="00621917" w:rsidRPr="00621917" w:rsidRDefault="00621917" w:rsidP="00621917">
      <w:pPr>
        <w:pStyle w:val="Heading1"/>
        <w:numPr>
          <w:ilvl w:val="0"/>
          <w:numId w:val="0"/>
        </w:numPr>
        <w:ind w:firstLine="720"/>
        <w:rPr>
          <w:b w:val="0"/>
          <w:lang w:val="en-US"/>
        </w:rPr>
      </w:pPr>
      <w:r w:rsidRPr="00621917">
        <w:rPr>
          <w:b w:val="0"/>
          <w:lang w:val="en-US"/>
        </w:rPr>
        <w:t>WPF C#</w:t>
      </w:r>
    </w:p>
    <w:p w14:paraId="5AB1E803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800"/>
        <w:gridCol w:w="1568"/>
        <w:gridCol w:w="3285"/>
      </w:tblGrid>
      <w:tr w:rsidR="007427A8" w14:paraId="45F206F1" w14:textId="77777777" w:rsidTr="007427A8">
        <w:tc>
          <w:tcPr>
            <w:tcW w:w="759" w:type="dxa"/>
          </w:tcPr>
          <w:p w14:paraId="761EAB08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14:paraId="119439FC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00" w:type="dxa"/>
          </w:tcPr>
          <w:p w14:paraId="7E81378F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8" w:type="dxa"/>
          </w:tcPr>
          <w:p w14:paraId="3E3D5FF0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5" w:type="dxa"/>
          </w:tcPr>
          <w:p w14:paraId="53963EBF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7427A8" w14:paraId="764F64D1" w14:textId="77777777" w:rsidTr="007427A8">
        <w:tc>
          <w:tcPr>
            <w:tcW w:w="759" w:type="dxa"/>
          </w:tcPr>
          <w:p w14:paraId="7101386B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56DE5E26" w14:textId="6781BC92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1612556</w:t>
            </w:r>
          </w:p>
        </w:tc>
        <w:tc>
          <w:tcPr>
            <w:tcW w:w="2800" w:type="dxa"/>
          </w:tcPr>
          <w:p w14:paraId="2BCECC9F" w14:textId="419E6476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Sang</w:t>
            </w:r>
          </w:p>
        </w:tc>
        <w:tc>
          <w:tcPr>
            <w:tcW w:w="1568" w:type="dxa"/>
          </w:tcPr>
          <w:p w14:paraId="378CAA0F" w14:textId="5AEDC756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0399029922</w:t>
            </w:r>
          </w:p>
        </w:tc>
        <w:tc>
          <w:tcPr>
            <w:tcW w:w="3285" w:type="dxa"/>
          </w:tcPr>
          <w:p w14:paraId="2A64C111" w14:textId="07D05B5D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hoangsang160898@gmail.com</w:t>
            </w:r>
          </w:p>
        </w:tc>
      </w:tr>
      <w:tr w:rsidR="007427A8" w14:paraId="5A146CC2" w14:textId="77777777" w:rsidTr="007427A8">
        <w:tc>
          <w:tcPr>
            <w:tcW w:w="759" w:type="dxa"/>
          </w:tcPr>
          <w:p w14:paraId="5EDB963E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291FAD27" w14:textId="747DD9FD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1612557</w:t>
            </w:r>
          </w:p>
        </w:tc>
        <w:tc>
          <w:tcPr>
            <w:tcW w:w="2800" w:type="dxa"/>
          </w:tcPr>
          <w:p w14:paraId="3F4288D6" w14:textId="5B463234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Sang</w:t>
            </w:r>
          </w:p>
        </w:tc>
        <w:tc>
          <w:tcPr>
            <w:tcW w:w="1568" w:type="dxa"/>
          </w:tcPr>
          <w:p w14:paraId="76884125" w14:textId="728DE72F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0979279932</w:t>
            </w:r>
          </w:p>
        </w:tc>
        <w:tc>
          <w:tcPr>
            <w:tcW w:w="3285" w:type="dxa"/>
          </w:tcPr>
          <w:p w14:paraId="64382C9D" w14:textId="00B05333" w:rsidR="000665DD" w:rsidRPr="007427A8" w:rsidRDefault="007427A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lhsanghcmus@gmail.com</w:t>
            </w:r>
          </w:p>
        </w:tc>
      </w:tr>
    </w:tbl>
    <w:p w14:paraId="7F401F7A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A047A7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8DA02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EAE97E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B05A10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1FF60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359CB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C9082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4B399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BEDBC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A75FD8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B8D1D8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B2C87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8C06F5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97B4F3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9AD43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0CAFBC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62A8A1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8CF7F" w14:textId="77777777" w:rsidR="00650D68" w:rsidRDefault="00650D68">
      <w:r>
        <w:separator/>
      </w:r>
    </w:p>
  </w:endnote>
  <w:endnote w:type="continuationSeparator" w:id="0">
    <w:p w14:paraId="29110F15" w14:textId="77777777" w:rsidR="00650D68" w:rsidRDefault="0065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9F0B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3B0BBC9" wp14:editId="4E20D487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B45066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642FF" w14:textId="77777777" w:rsidR="00650D68" w:rsidRDefault="00650D68">
      <w:r>
        <w:separator/>
      </w:r>
    </w:p>
  </w:footnote>
  <w:footnote w:type="continuationSeparator" w:id="0">
    <w:p w14:paraId="6A5C8F94" w14:textId="77777777" w:rsidR="00650D68" w:rsidRDefault="00650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D71A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B406EA1" wp14:editId="01E0FE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24A82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2FA11EF8" wp14:editId="532DEB8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AEB603" w14:textId="77777777" w:rsidR="003701D7" w:rsidRDefault="003701D7" w:rsidP="003701D7">
    <w:pPr>
      <w:pStyle w:val="Title"/>
      <w:rPr>
        <w:lang w:val="en-US"/>
      </w:rPr>
    </w:pPr>
  </w:p>
  <w:p w14:paraId="0F898BD3" w14:textId="77777777" w:rsidR="003B1A2B" w:rsidRPr="003B1A2B" w:rsidRDefault="003B1A2B" w:rsidP="003B1A2B">
    <w:pPr>
      <w:rPr>
        <w:lang w:val="en-US"/>
      </w:rPr>
    </w:pPr>
  </w:p>
  <w:p w14:paraId="2AC5E583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D18457C"/>
    <w:multiLevelType w:val="hybridMultilevel"/>
    <w:tmpl w:val="38F0A612"/>
    <w:lvl w:ilvl="0" w:tplc="2AF45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1917"/>
    <w:rsid w:val="006257BE"/>
    <w:rsid w:val="00650D68"/>
    <w:rsid w:val="006855DC"/>
    <w:rsid w:val="006E420F"/>
    <w:rsid w:val="006E56E2"/>
    <w:rsid w:val="007273FB"/>
    <w:rsid w:val="007338F6"/>
    <w:rsid w:val="007427A8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CB3F1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4CD2"/>
  <w15:docId w15:val="{00E7EF96-B848-4F32-A623-6EC58506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2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9</cp:revision>
  <cp:lastPrinted>2013-12-07T15:54:00Z</cp:lastPrinted>
  <dcterms:created xsi:type="dcterms:W3CDTF">2013-10-13T11:23:00Z</dcterms:created>
  <dcterms:modified xsi:type="dcterms:W3CDTF">2019-03-20T05:26:00Z</dcterms:modified>
</cp:coreProperties>
</file>