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D910E" w14:textId="77777777" w:rsidR="003548A8" w:rsidRPr="0020477D" w:rsidRDefault="003548A8" w:rsidP="003548A8">
      <w:pPr>
        <w:rPr>
          <w:rFonts w:ascii="Arial" w:hAnsi="Arial" w:cs="Arial"/>
          <w:szCs w:val="24"/>
          <w:lang w:val="en-US"/>
        </w:rPr>
      </w:pPr>
    </w:p>
    <w:p w14:paraId="0C026735" w14:textId="77777777"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14:paraId="533E1AAC" w14:textId="77777777"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14:paraId="10920EB8" w14:textId="77777777"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14:paraId="4E4B7605" w14:textId="77777777"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14:paraId="3FFB7B1A" w14:textId="77777777"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14:paraId="2DAE73C1" w14:textId="77777777"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14:paraId="189B8EC1" w14:textId="77777777" w:rsidR="003548A8" w:rsidRPr="0020477D" w:rsidRDefault="003548A8" w:rsidP="003548A8">
      <w:pPr>
        <w:rPr>
          <w:rFonts w:ascii="Arial" w:hAnsi="Arial" w:cs="Arial"/>
          <w:szCs w:val="24"/>
          <w:lang w:val="en-US"/>
        </w:rPr>
      </w:pPr>
    </w:p>
    <w:p w14:paraId="22C03B36" w14:textId="77777777" w:rsidR="00D234F3" w:rsidRPr="006460E7" w:rsidRDefault="00A23833" w:rsidP="007A1DE8">
      <w:pPr>
        <w:pStyle w:val="Title"/>
        <w:jc w:val="right"/>
        <w:rPr>
          <w:rFonts w:cs="Arial"/>
          <w:sz w:val="32"/>
          <w:szCs w:val="32"/>
          <w:lang w:val="en-US"/>
        </w:rPr>
      </w:pPr>
      <w:proofErr w:type="spellStart"/>
      <w:r w:rsidRPr="006460E7">
        <w:rPr>
          <w:rFonts w:cs="Arial"/>
          <w:sz w:val="32"/>
          <w:szCs w:val="32"/>
          <w:lang w:val="en-US"/>
        </w:rPr>
        <w:t>Mô</w:t>
      </w:r>
      <w:proofErr w:type="spellEnd"/>
      <w:r w:rsidRPr="006460E7">
        <w:rPr>
          <w:rFonts w:cs="Arial"/>
          <w:sz w:val="32"/>
          <w:szCs w:val="32"/>
          <w:lang w:val="en-US"/>
        </w:rPr>
        <w:t xml:space="preserve"> </w:t>
      </w:r>
      <w:proofErr w:type="spellStart"/>
      <w:r w:rsidRPr="006460E7">
        <w:rPr>
          <w:rFonts w:cs="Arial"/>
          <w:sz w:val="32"/>
          <w:szCs w:val="32"/>
          <w:lang w:val="en-US"/>
        </w:rPr>
        <w:t>hình</w:t>
      </w:r>
      <w:proofErr w:type="spellEnd"/>
      <w:r w:rsidRPr="006460E7">
        <w:rPr>
          <w:rFonts w:cs="Arial"/>
          <w:sz w:val="32"/>
          <w:szCs w:val="32"/>
          <w:lang w:val="en-US"/>
        </w:rPr>
        <w:t xml:space="preserve"> Use case</w:t>
      </w:r>
      <w:r w:rsidR="007A1DE8" w:rsidRPr="006460E7">
        <w:rPr>
          <w:rFonts w:cs="Arial"/>
          <w:sz w:val="32"/>
          <w:szCs w:val="32"/>
          <w:lang w:val="en-US"/>
        </w:rPr>
        <w:t xml:space="preserve"> </w:t>
      </w:r>
      <w:proofErr w:type="spellStart"/>
      <w:r w:rsidR="00B30761" w:rsidRPr="006460E7">
        <w:rPr>
          <w:rFonts w:cs="Arial"/>
          <w:color w:val="0000FF"/>
          <w:sz w:val="32"/>
          <w:szCs w:val="32"/>
          <w:lang w:val="en-US"/>
        </w:rPr>
        <w:t>Quản</w:t>
      </w:r>
      <w:proofErr w:type="spellEnd"/>
      <w:r w:rsidR="00B30761" w:rsidRPr="006460E7">
        <w:rPr>
          <w:rFonts w:cs="Arial"/>
          <w:color w:val="0000FF"/>
          <w:sz w:val="32"/>
          <w:szCs w:val="32"/>
          <w:lang w:val="en-US"/>
        </w:rPr>
        <w:t xml:space="preserve"> </w:t>
      </w:r>
      <w:proofErr w:type="spellStart"/>
      <w:r w:rsidR="00B30761" w:rsidRPr="006460E7">
        <w:rPr>
          <w:rFonts w:cs="Arial"/>
          <w:color w:val="0000FF"/>
          <w:sz w:val="32"/>
          <w:szCs w:val="32"/>
          <w:lang w:val="en-US"/>
        </w:rPr>
        <w:t>lý</w:t>
      </w:r>
      <w:proofErr w:type="spellEnd"/>
      <w:r w:rsidR="00B30761" w:rsidRPr="006460E7">
        <w:rPr>
          <w:rFonts w:cs="Arial"/>
          <w:color w:val="0000FF"/>
          <w:sz w:val="32"/>
          <w:szCs w:val="32"/>
          <w:lang w:val="en-US"/>
        </w:rPr>
        <w:t xml:space="preserve"> </w:t>
      </w:r>
      <w:proofErr w:type="spellStart"/>
      <w:r w:rsidR="00B30761" w:rsidRPr="006460E7">
        <w:rPr>
          <w:rFonts w:cs="Arial"/>
          <w:color w:val="0000FF"/>
          <w:sz w:val="32"/>
          <w:szCs w:val="32"/>
          <w:lang w:val="en-US"/>
        </w:rPr>
        <w:t>nhà</w:t>
      </w:r>
      <w:proofErr w:type="spellEnd"/>
      <w:r w:rsidR="00B30761" w:rsidRPr="006460E7">
        <w:rPr>
          <w:rFonts w:cs="Arial"/>
          <w:color w:val="0000FF"/>
          <w:sz w:val="32"/>
          <w:szCs w:val="32"/>
          <w:lang w:val="en-US"/>
        </w:rPr>
        <w:t xml:space="preserve"> </w:t>
      </w:r>
      <w:proofErr w:type="spellStart"/>
      <w:r w:rsidR="00B30761" w:rsidRPr="006460E7">
        <w:rPr>
          <w:rFonts w:cs="Arial"/>
          <w:color w:val="0000FF"/>
          <w:sz w:val="32"/>
          <w:szCs w:val="32"/>
          <w:lang w:val="en-US"/>
        </w:rPr>
        <w:t>sách</w:t>
      </w:r>
      <w:proofErr w:type="spellEnd"/>
    </w:p>
    <w:p w14:paraId="43AC49D4" w14:textId="77777777" w:rsidR="007A1DE8" w:rsidRPr="006460E7" w:rsidRDefault="007A1DE8" w:rsidP="007A1DE8">
      <w:pPr>
        <w:rPr>
          <w:rFonts w:ascii="Arial" w:hAnsi="Arial" w:cs="Arial"/>
          <w:sz w:val="32"/>
          <w:szCs w:val="32"/>
          <w:lang w:val="en-US"/>
        </w:rPr>
      </w:pPr>
    </w:p>
    <w:p w14:paraId="4399213B" w14:textId="13C42411" w:rsidR="007A1DE8" w:rsidRPr="006460E7" w:rsidRDefault="007A1DE8" w:rsidP="007A1DE8">
      <w:pPr>
        <w:jc w:val="right"/>
        <w:rPr>
          <w:rFonts w:ascii="Arial" w:hAnsi="Arial" w:cs="Arial"/>
          <w:sz w:val="32"/>
          <w:szCs w:val="32"/>
          <w:lang w:val="en-US"/>
        </w:rPr>
      </w:pPr>
      <w:r w:rsidRPr="006460E7">
        <w:rPr>
          <w:rFonts w:ascii="Arial" w:hAnsi="Arial" w:cs="Arial"/>
          <w:sz w:val="32"/>
          <w:szCs w:val="32"/>
          <w:lang w:val="en-US"/>
        </w:rPr>
        <w:t xml:space="preserve">Version </w:t>
      </w:r>
      <w:r w:rsidR="00B30761" w:rsidRPr="006460E7">
        <w:rPr>
          <w:rFonts w:ascii="Arial" w:hAnsi="Arial" w:cs="Arial"/>
          <w:color w:val="0000FF"/>
          <w:sz w:val="32"/>
          <w:szCs w:val="32"/>
          <w:lang w:val="en-US"/>
        </w:rPr>
        <w:t>1.</w:t>
      </w:r>
      <w:r w:rsidR="00E9128C" w:rsidRPr="006460E7">
        <w:rPr>
          <w:rFonts w:ascii="Arial" w:hAnsi="Arial" w:cs="Arial"/>
          <w:color w:val="0000FF"/>
          <w:sz w:val="32"/>
          <w:szCs w:val="32"/>
          <w:lang w:val="en-US"/>
        </w:rPr>
        <w:t>2</w:t>
      </w:r>
    </w:p>
    <w:p w14:paraId="649CBEC1" w14:textId="77777777" w:rsidR="00D234F3" w:rsidRPr="0020477D" w:rsidRDefault="00D234F3">
      <w:pPr>
        <w:pStyle w:val="Title"/>
        <w:jc w:val="both"/>
        <w:rPr>
          <w:rFonts w:cs="Arial"/>
          <w:sz w:val="24"/>
          <w:szCs w:val="24"/>
          <w:lang w:val="en-US"/>
        </w:rPr>
      </w:pPr>
    </w:p>
    <w:p w14:paraId="6C4EE8A6" w14:textId="77777777" w:rsidR="003548A8" w:rsidRPr="0020477D" w:rsidRDefault="003548A8" w:rsidP="003548A8">
      <w:pPr>
        <w:rPr>
          <w:rFonts w:ascii="Arial" w:hAnsi="Arial" w:cs="Arial"/>
          <w:szCs w:val="24"/>
          <w:lang w:val="en-US"/>
        </w:rPr>
      </w:pPr>
    </w:p>
    <w:p w14:paraId="2A400FC8" w14:textId="77777777"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14:paraId="76AA3FA6" w14:textId="77777777"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14:paraId="7C58B4E5" w14:textId="77777777"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14:paraId="72209D1D" w14:textId="77777777"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14:paraId="68385F56" w14:textId="77777777"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14:paraId="55AE658B" w14:textId="77777777"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14:paraId="1E7A76A4" w14:textId="77777777"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14:paraId="5B262FB1" w14:textId="77777777" w:rsidR="00301562" w:rsidRPr="0020477D" w:rsidRDefault="00301562" w:rsidP="003548A8">
      <w:pPr>
        <w:rPr>
          <w:rFonts w:ascii="Arial" w:hAnsi="Arial" w:cs="Arial"/>
          <w:szCs w:val="24"/>
          <w:lang w:val="en-US"/>
        </w:rPr>
      </w:pPr>
    </w:p>
    <w:p w14:paraId="63008964" w14:textId="77777777" w:rsidR="003548A8" w:rsidRPr="0020477D" w:rsidRDefault="003548A8" w:rsidP="003548A8">
      <w:pPr>
        <w:rPr>
          <w:rFonts w:ascii="Arial" w:hAnsi="Arial" w:cs="Arial"/>
          <w:szCs w:val="24"/>
          <w:lang w:val="en-US"/>
        </w:rPr>
      </w:pPr>
    </w:p>
    <w:p w14:paraId="26A3B758" w14:textId="77777777" w:rsidR="003548A8" w:rsidRPr="0020477D" w:rsidRDefault="003548A8" w:rsidP="003548A8">
      <w:pPr>
        <w:rPr>
          <w:rFonts w:ascii="Arial" w:hAnsi="Arial" w:cs="Arial"/>
          <w:szCs w:val="24"/>
          <w:lang w:val="en-US"/>
        </w:rPr>
      </w:pPr>
    </w:p>
    <w:p w14:paraId="71BD61AA" w14:textId="77777777" w:rsidR="003548A8" w:rsidRPr="0020477D" w:rsidRDefault="003548A8" w:rsidP="003548A8">
      <w:pPr>
        <w:rPr>
          <w:rFonts w:ascii="Arial" w:hAnsi="Arial" w:cs="Arial"/>
          <w:szCs w:val="24"/>
          <w:lang w:val="en-US"/>
        </w:rPr>
      </w:pPr>
    </w:p>
    <w:p w14:paraId="0958A787" w14:textId="726EE50B" w:rsidR="003548A8" w:rsidRDefault="003548A8" w:rsidP="003548A8">
      <w:pPr>
        <w:rPr>
          <w:rFonts w:ascii="Arial" w:hAnsi="Arial" w:cs="Arial"/>
          <w:szCs w:val="24"/>
          <w:lang w:val="en-US"/>
        </w:rPr>
      </w:pPr>
    </w:p>
    <w:p w14:paraId="2355DE8B" w14:textId="3047449A" w:rsidR="00163BFF" w:rsidRDefault="00163BFF" w:rsidP="003548A8">
      <w:pPr>
        <w:rPr>
          <w:rFonts w:ascii="Arial" w:hAnsi="Arial" w:cs="Arial"/>
          <w:szCs w:val="24"/>
          <w:lang w:val="en-US"/>
        </w:rPr>
      </w:pPr>
    </w:p>
    <w:p w14:paraId="391F9413" w14:textId="0B80655D" w:rsidR="00163BFF" w:rsidRDefault="00163BFF" w:rsidP="003548A8">
      <w:pPr>
        <w:rPr>
          <w:rFonts w:ascii="Arial" w:hAnsi="Arial" w:cs="Arial"/>
          <w:szCs w:val="24"/>
          <w:lang w:val="en-US"/>
        </w:rPr>
      </w:pPr>
    </w:p>
    <w:p w14:paraId="57BD46B3" w14:textId="134E176C" w:rsidR="00163BFF" w:rsidRDefault="00163BFF" w:rsidP="003548A8">
      <w:pPr>
        <w:rPr>
          <w:rFonts w:ascii="Arial" w:hAnsi="Arial" w:cs="Arial"/>
          <w:szCs w:val="24"/>
          <w:lang w:val="en-US"/>
        </w:rPr>
      </w:pPr>
    </w:p>
    <w:p w14:paraId="35E54E45" w14:textId="38F88435" w:rsidR="00163BFF" w:rsidRDefault="00163BFF" w:rsidP="003548A8">
      <w:pPr>
        <w:rPr>
          <w:rFonts w:ascii="Arial" w:hAnsi="Arial" w:cs="Arial"/>
          <w:szCs w:val="24"/>
          <w:lang w:val="en-US"/>
        </w:rPr>
      </w:pPr>
    </w:p>
    <w:p w14:paraId="30F4C89C" w14:textId="39C0DCF8" w:rsidR="00163BFF" w:rsidRDefault="00163BFF" w:rsidP="003548A8">
      <w:pPr>
        <w:rPr>
          <w:rFonts w:ascii="Arial" w:hAnsi="Arial" w:cs="Arial"/>
          <w:szCs w:val="24"/>
          <w:lang w:val="en-US"/>
        </w:rPr>
      </w:pPr>
    </w:p>
    <w:p w14:paraId="36E9D6D5" w14:textId="43E380D2" w:rsidR="00163BFF" w:rsidRDefault="00163BFF" w:rsidP="003548A8">
      <w:pPr>
        <w:rPr>
          <w:rFonts w:ascii="Arial" w:hAnsi="Arial" w:cs="Arial"/>
          <w:szCs w:val="24"/>
          <w:lang w:val="en-US"/>
        </w:rPr>
      </w:pPr>
    </w:p>
    <w:p w14:paraId="09D1D128" w14:textId="5151AF57" w:rsidR="00163BFF" w:rsidRDefault="00163BFF" w:rsidP="003548A8">
      <w:pPr>
        <w:rPr>
          <w:rFonts w:ascii="Arial" w:hAnsi="Arial" w:cs="Arial"/>
          <w:szCs w:val="24"/>
          <w:lang w:val="en-US"/>
        </w:rPr>
      </w:pPr>
    </w:p>
    <w:p w14:paraId="45C08535" w14:textId="05C30B9D" w:rsidR="00163BFF" w:rsidRDefault="00163BFF" w:rsidP="003548A8">
      <w:pPr>
        <w:rPr>
          <w:rFonts w:ascii="Arial" w:hAnsi="Arial" w:cs="Arial"/>
          <w:szCs w:val="24"/>
          <w:lang w:val="en-US"/>
        </w:rPr>
      </w:pPr>
    </w:p>
    <w:p w14:paraId="53229B76" w14:textId="71B2D11C" w:rsidR="00163BFF" w:rsidRDefault="00163BFF" w:rsidP="003548A8">
      <w:pPr>
        <w:rPr>
          <w:rFonts w:ascii="Arial" w:hAnsi="Arial" w:cs="Arial"/>
          <w:szCs w:val="24"/>
          <w:lang w:val="en-US"/>
        </w:rPr>
      </w:pPr>
    </w:p>
    <w:p w14:paraId="740D17CE" w14:textId="355724C2" w:rsidR="00163BFF" w:rsidRDefault="00163BFF" w:rsidP="003548A8">
      <w:pPr>
        <w:rPr>
          <w:rFonts w:ascii="Arial" w:hAnsi="Arial" w:cs="Arial"/>
          <w:szCs w:val="24"/>
          <w:lang w:val="en-US"/>
        </w:rPr>
      </w:pPr>
    </w:p>
    <w:p w14:paraId="6B2A081B" w14:textId="4685E7A6" w:rsidR="00163BFF" w:rsidRDefault="00163BFF" w:rsidP="003548A8">
      <w:pPr>
        <w:rPr>
          <w:rFonts w:ascii="Arial" w:hAnsi="Arial" w:cs="Arial"/>
          <w:szCs w:val="24"/>
          <w:lang w:val="en-US"/>
        </w:rPr>
      </w:pPr>
    </w:p>
    <w:p w14:paraId="1A149E41" w14:textId="2407DA03" w:rsidR="00163BFF" w:rsidRDefault="00163BFF" w:rsidP="003548A8">
      <w:pPr>
        <w:rPr>
          <w:rFonts w:ascii="Arial" w:hAnsi="Arial" w:cs="Arial"/>
          <w:szCs w:val="24"/>
          <w:lang w:val="en-US"/>
        </w:rPr>
      </w:pPr>
    </w:p>
    <w:p w14:paraId="5C4379FB" w14:textId="77777777" w:rsidR="00163BFF" w:rsidRPr="0020477D" w:rsidRDefault="00163BFF" w:rsidP="003548A8">
      <w:pPr>
        <w:rPr>
          <w:rFonts w:ascii="Arial" w:hAnsi="Arial" w:cs="Arial"/>
          <w:szCs w:val="24"/>
          <w:lang w:val="en-US"/>
        </w:rPr>
      </w:pPr>
    </w:p>
    <w:p w14:paraId="291FA7C2" w14:textId="77777777" w:rsidR="003548A8" w:rsidRPr="0020477D" w:rsidRDefault="003548A8" w:rsidP="003548A8">
      <w:pPr>
        <w:rPr>
          <w:rFonts w:ascii="Arial" w:hAnsi="Arial" w:cs="Arial"/>
          <w:szCs w:val="24"/>
          <w:lang w:val="en-US"/>
        </w:rPr>
      </w:pPr>
    </w:p>
    <w:p w14:paraId="3E737C6B" w14:textId="77777777" w:rsidR="003548A8" w:rsidRPr="0020477D" w:rsidRDefault="003548A8" w:rsidP="003548A8">
      <w:pPr>
        <w:jc w:val="center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Sinh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viên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>:</w:t>
      </w:r>
    </w:p>
    <w:p w14:paraId="6F78DE86" w14:textId="77777777" w:rsidR="00B30761" w:rsidRPr="0020477D" w:rsidRDefault="00B30761" w:rsidP="00B30761">
      <w:pPr>
        <w:jc w:val="center"/>
        <w:rPr>
          <w:rFonts w:ascii="Arial" w:hAnsi="Arial" w:cs="Arial"/>
          <w:color w:val="0000FF"/>
          <w:szCs w:val="24"/>
          <w:lang w:val="en-US"/>
        </w:rPr>
      </w:pPr>
      <w:r w:rsidRPr="0020477D">
        <w:rPr>
          <w:rFonts w:ascii="Arial" w:hAnsi="Arial" w:cs="Arial"/>
          <w:color w:val="0000FF"/>
          <w:szCs w:val="24"/>
          <w:lang w:val="en-US"/>
        </w:rPr>
        <w:t xml:space="preserve">1612556 – </w:t>
      </w:r>
      <w:proofErr w:type="spellStart"/>
      <w:r w:rsidRPr="0020477D">
        <w:rPr>
          <w:rFonts w:ascii="Arial" w:hAnsi="Arial" w:cs="Arial"/>
          <w:color w:val="0000FF"/>
          <w:szCs w:val="24"/>
          <w:lang w:val="en-US"/>
        </w:rPr>
        <w:t>Nguyễn</w:t>
      </w:r>
      <w:proofErr w:type="spellEnd"/>
      <w:r w:rsidRPr="0020477D">
        <w:rPr>
          <w:rFonts w:ascii="Arial" w:hAnsi="Arial" w:cs="Arial"/>
          <w:color w:val="0000FF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color w:val="0000FF"/>
          <w:szCs w:val="24"/>
          <w:lang w:val="en-US"/>
        </w:rPr>
        <w:t>Hoàng</w:t>
      </w:r>
      <w:proofErr w:type="spellEnd"/>
      <w:r w:rsidRPr="0020477D">
        <w:rPr>
          <w:rFonts w:ascii="Arial" w:hAnsi="Arial" w:cs="Arial"/>
          <w:color w:val="0000FF"/>
          <w:szCs w:val="24"/>
          <w:lang w:val="en-US"/>
        </w:rPr>
        <w:t xml:space="preserve"> Sang</w:t>
      </w:r>
    </w:p>
    <w:p w14:paraId="0AFDA9BA" w14:textId="77777777" w:rsidR="00B30761" w:rsidRPr="0020477D" w:rsidRDefault="00B30761" w:rsidP="00B30761">
      <w:pPr>
        <w:jc w:val="center"/>
        <w:rPr>
          <w:rFonts w:ascii="Arial" w:hAnsi="Arial" w:cs="Arial"/>
          <w:color w:val="0000FF"/>
          <w:szCs w:val="24"/>
          <w:lang w:val="en-US"/>
        </w:rPr>
        <w:sectPr w:rsidR="00B30761" w:rsidRPr="0020477D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20477D">
        <w:rPr>
          <w:rFonts w:ascii="Arial" w:hAnsi="Arial" w:cs="Arial"/>
          <w:color w:val="0000FF"/>
          <w:szCs w:val="24"/>
          <w:lang w:val="en-US"/>
        </w:rPr>
        <w:t xml:space="preserve">1612557 – Lê </w:t>
      </w:r>
      <w:proofErr w:type="spellStart"/>
      <w:r w:rsidRPr="0020477D">
        <w:rPr>
          <w:rFonts w:ascii="Arial" w:hAnsi="Arial" w:cs="Arial"/>
          <w:color w:val="0000FF"/>
          <w:szCs w:val="24"/>
          <w:lang w:val="en-US"/>
        </w:rPr>
        <w:t>Hoàng</w:t>
      </w:r>
      <w:proofErr w:type="spellEnd"/>
      <w:r w:rsidRPr="0020477D">
        <w:rPr>
          <w:rFonts w:ascii="Arial" w:hAnsi="Arial" w:cs="Arial"/>
          <w:color w:val="0000FF"/>
          <w:szCs w:val="24"/>
          <w:lang w:val="en-US"/>
        </w:rPr>
        <w:t xml:space="preserve"> Sang</w:t>
      </w:r>
    </w:p>
    <w:p w14:paraId="4064FF8A" w14:textId="77777777" w:rsidR="007A1DE8" w:rsidRPr="0020477D" w:rsidRDefault="007A1DE8" w:rsidP="007A1DE8">
      <w:pPr>
        <w:spacing w:line="240" w:lineRule="auto"/>
        <w:jc w:val="center"/>
        <w:rPr>
          <w:rFonts w:ascii="Arial" w:eastAsia="SimSun" w:hAnsi="Arial" w:cs="Arial"/>
          <w:b/>
          <w:szCs w:val="24"/>
          <w:lang w:val="en-US"/>
        </w:rPr>
      </w:pPr>
      <w:proofErr w:type="spellStart"/>
      <w:r w:rsidRPr="0020477D">
        <w:rPr>
          <w:rFonts w:ascii="Arial" w:eastAsia="SimSun" w:hAnsi="Arial" w:cs="Arial"/>
          <w:b/>
          <w:szCs w:val="24"/>
          <w:lang w:val="en-US"/>
        </w:rPr>
        <w:lastRenderedPageBreak/>
        <w:t>Bảng</w:t>
      </w:r>
      <w:proofErr w:type="spellEnd"/>
      <w:r w:rsidRPr="0020477D">
        <w:rPr>
          <w:rFonts w:ascii="Arial" w:eastAsia="SimSun" w:hAnsi="Arial" w:cs="Arial"/>
          <w:b/>
          <w:szCs w:val="24"/>
          <w:lang w:val="en-US"/>
        </w:rPr>
        <w:t xml:space="preserve"> </w:t>
      </w:r>
      <w:proofErr w:type="spellStart"/>
      <w:r w:rsidRPr="0020477D">
        <w:rPr>
          <w:rFonts w:ascii="Arial" w:eastAsia="SimSun" w:hAnsi="Arial" w:cs="Arial"/>
          <w:b/>
          <w:szCs w:val="24"/>
          <w:lang w:val="en-US"/>
        </w:rPr>
        <w:t>ghi</w:t>
      </w:r>
      <w:proofErr w:type="spellEnd"/>
      <w:r w:rsidRPr="0020477D">
        <w:rPr>
          <w:rFonts w:ascii="Arial" w:eastAsia="SimSun" w:hAnsi="Arial" w:cs="Arial"/>
          <w:b/>
          <w:szCs w:val="24"/>
          <w:lang w:val="en-US"/>
        </w:rPr>
        <w:t xml:space="preserve"> </w:t>
      </w:r>
      <w:proofErr w:type="spellStart"/>
      <w:r w:rsidRPr="0020477D">
        <w:rPr>
          <w:rFonts w:ascii="Arial" w:eastAsia="SimSun" w:hAnsi="Arial" w:cs="Arial"/>
          <w:b/>
          <w:szCs w:val="24"/>
          <w:lang w:val="en-US"/>
        </w:rPr>
        <w:t>nhận</w:t>
      </w:r>
      <w:proofErr w:type="spellEnd"/>
      <w:r w:rsidRPr="0020477D">
        <w:rPr>
          <w:rFonts w:ascii="Arial" w:eastAsia="SimSun" w:hAnsi="Arial" w:cs="Arial"/>
          <w:b/>
          <w:szCs w:val="24"/>
          <w:lang w:val="en-US"/>
        </w:rPr>
        <w:t xml:space="preserve"> </w:t>
      </w:r>
      <w:proofErr w:type="spellStart"/>
      <w:r w:rsidRPr="0020477D">
        <w:rPr>
          <w:rFonts w:ascii="Arial" w:eastAsia="SimSun" w:hAnsi="Arial" w:cs="Arial"/>
          <w:b/>
          <w:szCs w:val="24"/>
          <w:lang w:val="en-US"/>
        </w:rPr>
        <w:t>thay</w:t>
      </w:r>
      <w:proofErr w:type="spellEnd"/>
      <w:r w:rsidRPr="0020477D">
        <w:rPr>
          <w:rFonts w:ascii="Arial" w:eastAsia="SimSun" w:hAnsi="Arial" w:cs="Arial"/>
          <w:b/>
          <w:szCs w:val="24"/>
          <w:lang w:val="en-US"/>
        </w:rPr>
        <w:t xml:space="preserve"> </w:t>
      </w:r>
      <w:proofErr w:type="spellStart"/>
      <w:r w:rsidRPr="0020477D">
        <w:rPr>
          <w:rFonts w:ascii="Arial" w:eastAsia="SimSun" w:hAnsi="Arial" w:cs="Arial"/>
          <w:b/>
          <w:szCs w:val="24"/>
          <w:lang w:val="en-US"/>
        </w:rPr>
        <w:t>đổi</w:t>
      </w:r>
      <w:proofErr w:type="spellEnd"/>
      <w:r w:rsidRPr="0020477D">
        <w:rPr>
          <w:rFonts w:ascii="Arial" w:eastAsia="SimSun" w:hAnsi="Arial" w:cs="Arial"/>
          <w:b/>
          <w:szCs w:val="24"/>
          <w:lang w:val="en-US"/>
        </w:rPr>
        <w:t xml:space="preserve"> </w:t>
      </w:r>
      <w:proofErr w:type="spellStart"/>
      <w:r w:rsidRPr="0020477D">
        <w:rPr>
          <w:rFonts w:ascii="Arial" w:eastAsia="SimSun" w:hAnsi="Arial" w:cs="Arial"/>
          <w:b/>
          <w:szCs w:val="24"/>
          <w:lang w:val="en-US"/>
        </w:rPr>
        <w:t>tài</w:t>
      </w:r>
      <w:proofErr w:type="spellEnd"/>
      <w:r w:rsidRPr="0020477D">
        <w:rPr>
          <w:rFonts w:ascii="Arial" w:eastAsia="SimSun" w:hAnsi="Arial" w:cs="Arial"/>
          <w:b/>
          <w:szCs w:val="24"/>
          <w:lang w:val="en-US"/>
        </w:rPr>
        <w:t xml:space="preserve"> </w:t>
      </w:r>
      <w:proofErr w:type="spellStart"/>
      <w:r w:rsidRPr="0020477D">
        <w:rPr>
          <w:rFonts w:ascii="Arial" w:eastAsia="SimSun" w:hAnsi="Arial" w:cs="Arial"/>
          <w:b/>
          <w:szCs w:val="24"/>
          <w:lang w:val="en-US"/>
        </w:rPr>
        <w:t>liệu</w:t>
      </w:r>
      <w:proofErr w:type="spellEnd"/>
      <w:r w:rsidR="0099744F" w:rsidRPr="0020477D">
        <w:rPr>
          <w:rFonts w:ascii="Arial" w:eastAsia="SimSun" w:hAnsi="Arial" w:cs="Arial"/>
          <w:b/>
          <w:szCs w:val="24"/>
          <w:lang w:val="en-US"/>
        </w:rPr>
        <w:t xml:space="preserve"> </w:t>
      </w:r>
    </w:p>
    <w:p w14:paraId="7DAC2918" w14:textId="77777777" w:rsidR="007A1DE8" w:rsidRPr="0020477D" w:rsidRDefault="007A1DE8" w:rsidP="007A1DE8">
      <w:pPr>
        <w:jc w:val="both"/>
        <w:rPr>
          <w:rFonts w:ascii="Arial" w:eastAsia="SimSun" w:hAnsi="Arial" w:cs="Arial"/>
          <w:szCs w:val="24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582"/>
        <w:gridCol w:w="2466"/>
      </w:tblGrid>
      <w:tr w:rsidR="00E95D0C" w:rsidRPr="0020477D" w14:paraId="04DC6112" w14:textId="77777777" w:rsidTr="00692E1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1875D" w14:textId="77777777" w:rsidR="00E95D0C" w:rsidRPr="0020477D" w:rsidRDefault="00E95D0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szCs w:val="24"/>
                <w:lang w:val="en-US"/>
              </w:rPr>
            </w:pPr>
            <w:proofErr w:type="spellStart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A2C830" w14:textId="77777777" w:rsidR="00E95D0C" w:rsidRPr="0020477D" w:rsidRDefault="00E95D0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szCs w:val="24"/>
                <w:lang w:val="en-US"/>
              </w:rPr>
            </w:pPr>
            <w:proofErr w:type="spellStart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>Phiên</w:t>
            </w:r>
            <w:proofErr w:type="spellEnd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>bản</w:t>
            </w:r>
            <w:proofErr w:type="spellEnd"/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6A545" w14:textId="77777777" w:rsidR="00E95D0C" w:rsidRPr="0020477D" w:rsidRDefault="00E95D0C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szCs w:val="24"/>
                <w:lang w:val="en-US"/>
              </w:rPr>
            </w:pPr>
            <w:proofErr w:type="spellStart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>Mô</w:t>
            </w:r>
            <w:proofErr w:type="spellEnd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>tả</w:t>
            </w:r>
            <w:proofErr w:type="spellEnd"/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5EF4A5" w14:textId="77777777" w:rsidR="00E95D0C" w:rsidRPr="0020477D" w:rsidRDefault="00DC363E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b/>
                <w:szCs w:val="24"/>
                <w:lang w:val="en-US"/>
              </w:rPr>
            </w:pPr>
            <w:proofErr w:type="spellStart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>Người</w:t>
            </w:r>
            <w:proofErr w:type="spellEnd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>thay</w:t>
            </w:r>
            <w:proofErr w:type="spellEnd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eastAsia="SimSun" w:hAnsi="Arial" w:cs="Arial"/>
                <w:b/>
                <w:szCs w:val="24"/>
                <w:lang w:val="en-US"/>
              </w:rPr>
              <w:t>đổi</w:t>
            </w:r>
            <w:proofErr w:type="spellEnd"/>
          </w:p>
        </w:tc>
      </w:tr>
      <w:tr w:rsidR="00E95D0C" w:rsidRPr="0020477D" w14:paraId="297E2959" w14:textId="77777777" w:rsidTr="00692E1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49E39" w14:textId="77777777" w:rsidR="00E95D0C" w:rsidRPr="00163D06" w:rsidRDefault="00275362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>1/4/2019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6AA68" w14:textId="77777777" w:rsidR="00E95D0C" w:rsidRPr="00163D06" w:rsidRDefault="00275362" w:rsidP="004176B5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>1.0</w:t>
            </w: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40603" w14:textId="77777777" w:rsidR="00E95D0C" w:rsidRPr="00163D06" w:rsidRDefault="00275362" w:rsidP="00E9128C">
            <w:pPr>
              <w:keepLines/>
              <w:spacing w:after="120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proofErr w:type="spellStart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>Mô</w:t>
            </w:r>
            <w:proofErr w:type="spellEnd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</w:t>
            </w:r>
            <w:proofErr w:type="spellStart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>hình</w:t>
            </w:r>
            <w:proofErr w:type="spellEnd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</w:t>
            </w:r>
            <w:proofErr w:type="spellStart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>usecase</w:t>
            </w:r>
            <w:proofErr w:type="spellEnd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</w:t>
            </w:r>
            <w:proofErr w:type="spellStart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>nhà</w:t>
            </w:r>
            <w:proofErr w:type="spellEnd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</w:t>
            </w:r>
            <w:proofErr w:type="spellStart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77DB4" w14:textId="77777777" w:rsidR="00E95D0C" w:rsidRPr="00163D06" w:rsidRDefault="00275362" w:rsidP="00DC363E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Lê </w:t>
            </w:r>
            <w:proofErr w:type="spellStart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>Hoàng</w:t>
            </w:r>
            <w:proofErr w:type="spellEnd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Sang</w:t>
            </w:r>
          </w:p>
        </w:tc>
      </w:tr>
      <w:tr w:rsidR="00275362" w:rsidRPr="0020477D" w14:paraId="70539307" w14:textId="77777777" w:rsidTr="00692E17">
        <w:trPr>
          <w:trHeight w:val="939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515B2" w14:textId="77777777" w:rsidR="00275362" w:rsidRPr="00163D06" w:rsidRDefault="00275362" w:rsidP="00275362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>1/4/2019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1E29C1" w14:textId="48FAC989" w:rsidR="00275362" w:rsidRPr="00163D06" w:rsidRDefault="00275362" w:rsidP="00275362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>1.</w:t>
            </w:r>
            <w:r w:rsidR="00D04571"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>1</w:t>
            </w: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48DA7" w14:textId="77777777" w:rsidR="00275362" w:rsidRPr="00163D06" w:rsidRDefault="00275362" w:rsidP="00E9128C">
            <w:pPr>
              <w:keepLines/>
              <w:spacing w:after="120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proofErr w:type="spellStart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>Bổ</w:t>
            </w:r>
            <w:proofErr w:type="spellEnd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sung </w:t>
            </w:r>
            <w:proofErr w:type="spellStart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>hình</w:t>
            </w:r>
            <w:proofErr w:type="spellEnd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</w:t>
            </w:r>
            <w:proofErr w:type="spellStart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>ảnh</w:t>
            </w:r>
            <w:proofErr w:type="spellEnd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</w:t>
            </w:r>
            <w:proofErr w:type="spellStart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>usecase</w:t>
            </w:r>
            <w:proofErr w:type="spellEnd"/>
          </w:p>
          <w:p w14:paraId="712B36E0" w14:textId="77777777" w:rsidR="00AD1539" w:rsidRPr="00163D06" w:rsidRDefault="00AD1539" w:rsidP="00E9128C">
            <w:pPr>
              <w:keepLines/>
              <w:spacing w:after="120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>Format file</w:t>
            </w: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52F48" w14:textId="77777777" w:rsidR="00275362" w:rsidRPr="00163D06" w:rsidRDefault="00275362" w:rsidP="00275362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proofErr w:type="spellStart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>Nguyễn</w:t>
            </w:r>
            <w:proofErr w:type="spellEnd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</w:t>
            </w:r>
            <w:proofErr w:type="spellStart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>Hoàng</w:t>
            </w:r>
            <w:proofErr w:type="spellEnd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Sang</w:t>
            </w:r>
          </w:p>
        </w:tc>
      </w:tr>
      <w:tr w:rsidR="00E95D0C" w:rsidRPr="0020477D" w14:paraId="3C6CD065" w14:textId="77777777" w:rsidTr="00692E1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3C6462" w14:textId="675391D0" w:rsidR="00E95D0C" w:rsidRPr="00163D06" w:rsidRDefault="00E9128C" w:rsidP="00E9128C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>15/6/2019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3F2B9" w14:textId="3F3CE08B" w:rsidR="00E95D0C" w:rsidRPr="00163D06" w:rsidRDefault="00E9128C" w:rsidP="00E9128C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>1.2</w:t>
            </w: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364FF" w14:textId="49F0D07B" w:rsidR="00E95D0C" w:rsidRPr="00163D06" w:rsidRDefault="00E9128C" w:rsidP="00E9128C">
            <w:pPr>
              <w:keepLines/>
              <w:spacing w:after="120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proofErr w:type="spellStart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>Cập</w:t>
            </w:r>
            <w:proofErr w:type="spellEnd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</w:t>
            </w:r>
            <w:proofErr w:type="spellStart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>nhật</w:t>
            </w:r>
            <w:proofErr w:type="spellEnd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</w:t>
            </w:r>
            <w:proofErr w:type="spellStart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>usecase</w:t>
            </w:r>
            <w:proofErr w:type="spellEnd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, chi </w:t>
            </w:r>
            <w:proofErr w:type="spellStart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>tiết</w:t>
            </w:r>
            <w:proofErr w:type="spellEnd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</w:t>
            </w:r>
            <w:proofErr w:type="spellStart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>usecase</w:t>
            </w:r>
            <w:proofErr w:type="spellEnd"/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A6508C" w14:textId="66E3DF96" w:rsidR="00E95D0C" w:rsidRPr="00163D06" w:rsidRDefault="00E9128C" w:rsidP="00E9128C">
            <w:pPr>
              <w:keepLines/>
              <w:spacing w:after="120"/>
              <w:jc w:val="center"/>
              <w:rPr>
                <w:rFonts w:ascii="Arial" w:eastAsia="SimSun" w:hAnsi="Arial" w:cs="Arial"/>
                <w:color w:val="0000FF"/>
                <w:szCs w:val="24"/>
                <w:lang w:val="en-US"/>
              </w:rPr>
            </w:pPr>
            <w:proofErr w:type="spellStart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>Nguyễn</w:t>
            </w:r>
            <w:proofErr w:type="spellEnd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</w:t>
            </w:r>
            <w:proofErr w:type="spellStart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>Hoàng</w:t>
            </w:r>
            <w:proofErr w:type="spellEnd"/>
            <w:r w:rsidRPr="00163D06">
              <w:rPr>
                <w:rFonts w:ascii="Arial" w:eastAsia="SimSun" w:hAnsi="Arial" w:cs="Arial"/>
                <w:color w:val="0000FF"/>
                <w:szCs w:val="24"/>
                <w:lang w:val="en-US"/>
              </w:rPr>
              <w:t xml:space="preserve"> Sang</w:t>
            </w:r>
          </w:p>
        </w:tc>
      </w:tr>
    </w:tbl>
    <w:p w14:paraId="364E63F2" w14:textId="77777777" w:rsidR="00A23833" w:rsidRPr="0020477D" w:rsidRDefault="00A23833" w:rsidP="0031511D">
      <w:pPr>
        <w:pStyle w:val="Title"/>
        <w:rPr>
          <w:rFonts w:cs="Arial"/>
          <w:sz w:val="24"/>
          <w:szCs w:val="24"/>
          <w:lang w:val="en-US"/>
        </w:rPr>
      </w:pPr>
    </w:p>
    <w:p w14:paraId="785CFECC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22A7C7AE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19A42386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48F37FD4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407BD20A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  <w:bookmarkStart w:id="0" w:name="_GoBack"/>
      <w:bookmarkEnd w:id="0"/>
    </w:p>
    <w:p w14:paraId="6935A44B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49ECC935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1BEFC8AD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58F26731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666DB48A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19B407FF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2AA390C3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5FF55B7C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62C38B4C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02C3C7FE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2BDC0589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32CD1D55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01EB1814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330774B5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40151B7F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04CCBC85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3D68E494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7C15C652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6A663FB5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6FA6EFC6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724963C8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0485DC62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1E643E4C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06B6A0E9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2747C012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06A03993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4BCD775F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24694F7B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771ADE99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5CDA8745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46844D4A" w14:textId="77777777" w:rsidR="00943270" w:rsidRDefault="00943270" w:rsidP="00A23833">
      <w:pPr>
        <w:pStyle w:val="Title"/>
        <w:rPr>
          <w:rFonts w:cs="Arial"/>
          <w:sz w:val="24"/>
          <w:szCs w:val="24"/>
          <w:lang w:val="en-US"/>
        </w:rPr>
      </w:pPr>
    </w:p>
    <w:p w14:paraId="5C95E6F3" w14:textId="77777777" w:rsidR="00A23833" w:rsidRPr="000317B5" w:rsidRDefault="00943270" w:rsidP="00A23833">
      <w:pPr>
        <w:pStyle w:val="Title"/>
        <w:rPr>
          <w:rFonts w:cs="Arial"/>
          <w:sz w:val="28"/>
          <w:szCs w:val="24"/>
          <w:lang w:val="en-US"/>
        </w:rPr>
      </w:pPr>
      <w:r w:rsidRPr="000317B5">
        <w:rPr>
          <w:rFonts w:cs="Arial"/>
          <w:sz w:val="28"/>
          <w:szCs w:val="24"/>
          <w:lang w:val="en-US"/>
        </w:rPr>
        <w:lastRenderedPageBreak/>
        <w:t>MỤC LỤC</w:t>
      </w:r>
    </w:p>
    <w:bookmarkStart w:id="1" w:name="_Toc5026245"/>
    <w:p w14:paraId="08F96E5D" w14:textId="5FCB07BF" w:rsidR="003877CD" w:rsidRPr="003877CD" w:rsidRDefault="00943270">
      <w:pPr>
        <w:pStyle w:val="TOC1"/>
        <w:tabs>
          <w:tab w:val="left" w:pos="480"/>
          <w:tab w:val="right" w:leader="dot" w:pos="9017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val="en-US"/>
        </w:rPr>
      </w:pPr>
      <w:r w:rsidRPr="003877CD">
        <w:rPr>
          <w:rFonts w:ascii="Arial" w:hAnsi="Arial" w:cs="Arial"/>
          <w:b w:val="0"/>
          <w:bCs w:val="0"/>
          <w:caps w:val="0"/>
          <w:sz w:val="24"/>
          <w:szCs w:val="24"/>
          <w:lang w:val="en-US"/>
        </w:rPr>
        <w:fldChar w:fldCharType="begin"/>
      </w:r>
      <w:r w:rsidRPr="003877CD">
        <w:rPr>
          <w:rFonts w:ascii="Arial" w:hAnsi="Arial" w:cs="Arial"/>
          <w:b w:val="0"/>
          <w:bCs w:val="0"/>
          <w:caps w:val="0"/>
          <w:sz w:val="24"/>
          <w:szCs w:val="24"/>
          <w:lang w:val="en-US"/>
        </w:rPr>
        <w:instrText xml:space="preserve"> TOC \o "1-2" \h \z \u </w:instrText>
      </w:r>
      <w:r w:rsidRPr="003877CD">
        <w:rPr>
          <w:rFonts w:ascii="Arial" w:hAnsi="Arial" w:cs="Arial"/>
          <w:b w:val="0"/>
          <w:bCs w:val="0"/>
          <w:caps w:val="0"/>
          <w:sz w:val="24"/>
          <w:szCs w:val="24"/>
          <w:lang w:val="en-US"/>
        </w:rPr>
        <w:fldChar w:fldCharType="separate"/>
      </w:r>
      <w:hyperlink w:anchor="_Toc11458377" w:history="1"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</w:rPr>
          <w:t>1.</w:t>
        </w:r>
        <w:r w:rsidR="003877CD" w:rsidRPr="003877CD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  <w:lang w:val="en-US"/>
          </w:rPr>
          <w:tab/>
        </w:r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 xml:space="preserve">Sơ đồ </w:t>
        </w:r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</w:rPr>
          <w:t>Use-case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_Toc11458377 \h </w:instrTex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2505C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40BA313" w14:textId="235B206B" w:rsidR="003877CD" w:rsidRPr="003877CD" w:rsidRDefault="000C4AC4">
      <w:pPr>
        <w:pStyle w:val="TOC1"/>
        <w:tabs>
          <w:tab w:val="left" w:pos="480"/>
          <w:tab w:val="right" w:leader="dot" w:pos="9017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val="en-US"/>
        </w:rPr>
      </w:pPr>
      <w:hyperlink w:anchor="_Toc11458378" w:history="1"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2.</w:t>
        </w:r>
        <w:r w:rsidR="003877CD" w:rsidRPr="003877CD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  <w:lang w:val="en-US"/>
          </w:rPr>
          <w:tab/>
        </w:r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Danh sách các Actor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_Toc11458378 \h </w:instrTex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2505C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D7C0012" w14:textId="2405B855" w:rsidR="003877CD" w:rsidRPr="003877CD" w:rsidRDefault="000C4AC4">
      <w:pPr>
        <w:pStyle w:val="TOC1"/>
        <w:tabs>
          <w:tab w:val="left" w:pos="480"/>
          <w:tab w:val="right" w:leader="dot" w:pos="9017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val="en-US"/>
        </w:rPr>
      </w:pPr>
      <w:hyperlink w:anchor="_Toc11458379" w:history="1"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3.</w:t>
        </w:r>
        <w:r w:rsidR="003877CD" w:rsidRPr="003877CD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  <w:lang w:val="en-US"/>
          </w:rPr>
          <w:tab/>
        </w:r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Danh sách các Use-case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_Toc11458379 \h </w:instrTex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2505C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91B8929" w14:textId="034D9CBC" w:rsidR="003877CD" w:rsidRPr="003877CD" w:rsidRDefault="000C4AC4">
      <w:pPr>
        <w:pStyle w:val="TOC1"/>
        <w:tabs>
          <w:tab w:val="left" w:pos="480"/>
          <w:tab w:val="right" w:leader="dot" w:pos="9017"/>
        </w:tabs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  <w:lang w:val="en-US"/>
        </w:rPr>
      </w:pPr>
      <w:hyperlink w:anchor="_Toc11458380" w:history="1"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4.</w:t>
        </w:r>
        <w:r w:rsidR="003877CD" w:rsidRPr="003877CD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  <w:lang w:val="en-US"/>
          </w:rPr>
          <w:tab/>
        </w:r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Đặc tả Use-case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_Toc11458380 \h </w:instrTex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2505C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0699C7A" w14:textId="5227BD61" w:rsidR="003877CD" w:rsidRPr="003877CD" w:rsidRDefault="000C4AC4">
      <w:pPr>
        <w:pStyle w:val="TOC2"/>
        <w:tabs>
          <w:tab w:val="left" w:pos="720"/>
          <w:tab w:val="right" w:leader="dot" w:pos="901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n-US"/>
        </w:rPr>
      </w:pPr>
      <w:hyperlink w:anchor="_Toc11458381" w:history="1"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4.1</w:t>
        </w:r>
        <w:r w:rsidR="003877CD" w:rsidRPr="003877CD">
          <w:rPr>
            <w:rFonts w:ascii="Arial" w:eastAsiaTheme="minorEastAsia" w:hAnsi="Arial" w:cs="Arial"/>
            <w:smallCaps w:val="0"/>
            <w:noProof/>
            <w:sz w:val="24"/>
            <w:szCs w:val="24"/>
            <w:lang w:val="en-US"/>
          </w:rPr>
          <w:tab/>
        </w:r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Đặc tả Use-case “Lập phiếu nhập sách”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_Toc11458381 \h </w:instrTex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2505C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EA498BC" w14:textId="60C73D8C" w:rsidR="003877CD" w:rsidRPr="003877CD" w:rsidRDefault="000C4AC4">
      <w:pPr>
        <w:pStyle w:val="TOC2"/>
        <w:tabs>
          <w:tab w:val="left" w:pos="720"/>
          <w:tab w:val="right" w:leader="dot" w:pos="901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n-US"/>
        </w:rPr>
      </w:pPr>
      <w:hyperlink w:anchor="_Toc11458382" w:history="1"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4.2</w:t>
        </w:r>
        <w:r w:rsidR="003877CD" w:rsidRPr="003877CD">
          <w:rPr>
            <w:rFonts w:ascii="Arial" w:eastAsiaTheme="minorEastAsia" w:hAnsi="Arial" w:cs="Arial"/>
            <w:smallCaps w:val="0"/>
            <w:noProof/>
            <w:sz w:val="24"/>
            <w:szCs w:val="24"/>
            <w:lang w:val="en-US"/>
          </w:rPr>
          <w:tab/>
        </w:r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Đặc tả use-case “Kiểm tra số lượng nhập”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_Toc11458382 \h </w:instrTex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2505C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B8448C7" w14:textId="148F601F" w:rsidR="003877CD" w:rsidRPr="003877CD" w:rsidRDefault="000C4AC4">
      <w:pPr>
        <w:pStyle w:val="TOC2"/>
        <w:tabs>
          <w:tab w:val="left" w:pos="720"/>
          <w:tab w:val="right" w:leader="dot" w:pos="901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n-US"/>
        </w:rPr>
      </w:pPr>
      <w:hyperlink w:anchor="_Toc11458383" w:history="1"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4.3</w:t>
        </w:r>
        <w:r w:rsidR="003877CD" w:rsidRPr="003877CD">
          <w:rPr>
            <w:rFonts w:ascii="Arial" w:eastAsiaTheme="minorEastAsia" w:hAnsi="Arial" w:cs="Arial"/>
            <w:smallCaps w:val="0"/>
            <w:noProof/>
            <w:sz w:val="24"/>
            <w:szCs w:val="24"/>
            <w:lang w:val="en-US"/>
          </w:rPr>
          <w:tab/>
        </w:r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Đặc tả use-case “Kiểm tra lượng sách tồn”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_Toc11458383 \h </w:instrTex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2505C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CE8D27B" w14:textId="260BED63" w:rsidR="003877CD" w:rsidRPr="003877CD" w:rsidRDefault="000C4AC4">
      <w:pPr>
        <w:pStyle w:val="TOC2"/>
        <w:tabs>
          <w:tab w:val="left" w:pos="720"/>
          <w:tab w:val="right" w:leader="dot" w:pos="901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n-US"/>
        </w:rPr>
      </w:pPr>
      <w:hyperlink w:anchor="_Toc11458384" w:history="1"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4.4</w:t>
        </w:r>
        <w:r w:rsidR="003877CD" w:rsidRPr="003877CD">
          <w:rPr>
            <w:rFonts w:ascii="Arial" w:eastAsiaTheme="minorEastAsia" w:hAnsi="Arial" w:cs="Arial"/>
            <w:smallCaps w:val="0"/>
            <w:noProof/>
            <w:sz w:val="24"/>
            <w:szCs w:val="24"/>
            <w:lang w:val="en-US"/>
          </w:rPr>
          <w:tab/>
        </w:r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Đặc tả use-case “Xem danh sách sách”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_Toc11458384 \h </w:instrTex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2505C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ADFB0DE" w14:textId="1081B8E6" w:rsidR="003877CD" w:rsidRPr="003877CD" w:rsidRDefault="000C4AC4">
      <w:pPr>
        <w:pStyle w:val="TOC2"/>
        <w:tabs>
          <w:tab w:val="left" w:pos="720"/>
          <w:tab w:val="right" w:leader="dot" w:pos="901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n-US"/>
        </w:rPr>
      </w:pPr>
      <w:hyperlink w:anchor="_Toc11458385" w:history="1"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4.5</w:t>
        </w:r>
        <w:r w:rsidR="003877CD" w:rsidRPr="003877CD">
          <w:rPr>
            <w:rFonts w:ascii="Arial" w:eastAsiaTheme="minorEastAsia" w:hAnsi="Arial" w:cs="Arial"/>
            <w:smallCaps w:val="0"/>
            <w:noProof/>
            <w:sz w:val="24"/>
            <w:szCs w:val="24"/>
            <w:lang w:val="en-US"/>
          </w:rPr>
          <w:tab/>
        </w:r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Đặc tả use-case “Tra cứu sách”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_Toc11458385 \h </w:instrTex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2505C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2911BFA" w14:textId="000D2705" w:rsidR="003877CD" w:rsidRPr="003877CD" w:rsidRDefault="000C4AC4">
      <w:pPr>
        <w:pStyle w:val="TOC2"/>
        <w:tabs>
          <w:tab w:val="left" w:pos="720"/>
          <w:tab w:val="right" w:leader="dot" w:pos="901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n-US"/>
        </w:rPr>
      </w:pPr>
      <w:hyperlink w:anchor="_Toc11458386" w:history="1"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4.6</w:t>
        </w:r>
        <w:r w:rsidR="003877CD" w:rsidRPr="003877CD">
          <w:rPr>
            <w:rFonts w:ascii="Arial" w:eastAsiaTheme="minorEastAsia" w:hAnsi="Arial" w:cs="Arial"/>
            <w:smallCaps w:val="0"/>
            <w:noProof/>
            <w:sz w:val="24"/>
            <w:szCs w:val="24"/>
            <w:lang w:val="en-US"/>
          </w:rPr>
          <w:tab/>
        </w:r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Đặc tả use-case “Thêm sách vào giỏ hàng”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_Toc11458386 \h </w:instrTex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2505C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3EB0BE1" w14:textId="46A45AFF" w:rsidR="003877CD" w:rsidRPr="003877CD" w:rsidRDefault="000C4AC4">
      <w:pPr>
        <w:pStyle w:val="TOC2"/>
        <w:tabs>
          <w:tab w:val="left" w:pos="720"/>
          <w:tab w:val="right" w:leader="dot" w:pos="901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n-US"/>
        </w:rPr>
      </w:pPr>
      <w:hyperlink w:anchor="_Toc11458387" w:history="1"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4.7</w:t>
        </w:r>
        <w:r w:rsidR="003877CD" w:rsidRPr="003877CD">
          <w:rPr>
            <w:rFonts w:ascii="Arial" w:eastAsiaTheme="minorEastAsia" w:hAnsi="Arial" w:cs="Arial"/>
            <w:smallCaps w:val="0"/>
            <w:noProof/>
            <w:sz w:val="24"/>
            <w:szCs w:val="24"/>
            <w:lang w:val="en-US"/>
          </w:rPr>
          <w:tab/>
        </w:r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Đặc tả use-case “Xem giỏ hàng”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_Toc11458387 \h </w:instrTex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2505C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B338A35" w14:textId="06CB11F3" w:rsidR="003877CD" w:rsidRPr="003877CD" w:rsidRDefault="000C4AC4">
      <w:pPr>
        <w:pStyle w:val="TOC2"/>
        <w:tabs>
          <w:tab w:val="left" w:pos="720"/>
          <w:tab w:val="right" w:leader="dot" w:pos="901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n-US"/>
        </w:rPr>
      </w:pPr>
      <w:hyperlink w:anchor="_Toc11458388" w:history="1"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4.8</w:t>
        </w:r>
        <w:r w:rsidR="003877CD" w:rsidRPr="003877CD">
          <w:rPr>
            <w:rFonts w:ascii="Arial" w:eastAsiaTheme="minorEastAsia" w:hAnsi="Arial" w:cs="Arial"/>
            <w:smallCaps w:val="0"/>
            <w:noProof/>
            <w:sz w:val="24"/>
            <w:szCs w:val="24"/>
            <w:lang w:val="en-US"/>
          </w:rPr>
          <w:tab/>
        </w:r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Đặc tả use-case “Xóa sách ra khỏi giỏ hàng”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_Toc11458388 \h </w:instrTex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2505C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349FA6E" w14:textId="3829CA51" w:rsidR="003877CD" w:rsidRPr="003877CD" w:rsidRDefault="000C4AC4">
      <w:pPr>
        <w:pStyle w:val="TOC2"/>
        <w:tabs>
          <w:tab w:val="left" w:pos="720"/>
          <w:tab w:val="right" w:leader="dot" w:pos="901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n-US"/>
        </w:rPr>
      </w:pPr>
      <w:hyperlink w:anchor="_Toc11458389" w:history="1"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4.9</w:t>
        </w:r>
        <w:r w:rsidR="003877CD" w:rsidRPr="003877CD">
          <w:rPr>
            <w:rFonts w:ascii="Arial" w:eastAsiaTheme="minorEastAsia" w:hAnsi="Arial" w:cs="Arial"/>
            <w:smallCaps w:val="0"/>
            <w:noProof/>
            <w:sz w:val="24"/>
            <w:szCs w:val="24"/>
            <w:lang w:val="en-US"/>
          </w:rPr>
          <w:tab/>
        </w:r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Đặc tả use-case “Lập hóa đơn bán sách”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_Toc11458389 \h </w:instrTex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2505C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8192C5F" w14:textId="52907B07" w:rsidR="003877CD" w:rsidRPr="003877CD" w:rsidRDefault="000C4AC4">
      <w:pPr>
        <w:pStyle w:val="TOC2"/>
        <w:tabs>
          <w:tab w:val="left" w:pos="960"/>
          <w:tab w:val="right" w:leader="dot" w:pos="901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n-US"/>
        </w:rPr>
      </w:pPr>
      <w:hyperlink w:anchor="_Toc11458390" w:history="1"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4.10</w:t>
        </w:r>
        <w:r w:rsidR="003877CD" w:rsidRPr="003877CD">
          <w:rPr>
            <w:rFonts w:ascii="Arial" w:eastAsiaTheme="minorEastAsia" w:hAnsi="Arial" w:cs="Arial"/>
            <w:smallCaps w:val="0"/>
            <w:noProof/>
            <w:sz w:val="24"/>
            <w:szCs w:val="24"/>
            <w:lang w:val="en-US"/>
          </w:rPr>
          <w:tab/>
        </w:r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Kiểm tra tiền khách nợ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_Toc11458390 \h </w:instrTex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2505C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8C80D41" w14:textId="44D04826" w:rsidR="003877CD" w:rsidRPr="003877CD" w:rsidRDefault="000C4AC4">
      <w:pPr>
        <w:pStyle w:val="TOC2"/>
        <w:tabs>
          <w:tab w:val="left" w:pos="960"/>
          <w:tab w:val="right" w:leader="dot" w:pos="901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n-US"/>
        </w:rPr>
      </w:pPr>
      <w:hyperlink w:anchor="_Toc11458391" w:history="1"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4.11</w:t>
        </w:r>
        <w:r w:rsidR="003877CD" w:rsidRPr="003877CD">
          <w:rPr>
            <w:rFonts w:ascii="Arial" w:eastAsiaTheme="minorEastAsia" w:hAnsi="Arial" w:cs="Arial"/>
            <w:smallCaps w:val="0"/>
            <w:noProof/>
            <w:sz w:val="24"/>
            <w:szCs w:val="24"/>
            <w:lang w:val="en-US"/>
          </w:rPr>
          <w:tab/>
        </w:r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Lập phiếu thu tiền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_Toc11458391 \h </w:instrTex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2505C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DB16129" w14:textId="37DDFF79" w:rsidR="003877CD" w:rsidRPr="003877CD" w:rsidRDefault="000C4AC4">
      <w:pPr>
        <w:pStyle w:val="TOC2"/>
        <w:tabs>
          <w:tab w:val="left" w:pos="960"/>
          <w:tab w:val="right" w:leader="dot" w:pos="901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n-US"/>
        </w:rPr>
      </w:pPr>
      <w:hyperlink w:anchor="_Toc11458392" w:history="1"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4.12</w:t>
        </w:r>
        <w:r w:rsidR="003877CD" w:rsidRPr="003877CD">
          <w:rPr>
            <w:rFonts w:ascii="Arial" w:eastAsiaTheme="minorEastAsia" w:hAnsi="Arial" w:cs="Arial"/>
            <w:smallCaps w:val="0"/>
            <w:noProof/>
            <w:sz w:val="24"/>
            <w:szCs w:val="24"/>
            <w:lang w:val="en-US"/>
          </w:rPr>
          <w:tab/>
        </w:r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Đặc tả use-case “Lập báo cáo tháng”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_Toc11458392 \h </w:instrTex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2505C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8E946F8" w14:textId="12C303D6" w:rsidR="003877CD" w:rsidRPr="003877CD" w:rsidRDefault="000C4AC4">
      <w:pPr>
        <w:pStyle w:val="TOC2"/>
        <w:tabs>
          <w:tab w:val="left" w:pos="960"/>
          <w:tab w:val="right" w:leader="dot" w:pos="9017"/>
        </w:tabs>
        <w:rPr>
          <w:rFonts w:ascii="Arial" w:eastAsiaTheme="minorEastAsia" w:hAnsi="Arial" w:cs="Arial"/>
          <w:smallCaps w:val="0"/>
          <w:noProof/>
          <w:sz w:val="24"/>
          <w:szCs w:val="24"/>
          <w:lang w:val="en-US"/>
        </w:rPr>
      </w:pPr>
      <w:hyperlink w:anchor="_Toc11458393" w:history="1"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4.13</w:t>
        </w:r>
        <w:r w:rsidR="003877CD" w:rsidRPr="003877CD">
          <w:rPr>
            <w:rFonts w:ascii="Arial" w:eastAsiaTheme="minorEastAsia" w:hAnsi="Arial" w:cs="Arial"/>
            <w:smallCaps w:val="0"/>
            <w:noProof/>
            <w:sz w:val="24"/>
            <w:szCs w:val="24"/>
            <w:lang w:val="en-US"/>
          </w:rPr>
          <w:tab/>
        </w:r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Đặc tả use-case “</w:t>
        </w:r>
        <w:r w:rsidR="00570321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T</w:t>
        </w:r>
        <w:r w:rsidR="003877CD" w:rsidRPr="003877CD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hay đổi quy định”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_Toc11458393 \h </w:instrTex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52505C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3877CD" w:rsidRPr="003877C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BEA23D4" w14:textId="0ED7D455" w:rsidR="00A23833" w:rsidRPr="0020477D" w:rsidRDefault="00943270" w:rsidP="0060493B">
      <w:pPr>
        <w:pStyle w:val="Heading1"/>
        <w:pageBreakBefore/>
        <w:rPr>
          <w:rFonts w:cs="Arial"/>
          <w:szCs w:val="24"/>
        </w:rPr>
      </w:pPr>
      <w:r w:rsidRPr="003877CD">
        <w:rPr>
          <w:rFonts w:cs="Arial"/>
          <w:b w:val="0"/>
          <w:bCs/>
          <w:caps/>
          <w:szCs w:val="24"/>
          <w:lang w:val="en-US"/>
        </w:rPr>
        <w:lastRenderedPageBreak/>
        <w:fldChar w:fldCharType="end"/>
      </w:r>
      <w:bookmarkStart w:id="2" w:name="_Toc11458377"/>
      <w:proofErr w:type="spellStart"/>
      <w:r w:rsidR="00A23833" w:rsidRPr="0020477D">
        <w:rPr>
          <w:rFonts w:cs="Arial"/>
          <w:szCs w:val="24"/>
          <w:lang w:val="en-US"/>
        </w:rPr>
        <w:t>Sơ</w:t>
      </w:r>
      <w:proofErr w:type="spellEnd"/>
      <w:r w:rsidR="00A23833" w:rsidRPr="0020477D">
        <w:rPr>
          <w:rFonts w:cs="Arial"/>
          <w:szCs w:val="24"/>
          <w:lang w:val="en-US"/>
        </w:rPr>
        <w:t xml:space="preserve"> </w:t>
      </w:r>
      <w:proofErr w:type="spellStart"/>
      <w:r w:rsidR="00A23833" w:rsidRPr="0020477D">
        <w:rPr>
          <w:rFonts w:cs="Arial"/>
          <w:szCs w:val="24"/>
          <w:lang w:val="en-US"/>
        </w:rPr>
        <w:t>đồ</w:t>
      </w:r>
      <w:proofErr w:type="spellEnd"/>
      <w:r w:rsidR="00A23833" w:rsidRPr="0020477D">
        <w:rPr>
          <w:rFonts w:cs="Arial"/>
          <w:szCs w:val="24"/>
          <w:lang w:val="en-US"/>
        </w:rPr>
        <w:t xml:space="preserve"> </w:t>
      </w:r>
      <w:r w:rsidR="00A23833" w:rsidRPr="0020477D">
        <w:rPr>
          <w:rFonts w:cs="Arial"/>
          <w:szCs w:val="24"/>
        </w:rPr>
        <w:t>Use-case</w:t>
      </w:r>
      <w:bookmarkEnd w:id="1"/>
      <w:bookmarkEnd w:id="2"/>
    </w:p>
    <w:p w14:paraId="306D3C3B" w14:textId="7F9FF238" w:rsidR="00A23833" w:rsidRPr="0020477D" w:rsidRDefault="001A57E5" w:rsidP="00A23833">
      <w:pPr>
        <w:jc w:val="both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68D6EFFB" wp14:editId="6E103A78">
            <wp:extent cx="5732145" cy="3139440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7075" w14:textId="77777777" w:rsidR="00A23833" w:rsidRPr="0020477D" w:rsidRDefault="00A23833" w:rsidP="00A23833">
      <w:pPr>
        <w:pStyle w:val="Heading1"/>
        <w:spacing w:line="360" w:lineRule="auto"/>
        <w:jc w:val="both"/>
        <w:rPr>
          <w:rFonts w:cs="Arial"/>
          <w:szCs w:val="24"/>
          <w:lang w:val="en-US"/>
        </w:rPr>
      </w:pPr>
      <w:bookmarkStart w:id="3" w:name="_Toc5026246"/>
      <w:bookmarkStart w:id="4" w:name="_Toc11458378"/>
      <w:bookmarkStart w:id="5" w:name="_Toc451996089"/>
      <w:bookmarkStart w:id="6" w:name="_Toc452184222"/>
      <w:bookmarkStart w:id="7" w:name="_Toc452186669"/>
      <w:bookmarkStart w:id="8" w:name="_Toc452198046"/>
      <w:bookmarkStart w:id="9" w:name="_Toc460198367"/>
      <w:proofErr w:type="spellStart"/>
      <w:r w:rsidRPr="0020477D">
        <w:rPr>
          <w:rFonts w:cs="Arial"/>
          <w:szCs w:val="24"/>
          <w:lang w:val="en-US"/>
        </w:rPr>
        <w:t>Danh</w:t>
      </w:r>
      <w:proofErr w:type="spellEnd"/>
      <w:r w:rsidRPr="0020477D">
        <w:rPr>
          <w:rFonts w:cs="Arial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Cs w:val="24"/>
          <w:lang w:val="en-US"/>
        </w:rPr>
        <w:t>sách</w:t>
      </w:r>
      <w:proofErr w:type="spellEnd"/>
      <w:r w:rsidRPr="0020477D">
        <w:rPr>
          <w:rFonts w:cs="Arial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Cs w:val="24"/>
          <w:lang w:val="en-US"/>
        </w:rPr>
        <w:t>các</w:t>
      </w:r>
      <w:proofErr w:type="spellEnd"/>
      <w:r w:rsidRPr="0020477D">
        <w:rPr>
          <w:rFonts w:cs="Arial"/>
          <w:szCs w:val="24"/>
          <w:lang w:val="en-US"/>
        </w:rPr>
        <w:t xml:space="preserve"> Actor</w:t>
      </w:r>
      <w:bookmarkEnd w:id="3"/>
      <w:bookmarkEnd w:id="4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20477D" w14:paraId="3ADDE2C0" w14:textId="77777777" w:rsidTr="008D3541">
        <w:tc>
          <w:tcPr>
            <w:tcW w:w="763" w:type="dxa"/>
            <w:shd w:val="clear" w:color="auto" w:fill="auto"/>
          </w:tcPr>
          <w:p w14:paraId="17632E38" w14:textId="77777777" w:rsidR="00A23833" w:rsidRPr="0020477D" w:rsidRDefault="00A23833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52F0DB88" w14:textId="77777777" w:rsidR="00A23833" w:rsidRPr="0020477D" w:rsidRDefault="00A23833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Tên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14:paraId="7D22CB4A" w14:textId="77777777" w:rsidR="00A23833" w:rsidRPr="0020477D" w:rsidRDefault="00A23833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 xml:space="preserve">Ý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nghĩa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>/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Ghi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chú</w:t>
            </w:r>
            <w:proofErr w:type="spellEnd"/>
          </w:p>
        </w:tc>
      </w:tr>
      <w:tr w:rsidR="00A23833" w:rsidRPr="0020477D" w14:paraId="648FD24F" w14:textId="77777777" w:rsidTr="008D3541">
        <w:tc>
          <w:tcPr>
            <w:tcW w:w="763" w:type="dxa"/>
            <w:shd w:val="clear" w:color="auto" w:fill="auto"/>
          </w:tcPr>
          <w:p w14:paraId="06F64E7F" w14:textId="435B1B59" w:rsidR="00A23833" w:rsidRPr="0020477D" w:rsidRDefault="00BA4ADF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322E0AA5" w14:textId="77777777" w:rsidR="00A23833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Người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quản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lý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B5B31BC" w14:textId="512781F4" w:rsidR="00A23833" w:rsidRPr="0020477D" w:rsidRDefault="00F14D1E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C</w:t>
            </w:r>
            <w:r w:rsidR="002E067A" w:rsidRPr="0020477D">
              <w:rPr>
                <w:rFonts w:ascii="Arial" w:hAnsi="Arial" w:cs="Arial"/>
                <w:szCs w:val="24"/>
                <w:lang w:val="en-US"/>
              </w:rPr>
              <w:t>hức</w:t>
            </w:r>
            <w:proofErr w:type="spellEnd"/>
            <w:r w:rsidR="002E067A"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="002E067A" w:rsidRPr="0020477D">
              <w:rPr>
                <w:rFonts w:ascii="Arial" w:hAnsi="Arial" w:cs="Arial"/>
                <w:szCs w:val="24"/>
                <w:lang w:val="en-US"/>
              </w:rPr>
              <w:t>năng</w:t>
            </w:r>
            <w:proofErr w:type="spellEnd"/>
            <w:r w:rsidR="002E067A"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="002E067A" w:rsidRPr="0020477D">
              <w:rPr>
                <w:rFonts w:ascii="Arial" w:hAnsi="Arial" w:cs="Arial"/>
                <w:szCs w:val="24"/>
                <w:lang w:val="en-US"/>
              </w:rPr>
              <w:t>của</w:t>
            </w:r>
            <w:proofErr w:type="spellEnd"/>
            <w:r w:rsidR="002E067A"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="002E067A" w:rsidRPr="0020477D">
              <w:rPr>
                <w:rFonts w:ascii="Arial" w:hAnsi="Arial" w:cs="Arial"/>
                <w:szCs w:val="24"/>
                <w:lang w:val="en-US"/>
              </w:rPr>
              <w:t>người</w:t>
            </w:r>
            <w:proofErr w:type="spellEnd"/>
            <w:r w:rsidR="002E067A"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="002E067A" w:rsidRPr="0020477D">
              <w:rPr>
                <w:rFonts w:ascii="Arial" w:hAnsi="Arial" w:cs="Arial"/>
                <w:szCs w:val="24"/>
                <w:lang w:val="en-US"/>
              </w:rPr>
              <w:t>quản</w:t>
            </w:r>
            <w:proofErr w:type="spellEnd"/>
            <w:r w:rsidR="002E067A"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="002E067A" w:rsidRPr="0020477D">
              <w:rPr>
                <w:rFonts w:ascii="Arial" w:hAnsi="Arial" w:cs="Arial"/>
                <w:szCs w:val="24"/>
                <w:lang w:val="en-US"/>
              </w:rPr>
              <w:t>lý</w:t>
            </w:r>
            <w:proofErr w:type="spellEnd"/>
            <w:r w:rsidR="002E067A" w:rsidRPr="0020477D">
              <w:rPr>
                <w:rFonts w:ascii="Arial" w:hAnsi="Arial" w:cs="Arial"/>
                <w:szCs w:val="24"/>
                <w:lang w:val="en-US"/>
              </w:rPr>
              <w:t xml:space="preserve">: </w:t>
            </w:r>
            <w:proofErr w:type="spellStart"/>
            <w:r w:rsidR="002E067A" w:rsidRPr="0020477D">
              <w:rPr>
                <w:rFonts w:ascii="Arial" w:hAnsi="Arial" w:cs="Arial"/>
                <w:szCs w:val="24"/>
                <w:lang w:val="en-US"/>
              </w:rPr>
              <w:t>lập</w:t>
            </w:r>
            <w:proofErr w:type="spellEnd"/>
            <w:r w:rsidR="002E067A"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="002E067A" w:rsidRPr="0020477D">
              <w:rPr>
                <w:rFonts w:ascii="Arial" w:hAnsi="Arial" w:cs="Arial"/>
                <w:szCs w:val="24"/>
                <w:lang w:val="en-US"/>
              </w:rPr>
              <w:t>báo</w:t>
            </w:r>
            <w:proofErr w:type="spellEnd"/>
            <w:r w:rsidR="002E067A"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="002E067A" w:rsidRPr="0020477D">
              <w:rPr>
                <w:rFonts w:ascii="Arial" w:hAnsi="Arial" w:cs="Arial"/>
                <w:szCs w:val="24"/>
                <w:lang w:val="en-US"/>
              </w:rPr>
              <w:t>cáo</w:t>
            </w:r>
            <w:proofErr w:type="spellEnd"/>
            <w:r w:rsidR="002E067A"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="002E067A" w:rsidRPr="0020477D">
              <w:rPr>
                <w:rFonts w:ascii="Arial" w:hAnsi="Arial" w:cs="Arial"/>
                <w:szCs w:val="24"/>
                <w:lang w:val="en-US"/>
              </w:rPr>
              <w:t>tháng</w:t>
            </w:r>
            <w:proofErr w:type="spellEnd"/>
            <w:r w:rsidR="002E067A" w:rsidRPr="0020477D">
              <w:rPr>
                <w:rFonts w:ascii="Arial" w:hAnsi="Arial" w:cs="Arial"/>
                <w:szCs w:val="24"/>
                <w:lang w:val="en-US"/>
              </w:rPr>
              <w:t xml:space="preserve">, </w:t>
            </w:r>
            <w:proofErr w:type="spellStart"/>
            <w:r w:rsidR="002E067A" w:rsidRPr="0020477D">
              <w:rPr>
                <w:rFonts w:ascii="Arial" w:hAnsi="Arial" w:cs="Arial"/>
                <w:szCs w:val="24"/>
                <w:lang w:val="en-US"/>
              </w:rPr>
              <w:t>thay</w:t>
            </w:r>
            <w:proofErr w:type="spellEnd"/>
            <w:r w:rsidR="002E067A"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="002E067A" w:rsidRPr="0020477D">
              <w:rPr>
                <w:rFonts w:ascii="Arial" w:hAnsi="Arial" w:cs="Arial"/>
                <w:szCs w:val="24"/>
                <w:lang w:val="en-US"/>
              </w:rPr>
              <w:t>đổi</w:t>
            </w:r>
            <w:proofErr w:type="spellEnd"/>
            <w:r w:rsidR="002E067A"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="002E067A" w:rsidRPr="0020477D">
              <w:rPr>
                <w:rFonts w:ascii="Arial" w:hAnsi="Arial" w:cs="Arial"/>
                <w:szCs w:val="24"/>
                <w:lang w:val="en-US"/>
              </w:rPr>
              <w:t>quy</w:t>
            </w:r>
            <w:proofErr w:type="spellEnd"/>
            <w:r w:rsidR="002E067A"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="002E067A" w:rsidRPr="0020477D">
              <w:rPr>
                <w:rFonts w:ascii="Arial" w:hAnsi="Arial" w:cs="Arial"/>
                <w:szCs w:val="24"/>
                <w:lang w:val="en-US"/>
              </w:rPr>
              <w:t>định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>,</w:t>
            </w:r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tra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cứu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,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thêm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vào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giỏ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,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lập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hóa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đơn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,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lập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phiếu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thu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20477D">
              <w:rPr>
                <w:rFonts w:ascii="Arial" w:hAnsi="Arial" w:cs="Arial"/>
                <w:szCs w:val="24"/>
                <w:lang w:val="en-US"/>
              </w:rPr>
              <w:t>tiền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>,…</w:t>
            </w:r>
            <w:proofErr w:type="gramEnd"/>
          </w:p>
        </w:tc>
      </w:tr>
    </w:tbl>
    <w:p w14:paraId="7C8418CE" w14:textId="77777777" w:rsidR="00A23833" w:rsidRPr="0020477D" w:rsidRDefault="00A23833" w:rsidP="0020477D">
      <w:pPr>
        <w:pStyle w:val="BodyText"/>
        <w:ind w:left="0"/>
        <w:rPr>
          <w:rFonts w:ascii="Arial" w:hAnsi="Arial" w:cs="Arial"/>
          <w:szCs w:val="24"/>
          <w:lang w:val="en-US"/>
        </w:rPr>
      </w:pPr>
    </w:p>
    <w:p w14:paraId="72B89D8E" w14:textId="77777777" w:rsidR="00A23833" w:rsidRPr="0020477D" w:rsidRDefault="00A23833" w:rsidP="00A23833">
      <w:pPr>
        <w:pStyle w:val="Heading1"/>
        <w:spacing w:line="360" w:lineRule="auto"/>
        <w:jc w:val="both"/>
        <w:rPr>
          <w:rFonts w:cs="Arial"/>
          <w:szCs w:val="24"/>
          <w:lang w:val="en-US"/>
        </w:rPr>
      </w:pPr>
      <w:bookmarkStart w:id="10" w:name="_Toc5026247"/>
      <w:bookmarkStart w:id="11" w:name="_Toc11458379"/>
      <w:proofErr w:type="spellStart"/>
      <w:r w:rsidRPr="0020477D">
        <w:rPr>
          <w:rFonts w:cs="Arial"/>
          <w:szCs w:val="24"/>
          <w:lang w:val="en-US"/>
        </w:rPr>
        <w:t>Danh</w:t>
      </w:r>
      <w:proofErr w:type="spellEnd"/>
      <w:r w:rsidRPr="0020477D">
        <w:rPr>
          <w:rFonts w:cs="Arial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Cs w:val="24"/>
          <w:lang w:val="en-US"/>
        </w:rPr>
        <w:t>sách</w:t>
      </w:r>
      <w:proofErr w:type="spellEnd"/>
      <w:r w:rsidRPr="0020477D">
        <w:rPr>
          <w:rFonts w:cs="Arial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Cs w:val="24"/>
          <w:lang w:val="en-US"/>
        </w:rPr>
        <w:t>các</w:t>
      </w:r>
      <w:proofErr w:type="spellEnd"/>
      <w:r w:rsidRPr="0020477D">
        <w:rPr>
          <w:rFonts w:cs="Arial"/>
          <w:szCs w:val="24"/>
          <w:lang w:val="en-US"/>
        </w:rPr>
        <w:t xml:space="preserve"> Use-case</w:t>
      </w:r>
      <w:bookmarkEnd w:id="10"/>
      <w:bookmarkEnd w:id="1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20477D" w14:paraId="1994DF43" w14:textId="77777777" w:rsidTr="008D3541">
        <w:tc>
          <w:tcPr>
            <w:tcW w:w="763" w:type="dxa"/>
            <w:shd w:val="clear" w:color="auto" w:fill="auto"/>
          </w:tcPr>
          <w:p w14:paraId="2F814134" w14:textId="77777777" w:rsidR="00A23833" w:rsidRPr="0020477D" w:rsidRDefault="00A23833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0CAF4208" w14:textId="77777777" w:rsidR="00A23833" w:rsidRPr="0020477D" w:rsidRDefault="00A23833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Tên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14:paraId="3A84F417" w14:textId="77777777" w:rsidR="00A23833" w:rsidRPr="0020477D" w:rsidRDefault="00A23833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 xml:space="preserve">Ý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nghĩa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>/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Ghi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chú</w:t>
            </w:r>
            <w:proofErr w:type="spellEnd"/>
          </w:p>
        </w:tc>
      </w:tr>
      <w:tr w:rsidR="00A23833" w:rsidRPr="0020477D" w14:paraId="64D543FE" w14:textId="77777777" w:rsidTr="008D3541">
        <w:tc>
          <w:tcPr>
            <w:tcW w:w="763" w:type="dxa"/>
            <w:shd w:val="clear" w:color="auto" w:fill="auto"/>
          </w:tcPr>
          <w:p w14:paraId="7F45DD0F" w14:textId="77777777" w:rsidR="00A23833" w:rsidRPr="0020477D" w:rsidRDefault="002E067A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363E92D8" w14:textId="77777777" w:rsidR="00A23833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Lập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phiếu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nhập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9942ED4" w14:textId="6B14064B" w:rsidR="00A23833" w:rsidRPr="0020477D" w:rsidRDefault="006A5BAF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Khi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nhập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mới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thì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chức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năng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sẽ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thực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thi</w:t>
            </w:r>
            <w:proofErr w:type="spellEnd"/>
          </w:p>
        </w:tc>
      </w:tr>
      <w:tr w:rsidR="00A23833" w:rsidRPr="0020477D" w14:paraId="05256878" w14:textId="77777777" w:rsidTr="008D3541">
        <w:tc>
          <w:tcPr>
            <w:tcW w:w="763" w:type="dxa"/>
            <w:shd w:val="clear" w:color="auto" w:fill="auto"/>
          </w:tcPr>
          <w:p w14:paraId="649E6454" w14:textId="77777777" w:rsidR="00A23833" w:rsidRPr="0020477D" w:rsidRDefault="002E067A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2B7BCA6D" w14:textId="77777777" w:rsidR="00A23833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Kiểm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tra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số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lượng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nhập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47117E41" w14:textId="06018EE3" w:rsidR="00A23833" w:rsidRPr="0020477D" w:rsidRDefault="006A5BAF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Khi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nhập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sẽ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có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giới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hạn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về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số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lượng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thì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ở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đây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chức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năng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sẽ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thực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thi</w:t>
            </w:r>
            <w:proofErr w:type="spellEnd"/>
          </w:p>
        </w:tc>
      </w:tr>
      <w:tr w:rsidR="002E067A" w:rsidRPr="0020477D" w14:paraId="734AF1A4" w14:textId="77777777" w:rsidTr="008D3541">
        <w:tc>
          <w:tcPr>
            <w:tcW w:w="763" w:type="dxa"/>
            <w:shd w:val="clear" w:color="auto" w:fill="auto"/>
          </w:tcPr>
          <w:p w14:paraId="072589CE" w14:textId="77777777" w:rsidR="002E067A" w:rsidRPr="0020477D" w:rsidRDefault="002E067A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46245EE1" w14:textId="77777777" w:rsidR="002E067A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Kiểm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tra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lượng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tồn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C58BCAB" w14:textId="2DEA6E7E" w:rsidR="002E067A" w:rsidRPr="0020477D" w:rsidRDefault="006A5BAF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Khi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nhập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sẽ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kiểm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tra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xem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loại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đó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còn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tồn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bao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nhiêu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để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xét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xem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có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thỏa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điều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kiện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nhập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không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thì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chức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năng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sẽ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thực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thi</w:t>
            </w:r>
            <w:proofErr w:type="spellEnd"/>
          </w:p>
        </w:tc>
      </w:tr>
      <w:tr w:rsidR="00A45001" w:rsidRPr="0020477D" w14:paraId="2CEF68F5" w14:textId="77777777" w:rsidTr="008D3541">
        <w:tc>
          <w:tcPr>
            <w:tcW w:w="763" w:type="dxa"/>
            <w:shd w:val="clear" w:color="auto" w:fill="auto"/>
          </w:tcPr>
          <w:p w14:paraId="1D2514CB" w14:textId="77777777" w:rsidR="00A45001" w:rsidRPr="0020477D" w:rsidRDefault="00A45001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329B7F19" w14:textId="77777777" w:rsidR="00A45001" w:rsidRPr="0020477D" w:rsidRDefault="00A45001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Xem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danh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1267A346" w14:textId="4F951B94" w:rsidR="00A45001" w:rsidRPr="0020477D" w:rsidRDefault="00633A8F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Khi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muốn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xem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quản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lí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thì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chức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năng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sẽ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thực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thi</w:t>
            </w:r>
            <w:proofErr w:type="spellEnd"/>
            <w:r w:rsidR="004D57B8">
              <w:rPr>
                <w:rFonts w:ascii="Arial" w:hAnsi="Arial" w:cs="Arial"/>
                <w:szCs w:val="24"/>
                <w:lang w:val="en-US"/>
              </w:rPr>
              <w:t xml:space="preserve"> ở </w:t>
            </w:r>
            <w:proofErr w:type="spellStart"/>
            <w:r w:rsidR="004D57B8">
              <w:rPr>
                <w:rFonts w:ascii="Arial" w:hAnsi="Arial" w:cs="Arial"/>
                <w:szCs w:val="24"/>
                <w:lang w:val="en-US"/>
              </w:rPr>
              <w:t>đây</w:t>
            </w:r>
            <w:proofErr w:type="spellEnd"/>
          </w:p>
        </w:tc>
      </w:tr>
      <w:tr w:rsidR="00A45001" w:rsidRPr="0020477D" w14:paraId="30652238" w14:textId="77777777" w:rsidTr="008D3541">
        <w:tc>
          <w:tcPr>
            <w:tcW w:w="763" w:type="dxa"/>
            <w:shd w:val="clear" w:color="auto" w:fill="auto"/>
          </w:tcPr>
          <w:p w14:paraId="779A3F24" w14:textId="77777777" w:rsidR="00A45001" w:rsidRPr="0020477D" w:rsidRDefault="00A45001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7375347F" w14:textId="77777777" w:rsidR="00A45001" w:rsidRPr="0020477D" w:rsidRDefault="00AF3121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Tra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cứu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26BE60B" w14:textId="4D739E2C" w:rsidR="00A45001" w:rsidRPr="0020477D" w:rsidRDefault="004D57B8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Khi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có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người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mua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sẽ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tìm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để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thêm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hóa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đơn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bán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nhanh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chóng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hơn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là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kéo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tìm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thì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chức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năng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sẽ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thực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thi</w:t>
            </w:r>
            <w:proofErr w:type="spellEnd"/>
          </w:p>
        </w:tc>
      </w:tr>
      <w:tr w:rsidR="002E067A" w:rsidRPr="0020477D" w14:paraId="086EDDF2" w14:textId="77777777" w:rsidTr="008D3541">
        <w:tc>
          <w:tcPr>
            <w:tcW w:w="763" w:type="dxa"/>
            <w:shd w:val="clear" w:color="auto" w:fill="auto"/>
          </w:tcPr>
          <w:p w14:paraId="11CEDA0C" w14:textId="7741782C" w:rsidR="002E067A" w:rsidRPr="0020477D" w:rsidRDefault="0071201B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478FAF10" w14:textId="77777777" w:rsidR="002E067A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Thêm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vào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trong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giỏ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E3BD532" w14:textId="586718FC" w:rsidR="00B52B75" w:rsidRPr="0020477D" w:rsidRDefault="00B52B75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Khi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đã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tìm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được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người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dùng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cần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mua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sẽ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thêm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vào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giỏ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hàng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tjao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phiếu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hóa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đơn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bán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thì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chức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năng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sẽ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thực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thi</w:t>
            </w:r>
            <w:proofErr w:type="spellEnd"/>
          </w:p>
        </w:tc>
      </w:tr>
      <w:tr w:rsidR="002E067A" w:rsidRPr="0020477D" w14:paraId="0B87806F" w14:textId="77777777" w:rsidTr="008D3541">
        <w:tc>
          <w:tcPr>
            <w:tcW w:w="763" w:type="dxa"/>
            <w:shd w:val="clear" w:color="auto" w:fill="auto"/>
          </w:tcPr>
          <w:p w14:paraId="20454D48" w14:textId="56ED13C6" w:rsidR="002E067A" w:rsidRPr="0020477D" w:rsidRDefault="0071201B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1DB277C2" w14:textId="77777777" w:rsidR="002E067A" w:rsidRPr="0020477D" w:rsidRDefault="00AF3121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Xem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giỏ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2A91495" w14:textId="4FB20BAB" w:rsidR="002E067A" w:rsidRPr="0020477D" w:rsidRDefault="00B52B75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Khi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muốn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xem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lại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hoặc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kiểm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tra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mà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người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dùng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muốn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mua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thì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chức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năng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sẽ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thực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thi</w:t>
            </w:r>
            <w:proofErr w:type="spellEnd"/>
          </w:p>
        </w:tc>
      </w:tr>
      <w:tr w:rsidR="00B16445" w:rsidRPr="0020477D" w14:paraId="03058063" w14:textId="77777777" w:rsidTr="008D3541">
        <w:tc>
          <w:tcPr>
            <w:tcW w:w="763" w:type="dxa"/>
            <w:shd w:val="clear" w:color="auto" w:fill="auto"/>
          </w:tcPr>
          <w:p w14:paraId="6856CFCE" w14:textId="3EE72355" w:rsidR="00B16445" w:rsidRPr="0020477D" w:rsidRDefault="0071201B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14:paraId="656EF57D" w14:textId="77777777" w:rsidR="00B16445" w:rsidRPr="0020477D" w:rsidRDefault="00B16445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Xóa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ra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khỏi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giỏ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hàng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CCCAC93" w14:textId="3F2F65AA" w:rsidR="00B16445" w:rsidRPr="0020477D" w:rsidRDefault="002E4385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Khi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đang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xem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lại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và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kiểm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tra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thì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người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mua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muốn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thay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đổi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không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nữa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thì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chức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năng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="002943F4">
              <w:rPr>
                <w:rFonts w:ascii="Arial" w:hAnsi="Arial" w:cs="Arial"/>
                <w:szCs w:val="24"/>
                <w:lang w:val="en-US"/>
              </w:rPr>
              <w:t>sẽ</w:t>
            </w:r>
            <w:proofErr w:type="spellEnd"/>
            <w:r w:rsidR="002943F4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="002943F4">
              <w:rPr>
                <w:rFonts w:ascii="Arial" w:hAnsi="Arial" w:cs="Arial"/>
                <w:szCs w:val="24"/>
                <w:lang w:val="en-US"/>
              </w:rPr>
              <w:lastRenderedPageBreak/>
              <w:t>được</w:t>
            </w:r>
            <w:proofErr w:type="spellEnd"/>
            <w:r w:rsidR="002943F4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="002943F4">
              <w:rPr>
                <w:rFonts w:ascii="Arial" w:hAnsi="Arial" w:cs="Arial"/>
                <w:szCs w:val="24"/>
                <w:lang w:val="en-US"/>
              </w:rPr>
              <w:t>thực</w:t>
            </w:r>
            <w:proofErr w:type="spellEnd"/>
            <w:r w:rsidR="002943F4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="002943F4">
              <w:rPr>
                <w:rFonts w:ascii="Arial" w:hAnsi="Arial" w:cs="Arial"/>
                <w:szCs w:val="24"/>
                <w:lang w:val="en-US"/>
              </w:rPr>
              <w:t>thi</w:t>
            </w:r>
            <w:proofErr w:type="spellEnd"/>
          </w:p>
        </w:tc>
      </w:tr>
      <w:tr w:rsidR="002E067A" w:rsidRPr="0020477D" w14:paraId="7F160CCE" w14:textId="77777777" w:rsidTr="008D3541">
        <w:tc>
          <w:tcPr>
            <w:tcW w:w="763" w:type="dxa"/>
            <w:shd w:val="clear" w:color="auto" w:fill="auto"/>
          </w:tcPr>
          <w:p w14:paraId="051B088C" w14:textId="63BECC63" w:rsidR="002E067A" w:rsidRPr="0020477D" w:rsidRDefault="0071201B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3192" w:type="dxa"/>
            <w:shd w:val="clear" w:color="auto" w:fill="auto"/>
          </w:tcPr>
          <w:p w14:paraId="79238746" w14:textId="77777777" w:rsidR="002E067A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Lập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hóa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đơn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bán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30983E6" w14:textId="3AF79C8E" w:rsidR="002E067A" w:rsidRPr="0020477D" w:rsidRDefault="00F25516" w:rsidP="008D3541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 xml:space="preserve">Sau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khi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kiểm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tra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giỏ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hàng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xong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thì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sẽ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tới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bước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lập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hóa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đơn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thì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chức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năng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sẽ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được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thực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thi</w:t>
            </w:r>
            <w:proofErr w:type="spellEnd"/>
          </w:p>
        </w:tc>
      </w:tr>
      <w:tr w:rsidR="002E067A" w:rsidRPr="0020477D" w14:paraId="7E30897C" w14:textId="77777777" w:rsidTr="008D3541">
        <w:tc>
          <w:tcPr>
            <w:tcW w:w="763" w:type="dxa"/>
            <w:shd w:val="clear" w:color="auto" w:fill="auto"/>
          </w:tcPr>
          <w:p w14:paraId="0BF63D84" w14:textId="739578DF" w:rsidR="002E067A" w:rsidRPr="0020477D" w:rsidRDefault="00B060B9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1</w:t>
            </w:r>
            <w:r w:rsidR="0071201B">
              <w:rPr>
                <w:rFonts w:ascii="Arial" w:hAnsi="Arial" w:cs="Arial"/>
                <w:szCs w:val="24"/>
                <w:lang w:val="en-US"/>
              </w:rPr>
              <w:t>0</w:t>
            </w:r>
          </w:p>
        </w:tc>
        <w:tc>
          <w:tcPr>
            <w:tcW w:w="3192" w:type="dxa"/>
            <w:shd w:val="clear" w:color="auto" w:fill="auto"/>
          </w:tcPr>
          <w:p w14:paraId="00A29C0B" w14:textId="77777777" w:rsidR="002E067A" w:rsidRPr="0020477D" w:rsidRDefault="002E067A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Kiểm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tra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tiền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khách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nợ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948F01D" w14:textId="4FE668FA" w:rsidR="002E067A" w:rsidRPr="0020477D" w:rsidRDefault="002377AC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Khi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đang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lập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hóa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đơn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phải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kiểm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tra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tiền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nợ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của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người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mua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xem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có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đặt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yêu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cầu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không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chức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năng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sẽ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thực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hiện</w:t>
            </w:r>
            <w:proofErr w:type="spellEnd"/>
          </w:p>
        </w:tc>
      </w:tr>
      <w:tr w:rsidR="002E067A" w:rsidRPr="0020477D" w14:paraId="0ADB5F03" w14:textId="77777777" w:rsidTr="008D3541">
        <w:tc>
          <w:tcPr>
            <w:tcW w:w="763" w:type="dxa"/>
            <w:shd w:val="clear" w:color="auto" w:fill="auto"/>
          </w:tcPr>
          <w:p w14:paraId="271756A8" w14:textId="01DDFA1D" w:rsidR="002E067A" w:rsidRPr="0020477D" w:rsidRDefault="00A45001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1</w:t>
            </w:r>
            <w:r w:rsidR="0071201B">
              <w:rPr>
                <w:rFonts w:ascii="Arial" w:hAnsi="Arial" w:cs="Arial"/>
                <w:szCs w:val="24"/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45642134" w14:textId="77777777" w:rsidR="002E067A" w:rsidRPr="0020477D" w:rsidRDefault="004B40B0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Lập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phiếu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thu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tiền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D5AAE3E" w14:textId="1F61598E" w:rsidR="002E067A" w:rsidRPr="0020477D" w:rsidRDefault="00C8389B" w:rsidP="008D3541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 xml:space="preserve">Sau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khi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đã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đạt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mọi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yêu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cầu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mua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hàng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thì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phiếu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thu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tiền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sẽ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được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lập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và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chức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năng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sẽ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thực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hiện</w:t>
            </w:r>
            <w:proofErr w:type="spellEnd"/>
          </w:p>
        </w:tc>
      </w:tr>
      <w:tr w:rsidR="004B40B0" w:rsidRPr="0020477D" w14:paraId="0BD8A881" w14:textId="77777777" w:rsidTr="008D3541">
        <w:tc>
          <w:tcPr>
            <w:tcW w:w="763" w:type="dxa"/>
            <w:shd w:val="clear" w:color="auto" w:fill="auto"/>
          </w:tcPr>
          <w:p w14:paraId="1CD8AB71" w14:textId="5466A758" w:rsidR="004B40B0" w:rsidRPr="0020477D" w:rsidRDefault="00A45001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1</w:t>
            </w:r>
            <w:r w:rsidR="0071201B">
              <w:rPr>
                <w:rFonts w:ascii="Arial" w:hAnsi="Arial" w:cs="Arial"/>
                <w:szCs w:val="24"/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3F35CE1D" w14:textId="77777777" w:rsidR="004B40B0" w:rsidRPr="0020477D" w:rsidRDefault="004B40B0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Lập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báo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cáo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tháng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E3113FE" w14:textId="058CA92D" w:rsidR="004B40B0" w:rsidRPr="0020477D" w:rsidRDefault="005C02E3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Khi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người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dùng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muốn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xem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thống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kê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báo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cáo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thì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chức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năng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sẽ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thực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thi</w:t>
            </w:r>
            <w:proofErr w:type="spellEnd"/>
          </w:p>
        </w:tc>
      </w:tr>
      <w:tr w:rsidR="004B40B0" w:rsidRPr="0020477D" w14:paraId="6A11B860" w14:textId="77777777" w:rsidTr="008D3541">
        <w:tc>
          <w:tcPr>
            <w:tcW w:w="763" w:type="dxa"/>
            <w:shd w:val="clear" w:color="auto" w:fill="auto"/>
          </w:tcPr>
          <w:p w14:paraId="11C51D4E" w14:textId="79BE2524" w:rsidR="004B40B0" w:rsidRPr="0020477D" w:rsidRDefault="004B40B0" w:rsidP="008D3541">
            <w:pPr>
              <w:jc w:val="center"/>
              <w:rPr>
                <w:rFonts w:ascii="Arial" w:hAnsi="Arial" w:cs="Arial"/>
                <w:szCs w:val="24"/>
                <w:lang w:val="en-US"/>
              </w:rPr>
            </w:pPr>
            <w:r w:rsidRPr="0020477D">
              <w:rPr>
                <w:rFonts w:ascii="Arial" w:hAnsi="Arial" w:cs="Arial"/>
                <w:szCs w:val="24"/>
                <w:lang w:val="en-US"/>
              </w:rPr>
              <w:t>1</w:t>
            </w:r>
            <w:r w:rsidR="0071201B">
              <w:rPr>
                <w:rFonts w:ascii="Arial" w:hAnsi="Arial" w:cs="Arial"/>
                <w:szCs w:val="24"/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5201F4E7" w14:textId="77777777" w:rsidR="004B40B0" w:rsidRPr="0020477D" w:rsidRDefault="004B40B0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Thay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đổi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quy</w:t>
            </w:r>
            <w:proofErr w:type="spellEnd"/>
            <w:r w:rsidRPr="0020477D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 w:rsidRPr="0020477D">
              <w:rPr>
                <w:rFonts w:ascii="Arial" w:hAnsi="Arial" w:cs="Arial"/>
                <w:szCs w:val="24"/>
                <w:lang w:val="en-US"/>
              </w:rPr>
              <w:t>định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301D2B45" w14:textId="618E821C" w:rsidR="004B40B0" w:rsidRPr="0020477D" w:rsidRDefault="00D3788F" w:rsidP="008D3541">
            <w:pPr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Tùy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theo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tình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hình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thị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trường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thì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thấy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qui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định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không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còn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phù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hợp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cần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thay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đổi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thì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chức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năng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được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thực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  <w:lang w:val="en-US"/>
              </w:rPr>
              <w:t>thi</w:t>
            </w:r>
            <w:proofErr w:type="spellEnd"/>
            <w:r>
              <w:rPr>
                <w:rFonts w:ascii="Arial" w:hAnsi="Arial" w:cs="Arial"/>
                <w:szCs w:val="24"/>
                <w:lang w:val="en-US"/>
              </w:rPr>
              <w:t>.</w:t>
            </w:r>
          </w:p>
        </w:tc>
      </w:tr>
    </w:tbl>
    <w:p w14:paraId="44DB3190" w14:textId="77777777" w:rsidR="00A23833" w:rsidRPr="0020477D" w:rsidRDefault="00A23833" w:rsidP="00A23833">
      <w:pPr>
        <w:rPr>
          <w:rFonts w:ascii="Arial" w:hAnsi="Arial" w:cs="Arial"/>
          <w:szCs w:val="24"/>
          <w:lang w:val="en-US"/>
        </w:rPr>
      </w:pPr>
    </w:p>
    <w:p w14:paraId="2809305D" w14:textId="77777777" w:rsidR="00A23833" w:rsidRPr="0020477D" w:rsidRDefault="00A23833" w:rsidP="00A23833">
      <w:pPr>
        <w:pStyle w:val="Heading1"/>
        <w:spacing w:line="360" w:lineRule="auto"/>
        <w:jc w:val="both"/>
        <w:rPr>
          <w:rFonts w:cs="Arial"/>
          <w:szCs w:val="24"/>
          <w:lang w:val="en-US"/>
        </w:rPr>
      </w:pPr>
      <w:bookmarkStart w:id="12" w:name="_Toc5026248"/>
      <w:bookmarkStart w:id="13" w:name="_Toc11458380"/>
      <w:proofErr w:type="spellStart"/>
      <w:r w:rsidRPr="0020477D">
        <w:rPr>
          <w:rFonts w:cs="Arial"/>
          <w:szCs w:val="24"/>
          <w:lang w:val="en-US"/>
        </w:rPr>
        <w:t>Đặc</w:t>
      </w:r>
      <w:proofErr w:type="spellEnd"/>
      <w:r w:rsidRPr="0020477D">
        <w:rPr>
          <w:rFonts w:cs="Arial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Cs w:val="24"/>
          <w:lang w:val="en-US"/>
        </w:rPr>
        <w:t>tả</w:t>
      </w:r>
      <w:proofErr w:type="spellEnd"/>
      <w:r w:rsidRPr="0020477D">
        <w:rPr>
          <w:rFonts w:cs="Arial"/>
          <w:szCs w:val="24"/>
          <w:lang w:val="en-US"/>
        </w:rPr>
        <w:t xml:space="preserve"> </w:t>
      </w:r>
      <w:bookmarkEnd w:id="5"/>
      <w:bookmarkEnd w:id="6"/>
      <w:bookmarkEnd w:id="7"/>
      <w:bookmarkEnd w:id="8"/>
      <w:bookmarkEnd w:id="9"/>
      <w:r w:rsidRPr="0020477D">
        <w:rPr>
          <w:rFonts w:cs="Arial"/>
          <w:szCs w:val="24"/>
          <w:lang w:val="en-US"/>
        </w:rPr>
        <w:t>Use-case</w:t>
      </w:r>
      <w:bookmarkEnd w:id="12"/>
      <w:bookmarkEnd w:id="13"/>
      <w:r w:rsidRPr="0020477D">
        <w:rPr>
          <w:rFonts w:cs="Arial"/>
          <w:szCs w:val="24"/>
          <w:lang w:val="en-US"/>
        </w:rPr>
        <w:t xml:space="preserve"> </w:t>
      </w:r>
    </w:p>
    <w:p w14:paraId="03912B77" w14:textId="77777777" w:rsidR="00A23833" w:rsidRPr="0020477D" w:rsidRDefault="00A23833" w:rsidP="00A23833">
      <w:pPr>
        <w:pStyle w:val="Heading2"/>
        <w:spacing w:line="360" w:lineRule="auto"/>
        <w:jc w:val="both"/>
        <w:rPr>
          <w:rFonts w:cs="Arial"/>
          <w:sz w:val="24"/>
          <w:szCs w:val="24"/>
          <w:lang w:val="en-US"/>
        </w:rPr>
      </w:pPr>
      <w:bookmarkStart w:id="14" w:name="_Toc5026249"/>
      <w:bookmarkStart w:id="15" w:name="_Toc11458381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</w:t>
      </w:r>
      <w:r w:rsidR="00BC7B5F" w:rsidRPr="0020477D">
        <w:rPr>
          <w:rFonts w:cs="Arial"/>
          <w:sz w:val="24"/>
          <w:szCs w:val="24"/>
          <w:lang w:val="en-US"/>
        </w:rPr>
        <w:t>“</w:t>
      </w:r>
      <w:proofErr w:type="spellStart"/>
      <w:r w:rsidR="00BC7B5F" w:rsidRPr="0020477D">
        <w:rPr>
          <w:rFonts w:cs="Arial"/>
          <w:sz w:val="24"/>
          <w:szCs w:val="24"/>
          <w:lang w:val="en-US"/>
        </w:rPr>
        <w:t>Lập</w:t>
      </w:r>
      <w:proofErr w:type="spellEnd"/>
      <w:r w:rsidR="00BC7B5F"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BC7B5F" w:rsidRPr="0020477D">
        <w:rPr>
          <w:rFonts w:cs="Arial"/>
          <w:sz w:val="24"/>
          <w:szCs w:val="24"/>
          <w:lang w:val="en-US"/>
        </w:rPr>
        <w:t>phiếu</w:t>
      </w:r>
      <w:proofErr w:type="spellEnd"/>
      <w:r w:rsidR="00BC7B5F"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BC7B5F" w:rsidRPr="0020477D">
        <w:rPr>
          <w:rFonts w:cs="Arial"/>
          <w:sz w:val="24"/>
          <w:szCs w:val="24"/>
          <w:lang w:val="en-US"/>
        </w:rPr>
        <w:t>nhập</w:t>
      </w:r>
      <w:proofErr w:type="spellEnd"/>
      <w:r w:rsidR="00BC7B5F"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BC7B5F" w:rsidRPr="0020477D">
        <w:rPr>
          <w:rFonts w:cs="Arial"/>
          <w:sz w:val="24"/>
          <w:szCs w:val="24"/>
          <w:lang w:val="en-US"/>
        </w:rPr>
        <w:t>sách</w:t>
      </w:r>
      <w:proofErr w:type="spellEnd"/>
      <w:r w:rsidR="00BC7B5F" w:rsidRPr="0020477D">
        <w:rPr>
          <w:rFonts w:cs="Arial"/>
          <w:sz w:val="24"/>
          <w:szCs w:val="24"/>
          <w:lang w:val="en-US"/>
        </w:rPr>
        <w:t>”</w:t>
      </w:r>
      <w:bookmarkEnd w:id="14"/>
      <w:bookmarkEnd w:id="15"/>
    </w:p>
    <w:p w14:paraId="733D393D" w14:textId="77777777" w:rsidR="00A23833" w:rsidRPr="0020477D" w:rsidRDefault="00A23833" w:rsidP="00A23833">
      <w:pPr>
        <w:pStyle w:val="Heading3"/>
        <w:spacing w:line="360" w:lineRule="auto"/>
        <w:jc w:val="both"/>
        <w:rPr>
          <w:rFonts w:cs="Arial"/>
          <w:sz w:val="24"/>
          <w:szCs w:val="24"/>
        </w:rPr>
      </w:pPr>
      <w:r w:rsidRPr="0020477D">
        <w:rPr>
          <w:rFonts w:cs="Arial"/>
          <w:sz w:val="24"/>
          <w:szCs w:val="24"/>
        </w:rPr>
        <w:t>Tóm tắt</w:t>
      </w:r>
    </w:p>
    <w:p w14:paraId="0EC9BE2B" w14:textId="77777777" w:rsidR="00BC7B5F" w:rsidRPr="0020477D" w:rsidRDefault="00BC7B5F" w:rsidP="00BC7B5F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kho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nhà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3724EC"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="003724EC" w:rsidRPr="0020477D">
        <w:rPr>
          <w:rFonts w:ascii="Arial" w:hAnsi="Arial" w:cs="Arial"/>
          <w:szCs w:val="24"/>
          <w:lang w:val="en-US"/>
        </w:rPr>
        <w:t>.</w:t>
      </w:r>
    </w:p>
    <w:p w14:paraId="6C912566" w14:textId="77777777" w:rsidR="00A23833" w:rsidRPr="0020477D" w:rsidRDefault="00A23833" w:rsidP="00A23833">
      <w:pPr>
        <w:pStyle w:val="Heading3"/>
        <w:spacing w:line="360" w:lineRule="auto"/>
        <w:jc w:val="both"/>
        <w:rPr>
          <w:rFonts w:cs="Arial"/>
          <w:sz w:val="24"/>
          <w:szCs w:val="24"/>
        </w:rPr>
      </w:pPr>
      <w:r w:rsidRPr="0020477D">
        <w:rPr>
          <w:rFonts w:cs="Arial"/>
          <w:sz w:val="24"/>
          <w:szCs w:val="24"/>
        </w:rPr>
        <w:t>Dòng sự kiện</w:t>
      </w:r>
    </w:p>
    <w:p w14:paraId="1754B996" w14:textId="77777777" w:rsidR="00A23833" w:rsidRPr="0020477D" w:rsidRDefault="00A23833" w:rsidP="00A23833">
      <w:pPr>
        <w:pStyle w:val="Heading4"/>
        <w:spacing w:line="360" w:lineRule="auto"/>
        <w:jc w:val="both"/>
        <w:rPr>
          <w:rFonts w:cs="Arial"/>
          <w:sz w:val="24"/>
          <w:szCs w:val="24"/>
        </w:rPr>
      </w:pPr>
      <w:r w:rsidRPr="0020477D">
        <w:rPr>
          <w:rFonts w:cs="Arial"/>
          <w:sz w:val="24"/>
          <w:szCs w:val="24"/>
        </w:rPr>
        <w:t>Dòng sự kiện chính</w:t>
      </w:r>
    </w:p>
    <w:p w14:paraId="286068F7" w14:textId="77777777" w:rsidR="003724EC" w:rsidRPr="0020477D" w:rsidRDefault="003724EC" w:rsidP="003724EC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15A78B6C" w14:textId="77777777" w:rsidR="003724EC" w:rsidRPr="0020477D" w:rsidRDefault="003724EC" w:rsidP="003724EC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chưa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từng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trước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đây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),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như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loại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. 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cũ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muốn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và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kiểm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tồn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ít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300 hay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nếu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thỏa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phép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579C70D8" w14:textId="77777777" w:rsidR="003724EC" w:rsidRPr="0020477D" w:rsidRDefault="003724EC" w:rsidP="003724EC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Sau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)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từng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trong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),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. </w:t>
      </w:r>
    </w:p>
    <w:p w14:paraId="27A1FAAB" w14:textId="77777777" w:rsidR="00A768F5" w:rsidRPr="0020477D" w:rsidRDefault="00A768F5" w:rsidP="003724EC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4.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kiểm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lớn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150 hay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. </w:t>
      </w:r>
      <w:proofErr w:type="spellStart"/>
      <w:r w:rsidRPr="0020477D">
        <w:rPr>
          <w:rFonts w:ascii="Arial" w:hAnsi="Arial" w:cs="Arial"/>
          <w:szCs w:val="24"/>
          <w:lang w:val="en-US"/>
        </w:rPr>
        <w:t>Nếu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thỏa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yêu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thoát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khỏi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0C1A30B1" w14:textId="77777777" w:rsidR="00A768F5" w:rsidRPr="0020477D" w:rsidRDefault="00A768F5" w:rsidP="003724EC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5. </w:t>
      </w:r>
      <w:proofErr w:type="spellStart"/>
      <w:r w:rsidRPr="0020477D">
        <w:rPr>
          <w:rFonts w:ascii="Arial" w:hAnsi="Arial" w:cs="Arial"/>
          <w:szCs w:val="24"/>
          <w:lang w:val="en-US"/>
        </w:rPr>
        <w:t>Nếu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thành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thành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63CA9D1D" w14:textId="77777777" w:rsidR="00A23833" w:rsidRPr="0020477D" w:rsidRDefault="00A23833" w:rsidP="00A23833">
      <w:pPr>
        <w:pStyle w:val="Heading4"/>
        <w:spacing w:line="360" w:lineRule="auto"/>
        <w:jc w:val="both"/>
        <w:rPr>
          <w:rFonts w:cs="Arial"/>
          <w:sz w:val="24"/>
          <w:szCs w:val="24"/>
        </w:rPr>
      </w:pPr>
      <w:r w:rsidRPr="0020477D">
        <w:rPr>
          <w:rFonts w:cs="Arial"/>
          <w:sz w:val="24"/>
          <w:szCs w:val="24"/>
        </w:rPr>
        <w:t>Các dòng sự kiện khác</w:t>
      </w:r>
    </w:p>
    <w:p w14:paraId="6EFA3ED1" w14:textId="77777777" w:rsidR="00A768F5" w:rsidRPr="0020477D" w:rsidRDefault="00A768F5" w:rsidP="00A768F5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1148DD9A" w14:textId="77777777" w:rsidR="00A23833" w:rsidRPr="0020477D" w:rsidRDefault="00A23833" w:rsidP="00A23833">
      <w:pPr>
        <w:pStyle w:val="Heading3"/>
        <w:spacing w:line="360" w:lineRule="auto"/>
        <w:jc w:val="both"/>
        <w:rPr>
          <w:rFonts w:cs="Arial"/>
          <w:sz w:val="24"/>
          <w:szCs w:val="24"/>
        </w:rPr>
      </w:pPr>
      <w:r w:rsidRPr="0020477D">
        <w:rPr>
          <w:rFonts w:cs="Arial"/>
          <w:sz w:val="24"/>
          <w:szCs w:val="24"/>
        </w:rPr>
        <w:t>Các yêu cầu đặc biệt</w:t>
      </w:r>
    </w:p>
    <w:p w14:paraId="336A1238" w14:textId="77777777" w:rsidR="00A768F5" w:rsidRPr="0020477D" w:rsidRDefault="00A768F5" w:rsidP="00A768F5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0749CDCE" w14:textId="77777777" w:rsidR="00A23833" w:rsidRPr="0020477D" w:rsidRDefault="00A23833" w:rsidP="00A23833">
      <w:pPr>
        <w:pStyle w:val="Heading3"/>
        <w:spacing w:line="360" w:lineRule="auto"/>
        <w:jc w:val="both"/>
        <w:rPr>
          <w:rFonts w:cs="Arial"/>
          <w:sz w:val="24"/>
          <w:szCs w:val="24"/>
        </w:rPr>
      </w:pPr>
      <w:r w:rsidRPr="0020477D">
        <w:rPr>
          <w:rFonts w:cs="Arial"/>
          <w:sz w:val="24"/>
          <w:szCs w:val="24"/>
        </w:rPr>
        <w:lastRenderedPageBreak/>
        <w:t>Trạng thái hệ thống khi bắt đầu thực hiện Use-case</w:t>
      </w:r>
    </w:p>
    <w:p w14:paraId="35691B0C" w14:textId="77777777" w:rsidR="00A23833" w:rsidRPr="0020477D" w:rsidRDefault="00A23833" w:rsidP="00A23833">
      <w:pPr>
        <w:pStyle w:val="Heading3"/>
        <w:spacing w:line="360" w:lineRule="auto"/>
        <w:jc w:val="both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14:paraId="1C3F7294" w14:textId="77777777" w:rsidR="00A768F5" w:rsidRPr="0020477D" w:rsidRDefault="00A768F5" w:rsidP="00A768F5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thành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: </w:t>
      </w:r>
      <w:proofErr w:type="spellStart"/>
      <w:r w:rsidRPr="0020477D">
        <w:rPr>
          <w:rFonts w:ascii="Arial" w:hAnsi="Arial" w:cs="Arial"/>
          <w:szCs w:val="24"/>
          <w:lang w:val="en-US"/>
        </w:rPr>
        <w:t>cập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số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</w:p>
    <w:p w14:paraId="491B5BBA" w14:textId="77777777" w:rsidR="00A768F5" w:rsidRPr="0020477D" w:rsidRDefault="00A768F5" w:rsidP="00A768F5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thất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: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thay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đổi</w:t>
      </w:r>
      <w:proofErr w:type="spellEnd"/>
    </w:p>
    <w:p w14:paraId="399ABEBF" w14:textId="77777777" w:rsidR="00A23833" w:rsidRPr="0020477D" w:rsidRDefault="00A23833" w:rsidP="00A23833">
      <w:pPr>
        <w:pStyle w:val="Heading3"/>
        <w:spacing w:line="360" w:lineRule="auto"/>
        <w:jc w:val="both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14:paraId="00946681" w14:textId="77777777" w:rsidR="00A768F5" w:rsidRPr="0020477D" w:rsidRDefault="00A768F5" w:rsidP="00744CD3">
      <w:pPr>
        <w:spacing w:line="360" w:lineRule="auto"/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14:paraId="582D106B" w14:textId="77777777" w:rsidR="00A768F5" w:rsidRPr="0020477D" w:rsidRDefault="00B92BA6" w:rsidP="00A768F5">
      <w:pPr>
        <w:pStyle w:val="Heading2"/>
        <w:rPr>
          <w:rFonts w:cs="Arial"/>
          <w:sz w:val="24"/>
          <w:szCs w:val="24"/>
          <w:lang w:val="en-US"/>
        </w:rPr>
      </w:pPr>
      <w:bookmarkStart w:id="16" w:name="_Toc5026250"/>
      <w:bookmarkStart w:id="17" w:name="_Toc11458382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cs="Arial"/>
          <w:sz w:val="24"/>
          <w:szCs w:val="24"/>
          <w:lang w:val="en-US"/>
        </w:rPr>
        <w:t>Kiểm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tra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số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lượng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nhập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16"/>
      <w:bookmarkEnd w:id="17"/>
    </w:p>
    <w:p w14:paraId="53DBC37F" w14:textId="77777777" w:rsidR="00B92BA6" w:rsidRPr="0020477D" w:rsidRDefault="00B92BA6" w:rsidP="00B92BA6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14:paraId="30E7B049" w14:textId="77777777"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dụng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sau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bước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14:paraId="4362AF7E" w14:textId="77777777" w:rsidR="00B92BA6" w:rsidRPr="0020477D" w:rsidRDefault="00B92BA6" w:rsidP="00B92BA6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14:paraId="3BF35FD9" w14:textId="77777777" w:rsidR="00B92BA6" w:rsidRPr="0020477D" w:rsidRDefault="00B92BA6" w:rsidP="00B92BA6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14:paraId="02B0D0F7" w14:textId="77777777"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544D51FF" w14:textId="77777777"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chưa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từng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trước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đây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),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như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loại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. 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cũ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muốn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và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kiểm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tồn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ít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300 hay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nếu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thỏa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phép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354F7B4E" w14:textId="77777777"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Sau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)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từng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trong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),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. </w:t>
      </w:r>
    </w:p>
    <w:p w14:paraId="453A3DBF" w14:textId="77777777"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4.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kiểm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lớn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150 hay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. </w:t>
      </w:r>
      <w:proofErr w:type="spellStart"/>
      <w:r w:rsidRPr="0020477D">
        <w:rPr>
          <w:rFonts w:ascii="Arial" w:hAnsi="Arial" w:cs="Arial"/>
          <w:szCs w:val="24"/>
          <w:lang w:val="en-US"/>
        </w:rPr>
        <w:t>Nếu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</w:p>
    <w:p w14:paraId="665F9D21" w14:textId="77777777"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thỏa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yêu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thoát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khỏi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7D1BE588" w14:textId="77777777" w:rsidR="00B92BA6" w:rsidRPr="0020477D" w:rsidRDefault="00B92BA6" w:rsidP="00B92BA6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14:paraId="32419DD9" w14:textId="77777777"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1A516906" w14:textId="77777777" w:rsidR="00B92BA6" w:rsidRPr="0020477D" w:rsidRDefault="00B92BA6" w:rsidP="00B92BA6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14:paraId="4036C0D4" w14:textId="77777777"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14:paraId="0F9060F5" w14:textId="77777777" w:rsidR="00B92BA6" w:rsidRPr="0020477D" w:rsidRDefault="00B92BA6" w:rsidP="00B92BA6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14:paraId="30E4459C" w14:textId="77777777"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dụng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404F4AC3" w14:textId="77777777" w:rsidR="00B92BA6" w:rsidRPr="0020477D" w:rsidRDefault="00B92BA6" w:rsidP="00B92BA6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14:paraId="3CF3F38E" w14:textId="77777777"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thành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: </w:t>
      </w:r>
      <w:proofErr w:type="spellStart"/>
      <w:r w:rsidRPr="0020477D">
        <w:rPr>
          <w:rFonts w:ascii="Arial" w:hAnsi="Arial" w:cs="Arial"/>
          <w:szCs w:val="24"/>
          <w:lang w:val="en-US"/>
        </w:rPr>
        <w:t>cập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số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</w:p>
    <w:p w14:paraId="75D36AD2" w14:textId="77777777"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thất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: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thay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đổi</w:t>
      </w:r>
      <w:proofErr w:type="spellEnd"/>
    </w:p>
    <w:p w14:paraId="4AB5EB21" w14:textId="77777777" w:rsidR="00B92BA6" w:rsidRPr="0020477D" w:rsidRDefault="00B92BA6" w:rsidP="00B92BA6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14:paraId="400A401B" w14:textId="77777777" w:rsidR="00B92BA6" w:rsidRPr="0020477D" w:rsidRDefault="00B92BA6" w:rsidP="00B92BA6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14:paraId="644A33F5" w14:textId="77777777" w:rsidR="00B92BA6" w:rsidRPr="0020477D" w:rsidRDefault="002F441D" w:rsidP="00B92BA6">
      <w:pPr>
        <w:pStyle w:val="Heading2"/>
        <w:rPr>
          <w:rFonts w:cs="Arial"/>
          <w:sz w:val="24"/>
          <w:szCs w:val="24"/>
          <w:lang w:val="en-US"/>
        </w:rPr>
      </w:pPr>
      <w:bookmarkStart w:id="18" w:name="_Toc5026251"/>
      <w:bookmarkStart w:id="19" w:name="_Toc11458383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cs="Arial"/>
          <w:sz w:val="24"/>
          <w:szCs w:val="24"/>
          <w:lang w:val="en-US"/>
        </w:rPr>
        <w:t>Kiểm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tra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lượng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sách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tồn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18"/>
      <w:bookmarkEnd w:id="19"/>
    </w:p>
    <w:p w14:paraId="0DB82A47" w14:textId="77777777" w:rsidR="002F441D" w:rsidRPr="0020477D" w:rsidRDefault="002F441D" w:rsidP="002F441D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14:paraId="6D3AAB53" w14:textId="77777777" w:rsidR="002F441D" w:rsidRPr="0020477D" w:rsidRDefault="002F441D" w:rsidP="002F441D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muốn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một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loại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lastRenderedPageBreak/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kiểm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tồn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dưới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300 </w:t>
      </w:r>
      <w:proofErr w:type="spellStart"/>
      <w:r w:rsidRPr="0020477D">
        <w:rPr>
          <w:rFonts w:ascii="Arial" w:hAnsi="Arial" w:cs="Arial"/>
          <w:szCs w:val="24"/>
          <w:lang w:val="en-US"/>
        </w:rPr>
        <w:t>quyển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hay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7ECB7E91" w14:textId="77777777" w:rsidR="002F441D" w:rsidRPr="0020477D" w:rsidRDefault="002F441D" w:rsidP="002F441D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14:paraId="5FC384C6" w14:textId="77777777" w:rsidR="002F441D" w:rsidRPr="0020477D" w:rsidRDefault="002F441D" w:rsidP="002F441D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14:paraId="6AC982C2" w14:textId="77777777" w:rsidR="00D7636B" w:rsidRPr="0020477D" w:rsidRDefault="00D7636B" w:rsidP="00D7636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4FAA3CB8" w14:textId="77777777" w:rsidR="00D7636B" w:rsidRPr="0020477D" w:rsidRDefault="00D7636B" w:rsidP="00D7636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chưa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từng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trước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đây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),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như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loại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. 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cũ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muốn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và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kiểm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tồn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ít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300 hay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nếu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thỏa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phép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50E83C94" w14:textId="77777777" w:rsidR="00D7636B" w:rsidRPr="0020477D" w:rsidRDefault="00D7636B" w:rsidP="00D7636B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14:paraId="7868DC85" w14:textId="77777777" w:rsidR="00D7636B" w:rsidRPr="0020477D" w:rsidRDefault="00D7636B" w:rsidP="00D7636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69E0C397" w14:textId="77777777" w:rsidR="00D7636B" w:rsidRPr="0020477D" w:rsidRDefault="00D7636B" w:rsidP="00D7636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14:paraId="6EBC59A2" w14:textId="77777777" w:rsidR="00D7636B" w:rsidRPr="0020477D" w:rsidRDefault="00D7636B" w:rsidP="00D7636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4AC79DA1" w14:textId="77777777" w:rsidR="00D7636B" w:rsidRPr="0020477D" w:rsidRDefault="00D7636B" w:rsidP="00D7636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14:paraId="66F6F40A" w14:textId="77777777" w:rsidR="00D7636B" w:rsidRPr="0020477D" w:rsidRDefault="00D7636B" w:rsidP="00D7636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2AFD1992" w14:textId="77777777" w:rsidR="003E33BB" w:rsidRPr="0020477D" w:rsidRDefault="003E33BB" w:rsidP="003E33B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14:paraId="4ACACC22" w14:textId="77777777" w:rsidR="003E33BB" w:rsidRPr="0020477D" w:rsidRDefault="003E33BB" w:rsidP="003E33B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proofErr w:type="spellStart"/>
      <w:r w:rsidRPr="0020477D">
        <w:rPr>
          <w:rFonts w:ascii="Arial" w:hAnsi="Arial" w:cs="Arial"/>
          <w:szCs w:val="24"/>
          <w:lang w:val="en-US"/>
        </w:rPr>
        <w:t>Nếu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thành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: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phép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610602E0" w14:textId="77777777" w:rsidR="003E33BB" w:rsidRPr="0020477D" w:rsidRDefault="003E33BB" w:rsidP="003E33B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proofErr w:type="spellStart"/>
      <w:r w:rsidRPr="0020477D">
        <w:rPr>
          <w:rFonts w:ascii="Arial" w:hAnsi="Arial" w:cs="Arial"/>
          <w:szCs w:val="24"/>
          <w:lang w:val="en-US"/>
        </w:rPr>
        <w:t>Nếu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thất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: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phép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3EA93300" w14:textId="77777777" w:rsidR="003E33BB" w:rsidRPr="0020477D" w:rsidRDefault="003E33BB" w:rsidP="003E33B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14:paraId="7C1668DA" w14:textId="77777777" w:rsidR="003E33BB" w:rsidRPr="0020477D" w:rsidRDefault="003E33BB" w:rsidP="003E33B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02C17BF2" w14:textId="77777777" w:rsidR="003E33BB" w:rsidRPr="0020477D" w:rsidRDefault="003E33BB" w:rsidP="003E33BB">
      <w:pPr>
        <w:pStyle w:val="Heading2"/>
        <w:rPr>
          <w:rFonts w:cs="Arial"/>
          <w:sz w:val="24"/>
          <w:szCs w:val="24"/>
          <w:lang w:val="en-US"/>
        </w:rPr>
      </w:pPr>
      <w:bookmarkStart w:id="20" w:name="_Toc5026252"/>
      <w:bookmarkStart w:id="21" w:name="_Toc11458384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="00AF3121" w:rsidRPr="0020477D">
        <w:rPr>
          <w:rFonts w:cs="Arial"/>
          <w:sz w:val="24"/>
          <w:szCs w:val="24"/>
          <w:lang w:val="en-US"/>
        </w:rPr>
        <w:t>Xem</w:t>
      </w:r>
      <w:proofErr w:type="spellEnd"/>
      <w:r w:rsidR="00AF3121"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AF3121" w:rsidRPr="0020477D">
        <w:rPr>
          <w:rFonts w:cs="Arial"/>
          <w:sz w:val="24"/>
          <w:szCs w:val="24"/>
          <w:lang w:val="en-US"/>
        </w:rPr>
        <w:t>danh</w:t>
      </w:r>
      <w:proofErr w:type="spellEnd"/>
      <w:r w:rsidR="00AF3121"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AF3121" w:rsidRPr="0020477D">
        <w:rPr>
          <w:rFonts w:cs="Arial"/>
          <w:sz w:val="24"/>
          <w:szCs w:val="24"/>
          <w:lang w:val="en-US"/>
        </w:rPr>
        <w:t>sách</w:t>
      </w:r>
      <w:proofErr w:type="spellEnd"/>
      <w:r w:rsidR="00AF3121"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="00AF3121" w:rsidRPr="0020477D">
        <w:rPr>
          <w:rFonts w:cs="Arial"/>
          <w:sz w:val="24"/>
          <w:szCs w:val="24"/>
          <w:lang w:val="en-US"/>
        </w:rPr>
        <w:t>sách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20"/>
      <w:bookmarkEnd w:id="21"/>
    </w:p>
    <w:p w14:paraId="53BC930F" w14:textId="77777777" w:rsidR="003E33BB" w:rsidRPr="0020477D" w:rsidRDefault="003E33BB" w:rsidP="003E33B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14:paraId="04627D5F" w14:textId="77777777" w:rsidR="000A7DB3" w:rsidRPr="0020477D" w:rsidRDefault="000A7DB3" w:rsidP="000A7DB3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tất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theo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một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tiêu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loại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20477D">
        <w:rPr>
          <w:rFonts w:ascii="Arial" w:hAnsi="Arial" w:cs="Arial"/>
          <w:szCs w:val="24"/>
          <w:lang w:val="en-US"/>
        </w:rPr>
        <w:t>giả</w:t>
      </w:r>
      <w:proofErr w:type="spellEnd"/>
      <w:r w:rsidRPr="0020477D">
        <w:rPr>
          <w:rFonts w:ascii="Arial" w:hAnsi="Arial" w:cs="Arial"/>
          <w:szCs w:val="24"/>
          <w:lang w:val="en-US"/>
        </w:rPr>
        <w:t>,…</w:t>
      </w:r>
      <w:proofErr w:type="gramEnd"/>
      <w:r w:rsidRPr="0020477D">
        <w:rPr>
          <w:rFonts w:ascii="Arial" w:hAnsi="Arial" w:cs="Arial"/>
          <w:szCs w:val="24"/>
          <w:lang w:val="en-US"/>
        </w:rPr>
        <w:t xml:space="preserve">). </w:t>
      </w:r>
      <w:proofErr w:type="spellStart"/>
      <w:r w:rsidRPr="0020477D">
        <w:rPr>
          <w:rFonts w:ascii="Arial" w:hAnsi="Arial" w:cs="Arial"/>
          <w:szCs w:val="24"/>
          <w:lang w:val="en-US"/>
        </w:rPr>
        <w:t>Dữ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liệu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ra ở </w:t>
      </w:r>
      <w:proofErr w:type="spellStart"/>
      <w:r w:rsidRPr="0020477D">
        <w:rPr>
          <w:rFonts w:ascii="Arial" w:hAnsi="Arial" w:cs="Arial"/>
          <w:szCs w:val="24"/>
          <w:lang w:val="en-US"/>
        </w:rPr>
        <w:t>dạng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hình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ảnh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giá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5170649A" w14:textId="77777777" w:rsidR="003E33BB" w:rsidRPr="0020477D" w:rsidRDefault="000A7DB3" w:rsidP="003E33B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14:paraId="5FD03F89" w14:textId="77777777" w:rsidR="000A7DB3" w:rsidRPr="0020477D" w:rsidRDefault="000A7DB3" w:rsidP="000A7DB3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14:paraId="53225192" w14:textId="77777777" w:rsidR="000A7DB3" w:rsidRPr="0020477D" w:rsidRDefault="000A7DB3" w:rsidP="000A7DB3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>.</w:t>
      </w:r>
    </w:p>
    <w:p w14:paraId="66A02FF8" w14:textId="77777777" w:rsidR="008A6A43" w:rsidRPr="0020477D" w:rsidRDefault="008A6A43" w:rsidP="000A7DB3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thị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ưu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những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loại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mua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nhiều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nhất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. </w:t>
      </w:r>
    </w:p>
    <w:p w14:paraId="2A5D2672" w14:textId="77777777" w:rsidR="00B060B9" w:rsidRPr="0020477D" w:rsidRDefault="008A6A43" w:rsidP="000A7DB3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lọc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ra </w:t>
      </w:r>
      <w:proofErr w:type="spellStart"/>
      <w:r w:rsidRPr="0020477D">
        <w:rPr>
          <w:rFonts w:ascii="Arial" w:hAnsi="Arial" w:cs="Arial"/>
          <w:szCs w:val="24"/>
          <w:lang w:val="en-US"/>
        </w:rPr>
        <w:t>theo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những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tiêu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giá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loại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20477D">
        <w:rPr>
          <w:rFonts w:ascii="Arial" w:hAnsi="Arial" w:cs="Arial"/>
          <w:szCs w:val="24"/>
          <w:lang w:val="en-US"/>
        </w:rPr>
        <w:t>giả</w:t>
      </w:r>
      <w:proofErr w:type="spellEnd"/>
      <w:r w:rsidRPr="0020477D">
        <w:rPr>
          <w:rFonts w:ascii="Arial" w:hAnsi="Arial" w:cs="Arial"/>
          <w:szCs w:val="24"/>
          <w:lang w:val="en-US"/>
        </w:rPr>
        <w:t>,…</w:t>
      </w:r>
      <w:proofErr w:type="gramEnd"/>
      <w:r w:rsidRPr="0020477D">
        <w:rPr>
          <w:rFonts w:ascii="Arial" w:hAnsi="Arial" w:cs="Arial"/>
          <w:szCs w:val="24"/>
          <w:lang w:val="en-US"/>
        </w:rPr>
        <w:t>)</w:t>
      </w:r>
      <w:r w:rsidR="00B060B9"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="00B060B9"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="00B060B9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B060B9" w:rsidRPr="0020477D">
        <w:rPr>
          <w:rFonts w:ascii="Arial" w:hAnsi="Arial" w:cs="Arial"/>
          <w:szCs w:val="24"/>
          <w:lang w:val="en-US"/>
        </w:rPr>
        <w:t>bắt</w:t>
      </w:r>
      <w:proofErr w:type="spellEnd"/>
      <w:r w:rsidR="00B060B9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B060B9" w:rsidRPr="0020477D">
        <w:rPr>
          <w:rFonts w:ascii="Arial" w:hAnsi="Arial" w:cs="Arial"/>
          <w:szCs w:val="24"/>
          <w:lang w:val="en-US"/>
        </w:rPr>
        <w:t>buộc</w:t>
      </w:r>
      <w:proofErr w:type="spellEnd"/>
      <w:r w:rsidR="00B060B9" w:rsidRPr="0020477D">
        <w:rPr>
          <w:rFonts w:ascii="Arial" w:hAnsi="Arial" w:cs="Arial"/>
          <w:szCs w:val="24"/>
          <w:lang w:val="en-US"/>
        </w:rPr>
        <w:t>).</w:t>
      </w:r>
    </w:p>
    <w:p w14:paraId="5298A5BA" w14:textId="77777777" w:rsidR="008A6A43" w:rsidRPr="0020477D" w:rsidRDefault="00B060B9" w:rsidP="000A7DB3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4.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ra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kết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quả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tương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ứng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>.</w:t>
      </w:r>
    </w:p>
    <w:p w14:paraId="451AA0E5" w14:textId="77777777" w:rsidR="008A6A43" w:rsidRPr="0020477D" w:rsidRDefault="008A6A43" w:rsidP="008A6A43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14:paraId="299B403E" w14:textId="77777777" w:rsidR="008A6A43" w:rsidRPr="0020477D" w:rsidRDefault="008A6A43" w:rsidP="008A6A43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14:paraId="43FC5633" w14:textId="77777777" w:rsidR="008A6A43" w:rsidRPr="0020477D" w:rsidRDefault="008A6A43" w:rsidP="008A6A43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14:paraId="4283CDE6" w14:textId="77777777" w:rsidR="008A6A43" w:rsidRPr="0020477D" w:rsidRDefault="008A6A43" w:rsidP="008A6A43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14:paraId="557ED58F" w14:textId="77777777" w:rsidR="008A6A43" w:rsidRPr="0020477D" w:rsidRDefault="008A6A43" w:rsidP="008A6A43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14:paraId="7DD3A317" w14:textId="77777777" w:rsidR="008A6A43" w:rsidRPr="0020477D" w:rsidRDefault="008A6A43" w:rsidP="008A6A43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14:paraId="3B24A8E2" w14:textId="77777777" w:rsidR="008A6A43" w:rsidRPr="0020477D" w:rsidRDefault="008A6A43" w:rsidP="008A6A43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lastRenderedPageBreak/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14:paraId="086FC5F0" w14:textId="77777777" w:rsidR="008A6A43" w:rsidRPr="0020477D" w:rsidRDefault="008A6A43" w:rsidP="008A6A43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Hiển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thị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dưới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dạng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hình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ảnh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giá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430947E0" w14:textId="77777777" w:rsidR="008A6A43" w:rsidRPr="0020477D" w:rsidRDefault="008A6A43" w:rsidP="008A6A43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14:paraId="56174559" w14:textId="77777777" w:rsidR="008A6A43" w:rsidRPr="0020477D" w:rsidRDefault="00F514EB" w:rsidP="008A6A43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r w:rsidR="008A6A43" w:rsidRPr="0020477D">
        <w:rPr>
          <w:rFonts w:ascii="Arial" w:hAnsi="Arial" w:cs="Arial"/>
          <w:szCs w:val="24"/>
          <w:lang w:val="en-US"/>
        </w:rPr>
        <w:t xml:space="preserve">Sau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liên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quan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đến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8A6A43"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="008A6A43" w:rsidRPr="0020477D">
        <w:rPr>
          <w:rFonts w:ascii="Arial" w:hAnsi="Arial" w:cs="Arial"/>
          <w:szCs w:val="24"/>
          <w:lang w:val="en-US"/>
        </w:rPr>
        <w:t>”).</w:t>
      </w:r>
    </w:p>
    <w:p w14:paraId="55CC5387" w14:textId="77777777" w:rsidR="00F514EB" w:rsidRPr="0020477D" w:rsidRDefault="00F514EB" w:rsidP="008A6A43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chi </w:t>
      </w:r>
      <w:proofErr w:type="spellStart"/>
      <w:r w:rsidRPr="0020477D">
        <w:rPr>
          <w:rFonts w:ascii="Arial" w:hAnsi="Arial" w:cs="Arial"/>
          <w:szCs w:val="24"/>
          <w:lang w:val="en-US"/>
        </w:rPr>
        <w:t>tiết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qua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chi </w:t>
      </w:r>
      <w:proofErr w:type="spellStart"/>
      <w:r w:rsidRPr="0020477D">
        <w:rPr>
          <w:rFonts w:ascii="Arial" w:hAnsi="Arial" w:cs="Arial"/>
          <w:szCs w:val="24"/>
          <w:lang w:val="en-US"/>
        </w:rPr>
        <w:t>tiết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14:paraId="1AAD46F9" w14:textId="77777777" w:rsidR="008A6A43" w:rsidRPr="0020477D" w:rsidRDefault="008A6A43" w:rsidP="008A6A43">
      <w:pPr>
        <w:pStyle w:val="Heading2"/>
        <w:rPr>
          <w:rFonts w:cs="Arial"/>
          <w:sz w:val="24"/>
          <w:szCs w:val="24"/>
          <w:lang w:val="en-US"/>
        </w:rPr>
      </w:pPr>
      <w:bookmarkStart w:id="22" w:name="_Toc5026253"/>
      <w:bookmarkStart w:id="23" w:name="_Toc11458385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cs="Arial"/>
          <w:sz w:val="24"/>
          <w:szCs w:val="24"/>
          <w:lang w:val="en-US"/>
        </w:rPr>
        <w:t>Tra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cứu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sách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22"/>
      <w:bookmarkEnd w:id="23"/>
    </w:p>
    <w:p w14:paraId="04888BA3" w14:textId="77777777" w:rsidR="008A6A43" w:rsidRPr="0020477D" w:rsidRDefault="00B060B9" w:rsidP="008A6A43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14:paraId="0561A324" w14:textId="77777777" w:rsidR="00B060B9" w:rsidRPr="0020477D" w:rsidRDefault="00B060B9" w:rsidP="00B060B9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phục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vụ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việc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tìm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kiếm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qua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20477D">
        <w:rPr>
          <w:rFonts w:ascii="Arial" w:hAnsi="Arial" w:cs="Arial"/>
          <w:szCs w:val="24"/>
          <w:lang w:val="en-US"/>
        </w:rPr>
        <w:t>loại</w:t>
      </w:r>
      <w:proofErr w:type="spellEnd"/>
      <w:r w:rsidRPr="0020477D">
        <w:rPr>
          <w:rFonts w:ascii="Arial" w:hAnsi="Arial" w:cs="Arial"/>
          <w:szCs w:val="24"/>
          <w:lang w:val="en-US"/>
        </w:rPr>
        <w:t>,…</w:t>
      </w:r>
      <w:proofErr w:type="gramEnd"/>
    </w:p>
    <w:p w14:paraId="0DBC5507" w14:textId="77777777" w:rsidR="00B060B9" w:rsidRPr="0020477D" w:rsidRDefault="00B060B9" w:rsidP="00B060B9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14:paraId="0D16A2D2" w14:textId="77777777" w:rsidR="00B060B9" w:rsidRPr="0020477D" w:rsidRDefault="00B060B9" w:rsidP="00B060B9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14:paraId="38710B63" w14:textId="77777777" w:rsidR="00B060B9" w:rsidRPr="0020477D" w:rsidRDefault="00B060B9" w:rsidP="00B060B9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ô </w:t>
      </w:r>
      <w:proofErr w:type="spellStart"/>
      <w:r w:rsidRPr="0020477D">
        <w:rPr>
          <w:rFonts w:ascii="Arial" w:hAnsi="Arial" w:cs="Arial"/>
          <w:szCs w:val="24"/>
          <w:lang w:val="en-US"/>
        </w:rPr>
        <w:t>tìm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kiếm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bắt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buộc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>)</w:t>
      </w:r>
    </w:p>
    <w:p w14:paraId="63CE982C" w14:textId="77777777" w:rsidR="00B060B9" w:rsidRPr="0020477D" w:rsidRDefault="00B060B9" w:rsidP="00B060B9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lọc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qua </w:t>
      </w:r>
      <w:proofErr w:type="spellStart"/>
      <w:r w:rsidRPr="0020477D">
        <w:rPr>
          <w:rFonts w:ascii="Arial" w:hAnsi="Arial" w:cs="Arial"/>
          <w:szCs w:val="24"/>
          <w:lang w:val="en-US"/>
        </w:rPr>
        <w:t>tác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loại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giá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</w:p>
    <w:p w14:paraId="07B0CD91" w14:textId="77777777" w:rsidR="00B060B9" w:rsidRPr="0020477D" w:rsidRDefault="00B060B9" w:rsidP="00B060B9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nhấn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nút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Tìm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kiếm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để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bắt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đầu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cứu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24CAF7A3" w14:textId="77777777" w:rsidR="00B060B9" w:rsidRPr="0020477D" w:rsidRDefault="00B060B9" w:rsidP="00B060B9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4.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ra </w:t>
      </w:r>
      <w:proofErr w:type="spellStart"/>
      <w:r w:rsidRPr="0020477D">
        <w:rPr>
          <w:rFonts w:ascii="Arial" w:hAnsi="Arial" w:cs="Arial"/>
          <w:szCs w:val="24"/>
          <w:lang w:val="en-US"/>
        </w:rPr>
        <w:t>những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phù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hợp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198AF864" w14:textId="77777777" w:rsidR="002F441D" w:rsidRPr="0020477D" w:rsidRDefault="00B060B9" w:rsidP="00B060B9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14:paraId="0367D572" w14:textId="77777777" w:rsidR="00B060B9" w:rsidRPr="0020477D" w:rsidRDefault="00B060B9" w:rsidP="00B060B9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14:paraId="417423F9" w14:textId="77777777" w:rsidR="00B060B9" w:rsidRPr="0020477D" w:rsidRDefault="00B060B9" w:rsidP="00B060B9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14:paraId="1F94CBB8" w14:textId="77777777" w:rsidR="00B060B9" w:rsidRPr="0020477D" w:rsidRDefault="00B060B9" w:rsidP="00B060B9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14:paraId="2A581787" w14:textId="77777777" w:rsidR="00B060B9" w:rsidRPr="0020477D" w:rsidRDefault="00B060B9" w:rsidP="00B060B9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14:paraId="108B6D0A" w14:textId="77777777" w:rsidR="00B060B9" w:rsidRPr="0020477D" w:rsidRDefault="00B060B9" w:rsidP="00B060B9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14:paraId="4FE2C7B0" w14:textId="77777777" w:rsidR="00B060B9" w:rsidRPr="0020477D" w:rsidRDefault="00B060B9" w:rsidP="00B060B9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14:paraId="4A138779" w14:textId="77777777" w:rsidR="00B060B9" w:rsidRPr="0020477D" w:rsidRDefault="00B060B9" w:rsidP="00B060B9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những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quyển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phù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hợp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tìm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kiếm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="00F514EB" w:rsidRPr="0020477D">
        <w:rPr>
          <w:rFonts w:ascii="Arial" w:hAnsi="Arial" w:cs="Arial"/>
          <w:szCs w:val="24"/>
          <w:lang w:val="en-US"/>
        </w:rPr>
        <w:t>dưới</w:t>
      </w:r>
      <w:proofErr w:type="spellEnd"/>
      <w:r w:rsidR="00F514EB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F514EB" w:rsidRPr="0020477D">
        <w:rPr>
          <w:rFonts w:ascii="Arial" w:hAnsi="Arial" w:cs="Arial"/>
          <w:szCs w:val="24"/>
          <w:lang w:val="en-US"/>
        </w:rPr>
        <w:t>dạng</w:t>
      </w:r>
      <w:proofErr w:type="spellEnd"/>
      <w:r w:rsidR="00F514EB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F514EB" w:rsidRPr="0020477D">
        <w:rPr>
          <w:rFonts w:ascii="Arial" w:hAnsi="Arial" w:cs="Arial"/>
          <w:szCs w:val="24"/>
          <w:lang w:val="en-US"/>
        </w:rPr>
        <w:t>hình</w:t>
      </w:r>
      <w:proofErr w:type="spellEnd"/>
      <w:r w:rsidR="00F514EB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F514EB" w:rsidRPr="0020477D">
        <w:rPr>
          <w:rFonts w:ascii="Arial" w:hAnsi="Arial" w:cs="Arial"/>
          <w:szCs w:val="24"/>
          <w:lang w:val="en-US"/>
        </w:rPr>
        <w:t>ảnh</w:t>
      </w:r>
      <w:proofErr w:type="spellEnd"/>
      <w:r w:rsidR="00F514EB"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="00F514EB"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="00F514EB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F514EB"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="00F514EB"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="00F514EB" w:rsidRPr="0020477D">
        <w:rPr>
          <w:rFonts w:ascii="Arial" w:hAnsi="Arial" w:cs="Arial"/>
          <w:szCs w:val="24"/>
          <w:lang w:val="en-US"/>
        </w:rPr>
        <w:t>giá</w:t>
      </w:r>
      <w:proofErr w:type="spellEnd"/>
      <w:r w:rsidR="00F514EB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F514EB"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>).</w:t>
      </w:r>
    </w:p>
    <w:p w14:paraId="6A41134F" w14:textId="77777777" w:rsidR="00B060B9" w:rsidRPr="0020477D" w:rsidRDefault="00B060B9" w:rsidP="00B060B9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14:paraId="5D8E9C2F" w14:textId="77777777" w:rsidR="00F514EB" w:rsidRPr="0020477D" w:rsidRDefault="00F514EB" w:rsidP="00F514E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Sau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cứu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liên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quan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đến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”).</w:t>
      </w:r>
    </w:p>
    <w:p w14:paraId="430A92C9" w14:textId="77777777" w:rsidR="00F514EB" w:rsidRPr="0020477D" w:rsidRDefault="00F514EB" w:rsidP="00F514E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chi </w:t>
      </w:r>
      <w:proofErr w:type="spellStart"/>
      <w:r w:rsidRPr="0020477D">
        <w:rPr>
          <w:rFonts w:ascii="Arial" w:hAnsi="Arial" w:cs="Arial"/>
          <w:szCs w:val="24"/>
          <w:lang w:val="en-US"/>
        </w:rPr>
        <w:t>tiết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qua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chi </w:t>
      </w:r>
      <w:proofErr w:type="spellStart"/>
      <w:r w:rsidRPr="0020477D">
        <w:rPr>
          <w:rFonts w:ascii="Arial" w:hAnsi="Arial" w:cs="Arial"/>
          <w:szCs w:val="24"/>
          <w:lang w:val="en-US"/>
        </w:rPr>
        <w:t>tiết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  <w:r w:rsidR="00FB6FA9" w:rsidRPr="0020477D">
        <w:rPr>
          <w:rFonts w:ascii="Arial" w:hAnsi="Arial" w:cs="Arial"/>
          <w:szCs w:val="24"/>
          <w:lang w:val="en-US"/>
        </w:rPr>
        <w:t>.</w:t>
      </w:r>
    </w:p>
    <w:p w14:paraId="1E333EF0" w14:textId="77777777" w:rsidR="00824A72" w:rsidRPr="0020477D" w:rsidRDefault="00824A72" w:rsidP="00824A72">
      <w:pPr>
        <w:pStyle w:val="Heading2"/>
        <w:rPr>
          <w:rFonts w:cs="Arial"/>
          <w:sz w:val="24"/>
          <w:szCs w:val="24"/>
          <w:lang w:val="en-US"/>
        </w:rPr>
      </w:pPr>
      <w:bookmarkStart w:id="24" w:name="_Toc5026255"/>
      <w:bookmarkStart w:id="25" w:name="_Toc11458386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cs="Arial"/>
          <w:sz w:val="24"/>
          <w:szCs w:val="24"/>
          <w:lang w:val="en-US"/>
        </w:rPr>
        <w:t>Thêm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sách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vào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giỏ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hàng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24"/>
      <w:bookmarkEnd w:id="25"/>
    </w:p>
    <w:p w14:paraId="2F024D36" w14:textId="77777777" w:rsidR="00824A72" w:rsidRPr="0020477D" w:rsidRDefault="00824A72" w:rsidP="00824A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14:paraId="0658EA29" w14:textId="77777777"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trong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lúc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cứu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</w:p>
    <w:p w14:paraId="1C1BDCB2" w14:textId="77777777" w:rsidR="00824A72" w:rsidRPr="0020477D" w:rsidRDefault="00824A72" w:rsidP="00824A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14:paraId="73EE5C2C" w14:textId="77777777" w:rsidR="00824A72" w:rsidRPr="0020477D" w:rsidRDefault="00824A72" w:rsidP="00824A72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14:paraId="1A52F714" w14:textId="77777777"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cứu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  <w:r w:rsidR="00134E02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134E02"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="00134E02"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="00134E02"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="00134E02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134E02"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="00134E02" w:rsidRPr="0020477D">
        <w:rPr>
          <w:rFonts w:ascii="Arial" w:hAnsi="Arial" w:cs="Arial"/>
          <w:szCs w:val="24"/>
          <w:lang w:val="en-US"/>
        </w:rPr>
        <w:t xml:space="preserve"> tin chi </w:t>
      </w:r>
      <w:proofErr w:type="spellStart"/>
      <w:r w:rsidR="00134E02" w:rsidRPr="0020477D">
        <w:rPr>
          <w:rFonts w:ascii="Arial" w:hAnsi="Arial" w:cs="Arial"/>
          <w:szCs w:val="24"/>
          <w:lang w:val="en-US"/>
        </w:rPr>
        <w:t>tiết</w:t>
      </w:r>
      <w:proofErr w:type="spellEnd"/>
      <w:r w:rsidR="00134E02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134E02"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="00134E02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134E02"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="00134E02" w:rsidRPr="0020477D">
        <w:rPr>
          <w:rFonts w:ascii="Arial" w:hAnsi="Arial" w:cs="Arial"/>
          <w:szCs w:val="24"/>
          <w:lang w:val="en-US"/>
        </w:rPr>
        <w:t>”.</w:t>
      </w:r>
    </w:p>
    <w:p w14:paraId="7BDD6DBD" w14:textId="77777777"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nhấn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nút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Thêm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”.</w:t>
      </w:r>
    </w:p>
    <w:p w14:paraId="78C7E3B1" w14:textId="77777777"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lastRenderedPageBreak/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sản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phẩm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2776FD35" w14:textId="77777777" w:rsidR="00824A72" w:rsidRPr="0020477D" w:rsidRDefault="00824A72" w:rsidP="00824A72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14:paraId="1ADC9021" w14:textId="77777777" w:rsidR="00824A72" w:rsidRPr="0020477D" w:rsidRDefault="00824A72" w:rsidP="00824A7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14:paraId="1A920C78" w14:textId="77777777" w:rsidR="00824A72" w:rsidRPr="0020477D" w:rsidRDefault="00134E02" w:rsidP="00824A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14:paraId="6FF52032" w14:textId="77777777" w:rsidR="00134E02" w:rsidRPr="0020477D" w:rsidRDefault="00134E02" w:rsidP="00134E0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14:paraId="29E11EBE" w14:textId="77777777" w:rsidR="00134E02" w:rsidRPr="0020477D" w:rsidRDefault="00134E02" w:rsidP="00134E0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14:paraId="3C652D2D" w14:textId="77777777" w:rsidR="00134E02" w:rsidRPr="0020477D" w:rsidRDefault="00134E02" w:rsidP="00134E0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cứu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chi </w:t>
      </w:r>
      <w:proofErr w:type="spellStart"/>
      <w:r w:rsidRPr="0020477D">
        <w:rPr>
          <w:rFonts w:ascii="Arial" w:hAnsi="Arial" w:cs="Arial"/>
          <w:szCs w:val="24"/>
          <w:lang w:val="en-US"/>
        </w:rPr>
        <w:t>tiết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dụng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tiếp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1082DC23" w14:textId="77777777" w:rsidR="00F514EB" w:rsidRPr="0020477D" w:rsidRDefault="00134E02" w:rsidP="00134E0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14:paraId="0743D474" w14:textId="77777777" w:rsidR="00134E02" w:rsidRPr="0020477D" w:rsidRDefault="00134E02" w:rsidP="00134E0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trong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thay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đổi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503A2049" w14:textId="77777777" w:rsidR="00134E02" w:rsidRPr="0020477D" w:rsidRDefault="00134E02" w:rsidP="00134E0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14:paraId="60F5688F" w14:textId="77777777" w:rsidR="00B16445" w:rsidRPr="0020477D" w:rsidRDefault="00B16445" w:rsidP="00B16445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14:paraId="41B92033" w14:textId="77777777" w:rsidR="00B16445" w:rsidRPr="0020477D" w:rsidRDefault="00615E0D" w:rsidP="00B16445">
      <w:pPr>
        <w:pStyle w:val="Heading2"/>
        <w:rPr>
          <w:rFonts w:cs="Arial"/>
          <w:sz w:val="24"/>
          <w:szCs w:val="24"/>
          <w:lang w:val="en-US"/>
        </w:rPr>
      </w:pPr>
      <w:bookmarkStart w:id="26" w:name="_Toc5026256"/>
      <w:bookmarkStart w:id="27" w:name="_Toc11458387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cs="Arial"/>
          <w:sz w:val="24"/>
          <w:szCs w:val="24"/>
          <w:lang w:val="en-US"/>
        </w:rPr>
        <w:t>Xem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giỏ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hàng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26"/>
      <w:bookmarkEnd w:id="27"/>
    </w:p>
    <w:p w14:paraId="76150DBB" w14:textId="77777777" w:rsidR="00615E0D" w:rsidRPr="0020477D" w:rsidRDefault="00615E0D" w:rsidP="00615E0D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14:paraId="20BCAA88" w14:textId="77777777" w:rsidR="00615E0D" w:rsidRPr="0020477D" w:rsidRDefault="00615E0D" w:rsidP="00615E0D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những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quyển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sắp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ra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00E6F6F5" w14:textId="77777777" w:rsidR="00615E0D" w:rsidRPr="0020477D" w:rsidRDefault="00615E0D" w:rsidP="00615E0D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14:paraId="379CB66C" w14:textId="77777777" w:rsidR="00615E0D" w:rsidRPr="0020477D" w:rsidRDefault="00615E0D" w:rsidP="00615E0D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14:paraId="120F2787" w14:textId="77777777" w:rsidR="00615E0D" w:rsidRPr="0020477D" w:rsidRDefault="00615E0D" w:rsidP="00615E0D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6A6C2043" w14:textId="77777777" w:rsidR="00615E0D" w:rsidRPr="0020477D" w:rsidRDefault="00615E0D" w:rsidP="00615E0D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ra </w:t>
      </w:r>
      <w:proofErr w:type="spellStart"/>
      <w:r w:rsidRPr="0020477D">
        <w:rPr>
          <w:rFonts w:ascii="Arial" w:hAnsi="Arial" w:cs="Arial"/>
          <w:szCs w:val="24"/>
          <w:lang w:val="en-US"/>
        </w:rPr>
        <w:t>những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sản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phẩm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trong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511E8959" w14:textId="77777777" w:rsidR="00615E0D" w:rsidRPr="0020477D" w:rsidRDefault="00615E0D" w:rsidP="00615E0D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14:paraId="1B880176" w14:textId="77777777" w:rsidR="00615E0D" w:rsidRPr="0020477D" w:rsidRDefault="00615E0D" w:rsidP="00615E0D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14:paraId="4BACD572" w14:textId="77777777" w:rsidR="005C65C0" w:rsidRPr="0020477D" w:rsidRDefault="005C65C0" w:rsidP="005C65C0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14:paraId="40855E7D" w14:textId="77777777" w:rsidR="005C65C0" w:rsidRPr="0020477D" w:rsidRDefault="005C65C0" w:rsidP="005C65C0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14:paraId="5786C6B6" w14:textId="77777777" w:rsidR="005C65C0" w:rsidRPr="0020477D" w:rsidRDefault="005C65C0" w:rsidP="005C65C0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14:paraId="68822422" w14:textId="77777777" w:rsidR="005C65C0" w:rsidRPr="0020477D" w:rsidRDefault="005C65C0" w:rsidP="005C65C0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14:paraId="63B11B65" w14:textId="77777777" w:rsidR="005C65C0" w:rsidRPr="0020477D" w:rsidRDefault="005C65C0" w:rsidP="005C65C0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14:paraId="1C74D2E0" w14:textId="77777777" w:rsidR="005C65C0" w:rsidRPr="0020477D" w:rsidRDefault="005C65C0" w:rsidP="005C65C0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Danh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sản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phẩm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trong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48CAA567" w14:textId="77777777" w:rsidR="005C65C0" w:rsidRPr="0020477D" w:rsidRDefault="005C65C0" w:rsidP="005C65C0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14:paraId="21384BF1" w14:textId="77777777" w:rsidR="005C65C0" w:rsidRPr="0020477D" w:rsidRDefault="005C65C0" w:rsidP="005C65C0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sản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phẩm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ra </w:t>
      </w:r>
      <w:proofErr w:type="spellStart"/>
      <w:r w:rsidRPr="0020477D">
        <w:rPr>
          <w:rFonts w:ascii="Arial" w:hAnsi="Arial" w:cs="Arial"/>
          <w:szCs w:val="24"/>
          <w:lang w:val="en-US"/>
        </w:rPr>
        <w:t>khỏi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07C62922" w14:textId="77777777" w:rsidR="005C65C0" w:rsidRPr="0020477D" w:rsidRDefault="005C65C0" w:rsidP="005C65C0">
      <w:pPr>
        <w:pStyle w:val="Heading2"/>
        <w:rPr>
          <w:rFonts w:cs="Arial"/>
          <w:sz w:val="24"/>
          <w:szCs w:val="24"/>
          <w:lang w:val="en-US"/>
        </w:rPr>
      </w:pPr>
      <w:bookmarkStart w:id="28" w:name="_Toc5026257"/>
      <w:bookmarkStart w:id="29" w:name="_Toc11458388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cs="Arial"/>
          <w:sz w:val="24"/>
          <w:szCs w:val="24"/>
          <w:lang w:val="en-US"/>
        </w:rPr>
        <w:t>Xóa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sách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ra </w:t>
      </w:r>
      <w:proofErr w:type="spellStart"/>
      <w:r w:rsidRPr="0020477D">
        <w:rPr>
          <w:rFonts w:cs="Arial"/>
          <w:sz w:val="24"/>
          <w:szCs w:val="24"/>
          <w:lang w:val="en-US"/>
        </w:rPr>
        <w:t>khỏi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giỏ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hàng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28"/>
      <w:bookmarkEnd w:id="29"/>
    </w:p>
    <w:p w14:paraId="5824A2E4" w14:textId="77777777" w:rsidR="005C65C0" w:rsidRPr="0020477D" w:rsidRDefault="005C65C0" w:rsidP="005C65C0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14:paraId="1089DEBF" w14:textId="77777777" w:rsidR="005C65C0" w:rsidRPr="0020477D" w:rsidRDefault="005C65C0" w:rsidP="005C65C0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muốn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mua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nhân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viên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dụng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1432F7AB" w14:textId="77777777" w:rsidR="005C65C0" w:rsidRPr="0020477D" w:rsidRDefault="005C65C0" w:rsidP="005C65C0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14:paraId="02540A08" w14:textId="77777777" w:rsidR="005C65C0" w:rsidRPr="0020477D" w:rsidRDefault="005C65C0" w:rsidP="005C65C0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14:paraId="6D117D24" w14:textId="77777777" w:rsidR="005C65C0" w:rsidRPr="0020477D" w:rsidRDefault="005C65C0" w:rsidP="005C65C0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”.</w:t>
      </w:r>
    </w:p>
    <w:p w14:paraId="52FABCAC" w14:textId="77777777" w:rsidR="005C65C0" w:rsidRPr="0020477D" w:rsidRDefault="005C65C0" w:rsidP="005C65C0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lastRenderedPageBreak/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bấm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nút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những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quyển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ra </w:t>
      </w:r>
      <w:proofErr w:type="spellStart"/>
      <w:r w:rsidRPr="0020477D">
        <w:rPr>
          <w:rFonts w:ascii="Arial" w:hAnsi="Arial" w:cs="Arial"/>
          <w:szCs w:val="24"/>
          <w:lang w:val="en-US"/>
        </w:rPr>
        <w:t>khỏi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</w:p>
    <w:p w14:paraId="7825074B" w14:textId="77777777" w:rsidR="00F54FDE" w:rsidRPr="0020477D" w:rsidRDefault="00F54FDE" w:rsidP="005C65C0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3F95CF44" w14:textId="77777777" w:rsidR="00F54FDE" w:rsidRPr="0020477D" w:rsidRDefault="00F54FDE" w:rsidP="00F54FDE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14:paraId="713D49D4" w14:textId="77777777" w:rsidR="00F54FDE" w:rsidRPr="0020477D" w:rsidRDefault="00F54FDE" w:rsidP="00F54FDE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14:paraId="574639F5" w14:textId="77777777" w:rsidR="00F54FDE" w:rsidRPr="0020477D" w:rsidRDefault="00F54FDE" w:rsidP="00F54FDE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14:paraId="3C2A543B" w14:textId="77777777" w:rsidR="00F54FDE" w:rsidRPr="0020477D" w:rsidRDefault="00F54FDE" w:rsidP="00F54FDE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14:paraId="3EEE284F" w14:textId="77777777" w:rsidR="00F54FDE" w:rsidRPr="0020477D" w:rsidRDefault="00F54FDE" w:rsidP="00F54FDE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14:paraId="518D4679" w14:textId="77777777" w:rsidR="00F54FDE" w:rsidRPr="0020477D" w:rsidRDefault="00F54FDE" w:rsidP="00F54FDE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trước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33D57FC0" w14:textId="77777777" w:rsidR="00F54FDE" w:rsidRPr="0020477D" w:rsidRDefault="00F54FDE" w:rsidP="00F54FDE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14:paraId="2092C2E4" w14:textId="77777777" w:rsidR="00F54FDE" w:rsidRPr="0020477D" w:rsidRDefault="00F54FDE" w:rsidP="00F54FDE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sự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thay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đổi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394B6C03" w14:textId="77777777" w:rsidR="00F54FDE" w:rsidRPr="0020477D" w:rsidRDefault="00F54FDE" w:rsidP="00F54FDE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14:paraId="1D7B77FF" w14:textId="77777777" w:rsidR="00F54FDE" w:rsidRPr="0020477D" w:rsidRDefault="00F54FDE" w:rsidP="00F54FDE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24B7415D" w14:textId="77777777" w:rsidR="00F54FDE" w:rsidRPr="0020477D" w:rsidRDefault="00F54FDE" w:rsidP="00F54FDE">
      <w:pPr>
        <w:pStyle w:val="Heading2"/>
        <w:rPr>
          <w:rFonts w:cs="Arial"/>
          <w:sz w:val="24"/>
          <w:szCs w:val="24"/>
          <w:lang w:val="en-US"/>
        </w:rPr>
      </w:pPr>
      <w:bookmarkStart w:id="30" w:name="_Toc5026258"/>
      <w:bookmarkStart w:id="31" w:name="_Toc11458389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cs="Arial"/>
          <w:sz w:val="24"/>
          <w:szCs w:val="24"/>
          <w:lang w:val="en-US"/>
        </w:rPr>
        <w:t>Lập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hóa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đơn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bán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sách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30"/>
      <w:bookmarkEnd w:id="31"/>
    </w:p>
    <w:p w14:paraId="25534A74" w14:textId="77777777" w:rsidR="00F54FDE" w:rsidRPr="0020477D" w:rsidRDefault="00F54FDE" w:rsidP="00F54FDE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14:paraId="075C0A6D" w14:textId="77777777" w:rsidR="00F54FDE" w:rsidRPr="0020477D" w:rsidRDefault="00F54FDE" w:rsidP="00F54FDE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biết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những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sản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phẩm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mình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mua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tổng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</w:t>
      </w:r>
      <w:proofErr w:type="spellStart"/>
      <w:r w:rsidRPr="0020477D">
        <w:rPr>
          <w:rFonts w:ascii="Arial" w:hAnsi="Arial" w:cs="Arial"/>
          <w:szCs w:val="24"/>
          <w:lang w:val="en-US"/>
        </w:rPr>
        <w:t>trên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bao </w:t>
      </w:r>
      <w:proofErr w:type="spellStart"/>
      <w:r w:rsidRPr="0020477D">
        <w:rPr>
          <w:rFonts w:ascii="Arial" w:hAnsi="Arial" w:cs="Arial"/>
          <w:szCs w:val="24"/>
          <w:lang w:val="en-US"/>
        </w:rPr>
        <w:t>gồm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ngày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mua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họ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nhân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viên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>,…</w:t>
      </w:r>
      <w:proofErr w:type="gram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Những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tin </w:t>
      </w:r>
      <w:proofErr w:type="spellStart"/>
      <w:r w:rsidRPr="0020477D">
        <w:rPr>
          <w:rFonts w:ascii="Arial" w:hAnsi="Arial" w:cs="Arial"/>
          <w:szCs w:val="24"/>
          <w:lang w:val="en-US"/>
        </w:rPr>
        <w:t>đó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thị</w:t>
      </w:r>
      <w:proofErr w:type="spellEnd"/>
      <w:r w:rsidRPr="0020477D">
        <w:rPr>
          <w:rFonts w:ascii="Arial" w:hAnsi="Arial" w:cs="Arial"/>
          <w:szCs w:val="24"/>
          <w:lang w:val="en-US"/>
        </w:rPr>
        <w:t>).</w:t>
      </w:r>
    </w:p>
    <w:p w14:paraId="7108B99B" w14:textId="77777777" w:rsidR="002B7067" w:rsidRPr="0020477D" w:rsidRDefault="002B7067" w:rsidP="002B7067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14:paraId="76C5707B" w14:textId="77777777" w:rsidR="002B7067" w:rsidRPr="0020477D" w:rsidRDefault="002B7067" w:rsidP="002B7067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14:paraId="0F792495" w14:textId="77777777" w:rsidR="002B7067" w:rsidRPr="0020477D" w:rsidRDefault="002B7067" w:rsidP="002B706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14:paraId="357D3262" w14:textId="77777777" w:rsidR="002B7067" w:rsidRPr="0020477D" w:rsidRDefault="002B7067" w:rsidP="002B706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”.</w:t>
      </w:r>
    </w:p>
    <w:p w14:paraId="1F02B3AB" w14:textId="77777777" w:rsidR="002B7067" w:rsidRPr="0020477D" w:rsidRDefault="002B7067" w:rsidP="002B706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kiểm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tồn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sau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nhỏ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hơn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20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và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dưới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20000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đồng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hay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.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Nếu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thỏa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E6C31"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="00DE6C31" w:rsidRPr="0020477D">
        <w:rPr>
          <w:rFonts w:ascii="Arial" w:hAnsi="Arial" w:cs="Arial"/>
          <w:szCs w:val="24"/>
          <w:lang w:val="en-US"/>
        </w:rPr>
        <w:t>.</w:t>
      </w:r>
    </w:p>
    <w:p w14:paraId="45B36756" w14:textId="77777777" w:rsidR="002B7067" w:rsidRPr="0020477D" w:rsidRDefault="002B7067" w:rsidP="002B7067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14:paraId="0E901B46" w14:textId="77777777" w:rsidR="002B7067" w:rsidRPr="0020477D" w:rsidRDefault="002B7067" w:rsidP="002B7067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14:paraId="4972F56A" w14:textId="77777777" w:rsidR="002B7067" w:rsidRPr="0020477D" w:rsidRDefault="00DE6C31" w:rsidP="002B7067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14:paraId="5A3DCB0F" w14:textId="77777777" w:rsidR="00DE6C31" w:rsidRPr="0020477D" w:rsidRDefault="00DE6C31" w:rsidP="00DE6C31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14:paraId="0FA3D957" w14:textId="77777777" w:rsidR="00DE6C31" w:rsidRPr="0020477D" w:rsidRDefault="00DE6C31" w:rsidP="00DE6C31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14:paraId="1BD59EBF" w14:textId="77777777" w:rsidR="00DE6C31" w:rsidRPr="0020477D" w:rsidRDefault="00DE6C31" w:rsidP="00DE6C31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14:paraId="6D37CB71" w14:textId="77777777" w:rsidR="00DE6C31" w:rsidRPr="0020477D" w:rsidRDefault="00DE6C31" w:rsidP="00DE6C31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14:paraId="1084A7E3" w14:textId="77777777" w:rsidR="00DE6C31" w:rsidRPr="0020477D" w:rsidRDefault="00DE6C31" w:rsidP="00DE6C31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Hiển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thị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</w:p>
    <w:p w14:paraId="4C29706D" w14:textId="77777777" w:rsidR="00DE6C31" w:rsidRPr="0020477D" w:rsidRDefault="00DE6C31" w:rsidP="00DE6C31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14:paraId="6CCAF1F1" w14:textId="77777777" w:rsidR="00DE6C31" w:rsidRPr="0020477D" w:rsidRDefault="00DE6C31" w:rsidP="00DE6C31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Sau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đồng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ý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nhân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viên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40B09D6B" w14:textId="77777777" w:rsidR="00DE6C31" w:rsidRPr="0020477D" w:rsidRDefault="00DE6C31" w:rsidP="00DE6C31">
      <w:pPr>
        <w:pStyle w:val="Heading2"/>
        <w:rPr>
          <w:rFonts w:cs="Arial"/>
          <w:sz w:val="24"/>
          <w:szCs w:val="24"/>
          <w:lang w:val="en-US"/>
        </w:rPr>
      </w:pPr>
      <w:bookmarkStart w:id="32" w:name="_Toc5026259"/>
      <w:bookmarkStart w:id="33" w:name="_Toc11458390"/>
      <w:proofErr w:type="spellStart"/>
      <w:r w:rsidRPr="0020477D">
        <w:rPr>
          <w:rFonts w:cs="Arial"/>
          <w:sz w:val="24"/>
          <w:szCs w:val="24"/>
          <w:lang w:val="en-US"/>
        </w:rPr>
        <w:t>Kiểm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tra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tiền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khách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nợ</w:t>
      </w:r>
      <w:bookmarkEnd w:id="32"/>
      <w:bookmarkEnd w:id="33"/>
      <w:proofErr w:type="spellEnd"/>
    </w:p>
    <w:p w14:paraId="5293D6E1" w14:textId="77777777" w:rsidR="00DE6C31" w:rsidRPr="0020477D" w:rsidRDefault="00DE6C31" w:rsidP="00DE6C31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14:paraId="0CA75ABF" w14:textId="77777777" w:rsidR="00DE6C31" w:rsidRPr="0020477D" w:rsidRDefault="00DE6C31" w:rsidP="00DE6C31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dụng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lastRenderedPageBreak/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0B50FF2C" w14:textId="77777777" w:rsidR="00DE6C31" w:rsidRPr="0020477D" w:rsidRDefault="00DE6C31" w:rsidP="00DE6C31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14:paraId="3D59EDC9" w14:textId="77777777" w:rsidR="00DE6C31" w:rsidRPr="0020477D" w:rsidRDefault="00DE6C31" w:rsidP="00EE4EF7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14:paraId="3E0417B4" w14:textId="77777777" w:rsidR="00DE6C31" w:rsidRPr="0020477D" w:rsidRDefault="00DE6C31" w:rsidP="00EE4EF7">
      <w:pPr>
        <w:pStyle w:val="Heading5"/>
        <w:rPr>
          <w:rFonts w:ascii="Arial" w:hAnsi="Arial" w:cs="Arial"/>
          <w:sz w:val="24"/>
          <w:szCs w:val="24"/>
          <w:lang w:val="en-US"/>
        </w:rPr>
      </w:pP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dụng</w:t>
      </w:r>
      <w:proofErr w:type="spellEnd"/>
    </w:p>
    <w:p w14:paraId="3E0E2C82" w14:textId="77777777"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giỏ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14:paraId="40CE4215" w14:textId="77777777"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”.</w:t>
      </w:r>
    </w:p>
    <w:p w14:paraId="43C9E4B6" w14:textId="77777777"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dụng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biết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quá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20000 </w:t>
      </w:r>
      <w:proofErr w:type="spellStart"/>
      <w:r w:rsidRPr="0020477D">
        <w:rPr>
          <w:rFonts w:ascii="Arial" w:hAnsi="Arial" w:cs="Arial"/>
          <w:szCs w:val="24"/>
          <w:lang w:val="en-US"/>
        </w:rPr>
        <w:t>đồng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hay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33580617" w14:textId="77777777" w:rsidR="00EE4EF7" w:rsidRPr="0020477D" w:rsidRDefault="00EE4EF7" w:rsidP="00EE4EF7">
      <w:pPr>
        <w:pStyle w:val="Heading5"/>
        <w:rPr>
          <w:rFonts w:ascii="Arial" w:hAnsi="Arial" w:cs="Arial"/>
          <w:sz w:val="24"/>
          <w:szCs w:val="24"/>
          <w:lang w:val="en-US"/>
        </w:rPr>
      </w:pP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dụng</w:t>
      </w:r>
      <w:proofErr w:type="spellEnd"/>
    </w:p>
    <w:p w14:paraId="52EE7061" w14:textId="77777777"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>” (</w:t>
      </w:r>
      <w:proofErr w:type="spellStart"/>
      <w:r w:rsidRPr="0020477D">
        <w:rPr>
          <w:rFonts w:ascii="Arial" w:hAnsi="Arial" w:cs="Arial"/>
          <w:szCs w:val="24"/>
          <w:lang w:val="en-US"/>
        </w:rPr>
        <w:t>trường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hợp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>)</w:t>
      </w:r>
    </w:p>
    <w:p w14:paraId="205A12C8" w14:textId="77777777"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</w:p>
    <w:p w14:paraId="3A8F3875" w14:textId="77777777"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kiểm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lớn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hay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2375A404" w14:textId="77777777" w:rsidR="00EE4EF7" w:rsidRPr="0020477D" w:rsidRDefault="00EE4EF7" w:rsidP="00EE4EF7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14:paraId="7321FA2D" w14:textId="77777777"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14:paraId="7987908C" w14:textId="77777777" w:rsidR="00EE4EF7" w:rsidRPr="0020477D" w:rsidRDefault="00EE4EF7" w:rsidP="00EE4EF7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14:paraId="60C142F8" w14:textId="77777777"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14:paraId="71330486" w14:textId="77777777" w:rsidR="00EE4EF7" w:rsidRPr="0020477D" w:rsidRDefault="00EE4EF7" w:rsidP="00EE4EF7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14:paraId="4D41801D" w14:textId="77777777"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mới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dụng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được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64DCC70D" w14:textId="77777777" w:rsidR="00EE4EF7" w:rsidRPr="0020477D" w:rsidRDefault="00EE4EF7" w:rsidP="00EE4EF7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14:paraId="04CD3ADB" w14:textId="77777777"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Một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sự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phép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phép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)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thao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14:paraId="5057A412" w14:textId="77777777" w:rsidR="00EE4EF7" w:rsidRPr="0020477D" w:rsidRDefault="00EE4EF7" w:rsidP="00EE4EF7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14:paraId="4D3E2F70" w14:textId="77777777"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65AEC0EA" w14:textId="77777777" w:rsidR="00EE4EF7" w:rsidRPr="0020477D" w:rsidRDefault="00EE4EF7" w:rsidP="00EE4EF7">
      <w:pPr>
        <w:pStyle w:val="Heading2"/>
        <w:rPr>
          <w:rFonts w:cs="Arial"/>
          <w:sz w:val="24"/>
          <w:szCs w:val="24"/>
          <w:lang w:val="en-US"/>
        </w:rPr>
      </w:pPr>
      <w:bookmarkStart w:id="34" w:name="_Toc5026260"/>
      <w:bookmarkStart w:id="35" w:name="_Toc11458391"/>
      <w:proofErr w:type="spellStart"/>
      <w:r w:rsidRPr="0020477D">
        <w:rPr>
          <w:rFonts w:cs="Arial"/>
          <w:sz w:val="24"/>
          <w:szCs w:val="24"/>
          <w:lang w:val="en-US"/>
        </w:rPr>
        <w:t>Lập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phiếu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tiền</w:t>
      </w:r>
      <w:bookmarkEnd w:id="34"/>
      <w:bookmarkEnd w:id="35"/>
      <w:proofErr w:type="spellEnd"/>
    </w:p>
    <w:p w14:paraId="7C2BBA0E" w14:textId="77777777" w:rsidR="00EE4EF7" w:rsidRPr="0020477D" w:rsidRDefault="00EE4EF7" w:rsidP="00EE4EF7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14:paraId="348D9E40" w14:textId="77777777"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Nhân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viên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để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hoặc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37FCDE22" w14:textId="77777777" w:rsidR="00EE4EF7" w:rsidRPr="0020477D" w:rsidRDefault="00EE4EF7" w:rsidP="00EE4EF7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14:paraId="7AE292DE" w14:textId="77777777" w:rsidR="00EE4EF7" w:rsidRPr="0020477D" w:rsidRDefault="00EE4EF7" w:rsidP="00EE4EF7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14:paraId="61294AA7" w14:textId="77777777" w:rsidR="00EE4EF7" w:rsidRPr="0020477D" w:rsidRDefault="00EE4EF7" w:rsidP="00EE4EF7">
      <w:pPr>
        <w:pStyle w:val="Heading5"/>
        <w:rPr>
          <w:rFonts w:ascii="Arial" w:hAnsi="Arial" w:cs="Arial"/>
          <w:sz w:val="24"/>
          <w:szCs w:val="24"/>
          <w:lang w:val="en-US"/>
        </w:rPr>
      </w:pP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sách</w:t>
      </w:r>
      <w:proofErr w:type="spellEnd"/>
    </w:p>
    <w:p w14:paraId="0821DA30" w14:textId="77777777"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14:paraId="15BC1E09" w14:textId="77777777"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14:paraId="6CD8F464" w14:textId="77777777"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tiến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ghi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dữ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liệu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trạng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toán</w:t>
      </w:r>
      <w:proofErr w:type="spellEnd"/>
    </w:p>
    <w:p w14:paraId="5A249836" w14:textId="77777777" w:rsidR="00EE4EF7" w:rsidRPr="0020477D" w:rsidRDefault="00EE4EF7" w:rsidP="00EE4EF7">
      <w:pPr>
        <w:pStyle w:val="Heading5"/>
        <w:rPr>
          <w:rFonts w:ascii="Arial" w:hAnsi="Arial" w:cs="Arial"/>
          <w:sz w:val="24"/>
          <w:szCs w:val="24"/>
          <w:lang w:val="en-US"/>
        </w:rPr>
      </w:pP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nợ</w:t>
      </w:r>
      <w:proofErr w:type="spellEnd"/>
    </w:p>
    <w:p w14:paraId="48F0416F" w14:textId="77777777"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lastRenderedPageBreak/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phiếu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>” (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>)</w:t>
      </w:r>
    </w:p>
    <w:p w14:paraId="440B15CB" w14:textId="77777777"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</w:p>
    <w:p w14:paraId="784FD7BF" w14:textId="77777777" w:rsidR="00EE4EF7" w:rsidRPr="0020477D" w:rsidRDefault="00EE4EF7" w:rsidP="00EE4EF7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kiểm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vượt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quá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số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hay </w:t>
      </w: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. </w:t>
      </w:r>
      <w:proofErr w:type="spellStart"/>
      <w:r w:rsidRPr="0020477D">
        <w:rPr>
          <w:rFonts w:ascii="Arial" w:hAnsi="Arial" w:cs="Arial"/>
          <w:szCs w:val="24"/>
          <w:lang w:val="en-US"/>
        </w:rPr>
        <w:t>Nếu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hợp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tiến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trừ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="008571CB" w:rsidRPr="0020477D">
        <w:rPr>
          <w:rFonts w:ascii="Arial" w:hAnsi="Arial" w:cs="Arial"/>
          <w:szCs w:val="24"/>
          <w:lang w:val="en-US"/>
        </w:rPr>
        <w:t>.</w:t>
      </w:r>
    </w:p>
    <w:p w14:paraId="2A14B3C6" w14:textId="77777777" w:rsidR="008571CB" w:rsidRPr="0020477D" w:rsidRDefault="008571CB" w:rsidP="008571CB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14:paraId="7741704B" w14:textId="77777777"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14:paraId="247DE462" w14:textId="77777777"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14:paraId="0CAF5640" w14:textId="77777777"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14:paraId="3D8C9623" w14:textId="77777777"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14:paraId="5568A218" w14:textId="77777777"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tiến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hóa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” </w:t>
      </w:r>
      <w:proofErr w:type="spellStart"/>
      <w:r w:rsidRPr="0020477D">
        <w:rPr>
          <w:rFonts w:ascii="Arial" w:hAnsi="Arial" w:cs="Arial"/>
          <w:szCs w:val="24"/>
          <w:lang w:val="en-US"/>
        </w:rPr>
        <w:t>trước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2A1F4358" w14:textId="77777777"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14:paraId="0C674B88" w14:textId="77777777"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: </w:t>
      </w:r>
      <w:proofErr w:type="spellStart"/>
      <w:r w:rsidRPr="0020477D">
        <w:rPr>
          <w:rFonts w:ascii="Arial" w:hAnsi="Arial" w:cs="Arial"/>
          <w:szCs w:val="24"/>
          <w:lang w:val="en-US"/>
        </w:rPr>
        <w:t>ghi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doanh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cơ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sở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dữ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liệu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71C95B99" w14:textId="77777777"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- </w:t>
      </w:r>
      <w:proofErr w:type="spellStart"/>
      <w:r w:rsidRPr="0020477D">
        <w:rPr>
          <w:rFonts w:ascii="Arial" w:hAnsi="Arial" w:cs="Arial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: </w:t>
      </w:r>
      <w:proofErr w:type="spellStart"/>
      <w:r w:rsidRPr="0020477D">
        <w:rPr>
          <w:rFonts w:ascii="Arial" w:hAnsi="Arial" w:cs="Arial"/>
          <w:szCs w:val="24"/>
          <w:lang w:val="en-US"/>
        </w:rPr>
        <w:t>trừ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của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54CBE974" w14:textId="77777777"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14:paraId="2DC7DE22" w14:textId="77777777"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14:paraId="67A193C5" w14:textId="77777777" w:rsidR="008571CB" w:rsidRPr="0020477D" w:rsidRDefault="008571CB" w:rsidP="008571CB">
      <w:pPr>
        <w:pStyle w:val="Heading2"/>
        <w:rPr>
          <w:rFonts w:cs="Arial"/>
          <w:sz w:val="24"/>
          <w:szCs w:val="24"/>
          <w:lang w:val="en-US"/>
        </w:rPr>
      </w:pPr>
      <w:bookmarkStart w:id="36" w:name="_Toc5026261"/>
      <w:bookmarkStart w:id="37" w:name="_Toc11458392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cs="Arial"/>
          <w:sz w:val="24"/>
          <w:szCs w:val="24"/>
          <w:lang w:val="en-US"/>
        </w:rPr>
        <w:t>Lập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báo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cáo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tháng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36"/>
      <w:bookmarkEnd w:id="37"/>
    </w:p>
    <w:p w14:paraId="3CAEC91A" w14:textId="77777777"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14:paraId="1865D0CD" w14:textId="77777777"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do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quản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sử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dụng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bao </w:t>
      </w:r>
      <w:proofErr w:type="spellStart"/>
      <w:r w:rsidRPr="0020477D">
        <w:rPr>
          <w:rFonts w:ascii="Arial" w:hAnsi="Arial" w:cs="Arial"/>
          <w:szCs w:val="24"/>
          <w:lang w:val="en-US"/>
        </w:rPr>
        <w:t>gốm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tồn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theo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tháng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15080099" w14:textId="77777777"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14:paraId="6F0BA2EE" w14:textId="77777777" w:rsidR="008571CB" w:rsidRPr="0020477D" w:rsidRDefault="008571CB" w:rsidP="008571CB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14:paraId="2C766AE4" w14:textId="77777777" w:rsidR="008571CB" w:rsidRPr="0020477D" w:rsidRDefault="008571CB" w:rsidP="008571CB">
      <w:pPr>
        <w:pStyle w:val="Heading5"/>
        <w:rPr>
          <w:rFonts w:ascii="Arial" w:hAnsi="Arial" w:cs="Arial"/>
          <w:sz w:val="24"/>
          <w:szCs w:val="24"/>
          <w:lang w:val="en-US"/>
        </w:rPr>
      </w:pP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cáo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tồn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sách</w:t>
      </w:r>
      <w:proofErr w:type="spellEnd"/>
    </w:p>
    <w:p w14:paraId="55EF6BFE" w14:textId="77777777"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Lập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tồn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14:paraId="5D0ECDD5" w14:textId="77777777"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tháng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cáo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1BFB4710" w14:textId="77777777"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về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quả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11E1ECC2" w14:textId="77777777" w:rsidR="008571CB" w:rsidRPr="0020477D" w:rsidRDefault="008571CB" w:rsidP="008571CB">
      <w:pPr>
        <w:pStyle w:val="Heading5"/>
        <w:rPr>
          <w:rFonts w:ascii="Arial" w:hAnsi="Arial" w:cs="Arial"/>
          <w:sz w:val="24"/>
          <w:szCs w:val="24"/>
          <w:lang w:val="en-US"/>
        </w:rPr>
      </w:pP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Đối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với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cáo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công</w:t>
      </w:r>
      <w:proofErr w:type="spellEnd"/>
      <w:r w:rsidRPr="002047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 w:val="24"/>
          <w:szCs w:val="24"/>
          <w:lang w:val="en-US"/>
        </w:rPr>
        <w:t>nợ</w:t>
      </w:r>
      <w:proofErr w:type="spellEnd"/>
    </w:p>
    <w:p w14:paraId="23448DF1" w14:textId="77777777"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14:paraId="18062AA0" w14:textId="77777777"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tên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/id </w:t>
      </w:r>
      <w:proofErr w:type="spellStart"/>
      <w:r w:rsidRPr="0020477D">
        <w:rPr>
          <w:rFonts w:ascii="Arial" w:hAnsi="Arial" w:cs="Arial"/>
          <w:szCs w:val="24"/>
          <w:lang w:val="en-US"/>
        </w:rPr>
        <w:t>khách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hàng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xem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cáo</w:t>
      </w:r>
      <w:proofErr w:type="spellEnd"/>
    </w:p>
    <w:p w14:paraId="3F9DE7F5" w14:textId="77777777"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trả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ra </w:t>
      </w:r>
      <w:proofErr w:type="spellStart"/>
      <w:r w:rsidRPr="0020477D">
        <w:rPr>
          <w:rFonts w:ascii="Arial" w:hAnsi="Arial" w:cs="Arial"/>
          <w:szCs w:val="24"/>
          <w:lang w:val="en-US"/>
        </w:rPr>
        <w:t>kết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tương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ứng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27D885CF" w14:textId="77777777" w:rsidR="008571CB" w:rsidRPr="0020477D" w:rsidRDefault="008571CB" w:rsidP="008571CB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14:paraId="38922DF1" w14:textId="77777777"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14:paraId="5AF944ED" w14:textId="77777777"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14:paraId="27D611CA" w14:textId="77777777"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14:paraId="5A75361E" w14:textId="77777777"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14:paraId="5DA9FE87" w14:textId="77777777"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phân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quyền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quản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lý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14:paraId="5D9674E1" w14:textId="77777777"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14:paraId="700ED4E5" w14:textId="77777777"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Hiển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thị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cáo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phù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hợp</w:t>
      </w:r>
      <w:proofErr w:type="spellEnd"/>
    </w:p>
    <w:p w14:paraId="040A4A62" w14:textId="77777777"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lastRenderedPageBreak/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14:paraId="19D44860" w14:textId="77777777"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</w:p>
    <w:p w14:paraId="7FE95C3E" w14:textId="77777777" w:rsidR="008571CB" w:rsidRPr="0020477D" w:rsidRDefault="008571CB" w:rsidP="008571CB">
      <w:pPr>
        <w:pStyle w:val="Heading2"/>
        <w:rPr>
          <w:rFonts w:cs="Arial"/>
          <w:sz w:val="24"/>
          <w:szCs w:val="24"/>
          <w:lang w:val="en-US"/>
        </w:rPr>
      </w:pPr>
      <w:bookmarkStart w:id="38" w:name="_Toc5026262"/>
      <w:bookmarkStart w:id="39" w:name="_Toc11458393"/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tả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 “</w:t>
      </w:r>
      <w:proofErr w:type="spellStart"/>
      <w:r w:rsidRPr="0020477D">
        <w:rPr>
          <w:rFonts w:cs="Arial"/>
          <w:sz w:val="24"/>
          <w:szCs w:val="24"/>
          <w:lang w:val="en-US"/>
        </w:rPr>
        <w:t>Thay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đổi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quy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định</w:t>
      </w:r>
      <w:proofErr w:type="spellEnd"/>
      <w:r w:rsidRPr="0020477D">
        <w:rPr>
          <w:rFonts w:cs="Arial"/>
          <w:sz w:val="24"/>
          <w:szCs w:val="24"/>
          <w:lang w:val="en-US"/>
        </w:rPr>
        <w:t>”</w:t>
      </w:r>
      <w:bookmarkEnd w:id="38"/>
      <w:bookmarkEnd w:id="39"/>
    </w:p>
    <w:p w14:paraId="3684C0C4" w14:textId="77777777"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Tóm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tắt</w:t>
      </w:r>
      <w:proofErr w:type="spellEnd"/>
    </w:p>
    <w:p w14:paraId="1DE3FDFD" w14:textId="77777777"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Đôi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khi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quản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thay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đổi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đa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vào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20477D">
        <w:rPr>
          <w:rFonts w:ascii="Arial" w:hAnsi="Arial" w:cs="Arial"/>
          <w:szCs w:val="24"/>
          <w:lang w:val="en-US"/>
        </w:rPr>
        <w:t>thiểu</w:t>
      </w:r>
      <w:proofErr w:type="spellEnd"/>
      <w:r w:rsidRPr="0020477D">
        <w:rPr>
          <w:rFonts w:ascii="Arial" w:hAnsi="Arial" w:cs="Arial"/>
          <w:szCs w:val="24"/>
          <w:lang w:val="en-US"/>
        </w:rPr>
        <w:t>,…</w:t>
      </w:r>
      <w:proofErr w:type="gram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thì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4E93A422" w14:textId="77777777" w:rsidR="008571CB" w:rsidRPr="0020477D" w:rsidRDefault="008571CB" w:rsidP="008571CB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</w:p>
    <w:p w14:paraId="110C824C" w14:textId="77777777" w:rsidR="008571CB" w:rsidRPr="0020477D" w:rsidRDefault="008571CB" w:rsidP="008571CB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chính</w:t>
      </w:r>
      <w:proofErr w:type="spellEnd"/>
    </w:p>
    <w:p w14:paraId="27EF5E33" w14:textId="77777777"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1.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chức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năng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Thay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đổi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định</w:t>
      </w:r>
      <w:proofErr w:type="spellEnd"/>
      <w:r w:rsidRPr="0020477D">
        <w:rPr>
          <w:rFonts w:ascii="Arial" w:hAnsi="Arial" w:cs="Arial"/>
          <w:szCs w:val="24"/>
          <w:lang w:val="en-US"/>
        </w:rPr>
        <w:t>”</w:t>
      </w:r>
    </w:p>
    <w:p w14:paraId="24FD9409" w14:textId="77777777"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2. 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dùng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chọn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mục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cần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thay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đổi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như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</w:t>
      </w:r>
      <w:r w:rsidR="00922B72" w:rsidRPr="0020477D">
        <w:rPr>
          <w:rFonts w:ascii="Arial" w:hAnsi="Arial" w:cs="Arial"/>
          <w:szCs w:val="24"/>
          <w:lang w:val="en-US"/>
        </w:rPr>
        <w:t>ợ</w:t>
      </w:r>
      <w:proofErr w:type="spellEnd"/>
      <w:r w:rsidR="00922B72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922B72" w:rsidRPr="0020477D">
        <w:rPr>
          <w:rFonts w:ascii="Arial" w:hAnsi="Arial" w:cs="Arial"/>
          <w:szCs w:val="24"/>
          <w:lang w:val="en-US"/>
        </w:rPr>
        <w:t>tối</w:t>
      </w:r>
      <w:proofErr w:type="spellEnd"/>
      <w:r w:rsidR="00922B72"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922B72" w:rsidRPr="0020477D">
        <w:rPr>
          <w:rFonts w:ascii="Arial" w:hAnsi="Arial" w:cs="Arial"/>
          <w:szCs w:val="24"/>
          <w:lang w:val="en-US"/>
        </w:rPr>
        <w:t>thiểu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lượng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thiểu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giá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>,…</w:t>
      </w:r>
      <w:proofErr w:type="gramEnd"/>
    </w:p>
    <w:p w14:paraId="2F24D804" w14:textId="77777777" w:rsidR="008571CB" w:rsidRPr="0020477D" w:rsidRDefault="008571CB" w:rsidP="008571CB">
      <w:pPr>
        <w:ind w:left="720"/>
        <w:rPr>
          <w:rFonts w:ascii="Arial" w:hAnsi="Arial" w:cs="Arial"/>
          <w:szCs w:val="24"/>
          <w:lang w:val="en-US"/>
        </w:rPr>
      </w:pPr>
      <w:r w:rsidRPr="0020477D">
        <w:rPr>
          <w:rFonts w:ascii="Arial" w:hAnsi="Arial" w:cs="Arial"/>
          <w:szCs w:val="24"/>
          <w:lang w:val="en-US"/>
        </w:rPr>
        <w:t xml:space="preserve">3. </w:t>
      </w:r>
      <w:proofErr w:type="spellStart"/>
      <w:r w:rsidRPr="0020477D">
        <w:rPr>
          <w:rFonts w:ascii="Arial" w:hAnsi="Arial" w:cs="Arial"/>
          <w:szCs w:val="24"/>
          <w:lang w:val="en-US"/>
        </w:rPr>
        <w:t>Hệ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thống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sẽ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cập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nhật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lại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dữ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liệu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337FD484" w14:textId="77777777" w:rsidR="008571CB" w:rsidRPr="0020477D" w:rsidRDefault="008571CB" w:rsidP="008571CB">
      <w:pPr>
        <w:pStyle w:val="Heading4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dòng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sự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khác</w:t>
      </w:r>
      <w:proofErr w:type="spellEnd"/>
    </w:p>
    <w:p w14:paraId="4A08953C" w14:textId="77777777" w:rsidR="00922B72" w:rsidRPr="0020477D" w:rsidRDefault="00922B72" w:rsidP="00922B7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4651EB00" w14:textId="77777777" w:rsidR="00922B72" w:rsidRPr="0020477D" w:rsidRDefault="00922B72" w:rsidP="00922B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Các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yêu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cầu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đặc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biệt</w:t>
      </w:r>
      <w:proofErr w:type="spellEnd"/>
    </w:p>
    <w:p w14:paraId="4FB12E6C" w14:textId="77777777" w:rsidR="00922B72" w:rsidRPr="0020477D" w:rsidRDefault="00922B72" w:rsidP="00922B7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5B4ED3C1" w14:textId="77777777" w:rsidR="00922B72" w:rsidRPr="0020477D" w:rsidRDefault="00922B72" w:rsidP="00922B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bắt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đầu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14:paraId="7A1E69E1" w14:textId="77777777" w:rsidR="00922B72" w:rsidRPr="0020477D" w:rsidRDefault="00922B72" w:rsidP="00922B7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thực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hiện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use-case </w:t>
      </w:r>
      <w:proofErr w:type="spellStart"/>
      <w:r w:rsidRPr="0020477D">
        <w:rPr>
          <w:rFonts w:ascii="Arial" w:hAnsi="Arial" w:cs="Arial"/>
          <w:szCs w:val="24"/>
          <w:lang w:val="en-US"/>
        </w:rPr>
        <w:t>này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phải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phân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quyền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là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“</w:t>
      </w:r>
      <w:proofErr w:type="spellStart"/>
      <w:r w:rsidRPr="0020477D">
        <w:rPr>
          <w:rFonts w:ascii="Arial" w:hAnsi="Arial" w:cs="Arial"/>
          <w:szCs w:val="24"/>
          <w:lang w:val="en-US"/>
        </w:rPr>
        <w:t>Người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quản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lý</w:t>
      </w:r>
      <w:proofErr w:type="spellEnd"/>
      <w:r w:rsidRPr="0020477D">
        <w:rPr>
          <w:rFonts w:ascii="Arial" w:hAnsi="Arial" w:cs="Arial"/>
          <w:szCs w:val="24"/>
          <w:lang w:val="en-US"/>
        </w:rPr>
        <w:t>”.</w:t>
      </w:r>
    </w:p>
    <w:p w14:paraId="7BD0C39D" w14:textId="77777777" w:rsidR="00922B72" w:rsidRPr="0020477D" w:rsidRDefault="00922B72" w:rsidP="00922B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Trạng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thái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hệ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thống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sau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khi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thực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hiện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use-case</w:t>
      </w:r>
    </w:p>
    <w:p w14:paraId="12ED4703" w14:textId="77777777" w:rsidR="00922B72" w:rsidRPr="0020477D" w:rsidRDefault="00922B72" w:rsidP="00922B7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Các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quy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định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như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tiền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nợ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tối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thiểu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, </w:t>
      </w:r>
      <w:proofErr w:type="spellStart"/>
      <w:r w:rsidRPr="0020477D">
        <w:rPr>
          <w:rFonts w:ascii="Arial" w:hAnsi="Arial" w:cs="Arial"/>
          <w:szCs w:val="24"/>
          <w:lang w:val="en-US"/>
        </w:rPr>
        <w:t>giá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bán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20477D">
        <w:rPr>
          <w:rFonts w:ascii="Arial" w:hAnsi="Arial" w:cs="Arial"/>
          <w:szCs w:val="24"/>
          <w:lang w:val="en-US"/>
        </w:rPr>
        <w:t>sách</w:t>
      </w:r>
      <w:proofErr w:type="spellEnd"/>
      <w:r w:rsidRPr="0020477D">
        <w:rPr>
          <w:rFonts w:ascii="Arial" w:hAnsi="Arial" w:cs="Arial"/>
          <w:szCs w:val="24"/>
          <w:lang w:val="en-US"/>
        </w:rPr>
        <w:t>,…</w:t>
      </w:r>
      <w:proofErr w:type="gram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thay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đổi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33CA0400" w14:textId="77777777" w:rsidR="00922B72" w:rsidRPr="0020477D" w:rsidRDefault="00922B72" w:rsidP="00922B72">
      <w:pPr>
        <w:pStyle w:val="Heading3"/>
        <w:rPr>
          <w:rFonts w:cs="Arial"/>
          <w:sz w:val="24"/>
          <w:szCs w:val="24"/>
          <w:lang w:val="en-US"/>
        </w:rPr>
      </w:pPr>
      <w:proofErr w:type="spellStart"/>
      <w:r w:rsidRPr="0020477D">
        <w:rPr>
          <w:rFonts w:cs="Arial"/>
          <w:sz w:val="24"/>
          <w:szCs w:val="24"/>
          <w:lang w:val="en-US"/>
        </w:rPr>
        <w:t>Điểm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mở</w:t>
      </w:r>
      <w:proofErr w:type="spellEnd"/>
      <w:r w:rsidRPr="0020477D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20477D">
        <w:rPr>
          <w:rFonts w:cs="Arial"/>
          <w:sz w:val="24"/>
          <w:szCs w:val="24"/>
          <w:lang w:val="en-US"/>
        </w:rPr>
        <w:t>rộng</w:t>
      </w:r>
      <w:proofErr w:type="spellEnd"/>
    </w:p>
    <w:p w14:paraId="68083988" w14:textId="77777777" w:rsidR="00922B72" w:rsidRPr="0020477D" w:rsidRDefault="00922B72" w:rsidP="00922B72">
      <w:pPr>
        <w:ind w:left="720"/>
        <w:rPr>
          <w:rFonts w:ascii="Arial" w:hAnsi="Arial" w:cs="Arial"/>
          <w:szCs w:val="24"/>
          <w:lang w:val="en-US"/>
        </w:rPr>
      </w:pPr>
      <w:proofErr w:type="spellStart"/>
      <w:r w:rsidRPr="0020477D">
        <w:rPr>
          <w:rFonts w:ascii="Arial" w:hAnsi="Arial" w:cs="Arial"/>
          <w:szCs w:val="24"/>
          <w:lang w:val="en-US"/>
        </w:rPr>
        <w:t>Không</w:t>
      </w:r>
      <w:proofErr w:type="spellEnd"/>
      <w:r w:rsidRPr="0020477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20477D">
        <w:rPr>
          <w:rFonts w:ascii="Arial" w:hAnsi="Arial" w:cs="Arial"/>
          <w:szCs w:val="24"/>
          <w:lang w:val="en-US"/>
        </w:rPr>
        <w:t>có</w:t>
      </w:r>
      <w:proofErr w:type="spellEnd"/>
      <w:r w:rsidRPr="0020477D">
        <w:rPr>
          <w:rFonts w:ascii="Arial" w:hAnsi="Arial" w:cs="Arial"/>
          <w:szCs w:val="24"/>
          <w:lang w:val="en-US"/>
        </w:rPr>
        <w:t>.</w:t>
      </w:r>
    </w:p>
    <w:p w14:paraId="1E9405D4" w14:textId="77777777" w:rsidR="00DE6C31" w:rsidRPr="0020477D" w:rsidRDefault="00DE6C31" w:rsidP="00DE6C31">
      <w:pPr>
        <w:ind w:left="720"/>
        <w:rPr>
          <w:rFonts w:ascii="Arial" w:hAnsi="Arial" w:cs="Arial"/>
          <w:szCs w:val="24"/>
          <w:lang w:val="en-US"/>
        </w:rPr>
      </w:pPr>
    </w:p>
    <w:p w14:paraId="2FB04D50" w14:textId="77777777" w:rsidR="00615E0D" w:rsidRPr="0020477D" w:rsidRDefault="00615E0D" w:rsidP="00615E0D">
      <w:pPr>
        <w:ind w:left="720"/>
        <w:rPr>
          <w:rFonts w:ascii="Arial" w:hAnsi="Arial" w:cs="Arial"/>
          <w:szCs w:val="24"/>
          <w:lang w:val="en-US"/>
        </w:rPr>
      </w:pPr>
    </w:p>
    <w:sectPr w:rsidR="00615E0D" w:rsidRPr="0020477D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360DC" w14:textId="77777777" w:rsidR="000C4AC4" w:rsidRDefault="000C4AC4">
      <w:r>
        <w:separator/>
      </w:r>
    </w:p>
  </w:endnote>
  <w:endnote w:type="continuationSeparator" w:id="0">
    <w:p w14:paraId="03D99BEA" w14:textId="77777777" w:rsidR="000C4AC4" w:rsidRDefault="000C4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D64B7" w14:textId="77777777" w:rsidR="00EE4EF7" w:rsidRDefault="00EE4EF7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52E1E288" wp14:editId="3EBC5E03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E4EF7" w14:paraId="6F62C457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AEFB32E" w14:textId="77777777" w:rsidR="00EE4EF7" w:rsidRPr="007A1DE8" w:rsidRDefault="00EE4EF7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6704" behindDoc="1" locked="0" layoutInCell="1" allowOverlap="1" wp14:anchorId="6B41C58D" wp14:editId="5544AE4E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7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8B9EA6A" w14:textId="77777777" w:rsidR="00EE4EF7" w:rsidRPr="00F50F0B" w:rsidRDefault="00EE4EF7" w:rsidP="00D234F3">
          <w:pPr>
            <w:jc w:val="right"/>
            <w:rPr>
              <w:rFonts w:ascii="Arial" w:hAnsi="Arial" w:cs="Arial"/>
              <w:lang w:val="en-US"/>
            </w:rPr>
          </w:pPr>
          <w:r w:rsidRPr="00F50F0B">
            <w:rPr>
              <w:rFonts w:ascii="Arial" w:hAnsi="Arial" w:cs="Arial"/>
            </w:rPr>
            <w:t xml:space="preserve">Trang </w:t>
          </w:r>
          <w:r w:rsidRPr="00F50F0B">
            <w:rPr>
              <w:rStyle w:val="PageNumber"/>
              <w:rFonts w:ascii="Arial" w:hAnsi="Arial" w:cs="Arial"/>
            </w:rPr>
            <w:fldChar w:fldCharType="begin"/>
          </w:r>
          <w:r w:rsidRPr="00F50F0B">
            <w:rPr>
              <w:rStyle w:val="PageNumber"/>
              <w:rFonts w:ascii="Arial" w:hAnsi="Arial" w:cs="Arial"/>
            </w:rPr>
            <w:instrText xml:space="preserve">page </w:instrText>
          </w:r>
          <w:r w:rsidRPr="00F50F0B">
            <w:rPr>
              <w:rStyle w:val="PageNumber"/>
              <w:rFonts w:ascii="Arial" w:hAnsi="Arial" w:cs="Arial"/>
            </w:rPr>
            <w:fldChar w:fldCharType="separate"/>
          </w:r>
          <w:r w:rsidRPr="00F50F0B">
            <w:rPr>
              <w:rStyle w:val="PageNumber"/>
              <w:rFonts w:ascii="Arial" w:hAnsi="Arial" w:cs="Arial"/>
              <w:noProof/>
            </w:rPr>
            <w:t>2</w:t>
          </w:r>
          <w:r w:rsidRPr="00F50F0B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14:paraId="3B1323A9" w14:textId="77777777" w:rsidR="00EE4EF7" w:rsidRDefault="00EE4E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8ED4C" w14:textId="77777777" w:rsidR="000C4AC4" w:rsidRDefault="000C4AC4">
      <w:r>
        <w:separator/>
      </w:r>
    </w:p>
  </w:footnote>
  <w:footnote w:type="continuationSeparator" w:id="0">
    <w:p w14:paraId="44145EFE" w14:textId="77777777" w:rsidR="000C4AC4" w:rsidRDefault="000C4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1DFBE" w14:textId="77777777" w:rsidR="00EE4EF7" w:rsidRDefault="00EE4EF7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8F7A5AA" wp14:editId="1F9B125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5735" id="Freeform 1" o:spid="_x0000_s1026" style="position:absolute;margin-left:0;margin-top:0;width:93.15pt;height:815.0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1B1AAA09" wp14:editId="68F9D15E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14156FC" w14:textId="77777777" w:rsidR="00EE4EF7" w:rsidRDefault="00EE4EF7" w:rsidP="00FC77E2">
    <w:pPr>
      <w:pStyle w:val="Title"/>
      <w:rPr>
        <w:lang w:val="en-US"/>
      </w:rPr>
    </w:pPr>
  </w:p>
  <w:p w14:paraId="72B2EF04" w14:textId="77777777" w:rsidR="00EE4EF7" w:rsidRPr="003B1A2B" w:rsidRDefault="00EE4EF7" w:rsidP="00FC77E2">
    <w:pPr>
      <w:rPr>
        <w:lang w:val="en-US"/>
      </w:rPr>
    </w:pPr>
  </w:p>
  <w:p w14:paraId="558854D4" w14:textId="77777777" w:rsidR="00EE4EF7" w:rsidRPr="00F53DBB" w:rsidRDefault="00EE4EF7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6A2B23E7" w14:textId="77777777" w:rsidR="00EE4EF7" w:rsidRPr="0040293A" w:rsidRDefault="00EE4EF7" w:rsidP="00FC77E2">
    <w:pPr>
      <w:pStyle w:val="Header"/>
      <w:rPr>
        <w:rFonts w:eastAsia="Tahoma"/>
      </w:rPr>
    </w:pPr>
  </w:p>
  <w:p w14:paraId="140D3B6C" w14:textId="77777777" w:rsidR="00EE4EF7" w:rsidRPr="00FC77E2" w:rsidRDefault="00EE4EF7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5B672" w14:textId="77777777" w:rsidR="00EE4EF7" w:rsidRDefault="00EE4EF7">
    <w:r w:rsidRPr="004257CD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5B6F746D" wp14:editId="5DD2638B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E4EF7" w14:paraId="10CC097A" w14:textId="77777777" w:rsidTr="008D3541">
      <w:tc>
        <w:tcPr>
          <w:tcW w:w="6623" w:type="dxa"/>
          <w:shd w:val="clear" w:color="auto" w:fill="auto"/>
        </w:tcPr>
        <w:p w14:paraId="7144E1CB" w14:textId="77777777" w:rsidR="00EE4EF7" w:rsidRPr="009D5230" w:rsidRDefault="00EE4EF7">
          <w:pPr>
            <w:pStyle w:val="Header"/>
            <w:rPr>
              <w:rFonts w:ascii="Arial" w:hAnsi="Arial" w:cs="Arial"/>
              <w:color w:val="0000FF"/>
              <w:lang w:val="en-US"/>
            </w:rPr>
          </w:pPr>
          <w:proofErr w:type="spellStart"/>
          <w:r w:rsidRPr="009D5230">
            <w:rPr>
              <w:rFonts w:ascii="Arial" w:hAnsi="Arial" w:cs="Arial"/>
              <w:color w:val="0000FF"/>
              <w:lang w:val="en-US"/>
            </w:rPr>
            <w:t>Quản</w:t>
          </w:r>
          <w:proofErr w:type="spellEnd"/>
          <w:r w:rsidRPr="009D5230">
            <w:rPr>
              <w:rFonts w:ascii="Arial" w:hAnsi="Arial" w:cs="Arial"/>
              <w:color w:val="0000FF"/>
              <w:lang w:val="en-US"/>
            </w:rPr>
            <w:t xml:space="preserve"> </w:t>
          </w:r>
          <w:proofErr w:type="spellStart"/>
          <w:r w:rsidRPr="009D5230">
            <w:rPr>
              <w:rFonts w:ascii="Arial" w:hAnsi="Arial" w:cs="Arial"/>
              <w:color w:val="0000FF"/>
              <w:lang w:val="en-US"/>
            </w:rPr>
            <w:t>lý</w:t>
          </w:r>
          <w:proofErr w:type="spellEnd"/>
          <w:r w:rsidRPr="009D5230">
            <w:rPr>
              <w:rFonts w:ascii="Arial" w:hAnsi="Arial" w:cs="Arial"/>
              <w:color w:val="0000FF"/>
              <w:lang w:val="en-US"/>
            </w:rPr>
            <w:t xml:space="preserve"> </w:t>
          </w:r>
          <w:proofErr w:type="spellStart"/>
          <w:r w:rsidRPr="009D5230">
            <w:rPr>
              <w:rFonts w:ascii="Arial" w:hAnsi="Arial" w:cs="Arial"/>
              <w:color w:val="0000FF"/>
              <w:lang w:val="en-US"/>
            </w:rPr>
            <w:t>nhà</w:t>
          </w:r>
          <w:proofErr w:type="spellEnd"/>
          <w:r w:rsidRPr="009D5230">
            <w:rPr>
              <w:rFonts w:ascii="Arial" w:hAnsi="Arial" w:cs="Arial"/>
              <w:color w:val="0000FF"/>
              <w:lang w:val="en-US"/>
            </w:rPr>
            <w:t xml:space="preserve"> </w:t>
          </w:r>
          <w:proofErr w:type="spellStart"/>
          <w:r w:rsidRPr="009D5230">
            <w:rPr>
              <w:rFonts w:ascii="Arial" w:hAnsi="Arial" w:cs="Arial"/>
              <w:color w:val="0000FF"/>
              <w:lang w:val="en-US"/>
            </w:rPr>
            <w:t>sách</w:t>
          </w:r>
          <w:proofErr w:type="spellEnd"/>
        </w:p>
      </w:tc>
      <w:tc>
        <w:tcPr>
          <w:tcW w:w="2845" w:type="dxa"/>
          <w:shd w:val="clear" w:color="auto" w:fill="auto"/>
        </w:tcPr>
        <w:p w14:paraId="7A97134A" w14:textId="74C87C88" w:rsidR="00EE4EF7" w:rsidRPr="009D5230" w:rsidRDefault="00EE4EF7">
          <w:pPr>
            <w:pStyle w:val="Header"/>
            <w:rPr>
              <w:rFonts w:ascii="Arial" w:hAnsi="Arial" w:cs="Arial"/>
              <w:lang w:val="en-US"/>
            </w:rPr>
          </w:pPr>
          <w:proofErr w:type="spellStart"/>
          <w:r w:rsidRPr="009D5230">
            <w:rPr>
              <w:rFonts w:ascii="Arial" w:hAnsi="Arial" w:cs="Arial"/>
              <w:lang w:val="en-US"/>
            </w:rPr>
            <w:t>Phiên</w:t>
          </w:r>
          <w:proofErr w:type="spellEnd"/>
          <w:r w:rsidRPr="009D5230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Pr="009D5230">
            <w:rPr>
              <w:rFonts w:ascii="Arial" w:hAnsi="Arial" w:cs="Arial"/>
              <w:lang w:val="en-US"/>
            </w:rPr>
            <w:t>bản</w:t>
          </w:r>
          <w:proofErr w:type="spellEnd"/>
          <w:r w:rsidRPr="009D5230">
            <w:rPr>
              <w:rFonts w:ascii="Arial" w:hAnsi="Arial" w:cs="Arial"/>
              <w:lang w:val="en-US"/>
            </w:rPr>
            <w:t>: 1.</w:t>
          </w:r>
          <w:r w:rsidR="00E9128C">
            <w:rPr>
              <w:rFonts w:ascii="Arial" w:hAnsi="Arial" w:cs="Arial"/>
              <w:lang w:val="en-US"/>
            </w:rPr>
            <w:t>2</w:t>
          </w:r>
        </w:p>
      </w:tc>
    </w:tr>
    <w:tr w:rsidR="00EE4EF7" w14:paraId="60626AE4" w14:textId="77777777" w:rsidTr="008D3541">
      <w:tc>
        <w:tcPr>
          <w:tcW w:w="6623" w:type="dxa"/>
          <w:shd w:val="clear" w:color="auto" w:fill="auto"/>
        </w:tcPr>
        <w:p w14:paraId="7E945014" w14:textId="77777777" w:rsidR="00EE4EF7" w:rsidRPr="009D5230" w:rsidRDefault="00EE4EF7">
          <w:pPr>
            <w:pStyle w:val="Header"/>
            <w:rPr>
              <w:rFonts w:ascii="Arial" w:hAnsi="Arial" w:cs="Arial"/>
              <w:lang w:val="en-US"/>
            </w:rPr>
          </w:pPr>
          <w:proofErr w:type="spellStart"/>
          <w:r w:rsidRPr="009D5230">
            <w:rPr>
              <w:rFonts w:ascii="Arial" w:hAnsi="Arial" w:cs="Arial"/>
              <w:lang w:val="en-US"/>
            </w:rPr>
            <w:t>Mô</w:t>
          </w:r>
          <w:proofErr w:type="spellEnd"/>
          <w:r w:rsidRPr="009D5230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Pr="009D5230">
            <w:rPr>
              <w:rFonts w:ascii="Arial" w:hAnsi="Arial" w:cs="Arial"/>
              <w:lang w:val="en-US"/>
            </w:rPr>
            <w:t>hình</w:t>
          </w:r>
          <w:proofErr w:type="spellEnd"/>
          <w:r w:rsidRPr="009D5230">
            <w:rPr>
              <w:rFonts w:ascii="Arial" w:hAnsi="Arial" w:cs="Arial"/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14:paraId="1AD10967" w14:textId="61B711E6" w:rsidR="00EE4EF7" w:rsidRPr="009D5230" w:rsidRDefault="00EE4EF7">
          <w:pPr>
            <w:pStyle w:val="Header"/>
            <w:rPr>
              <w:rFonts w:ascii="Arial" w:hAnsi="Arial" w:cs="Arial"/>
              <w:lang w:val="en-US"/>
            </w:rPr>
          </w:pPr>
          <w:proofErr w:type="spellStart"/>
          <w:r w:rsidRPr="009D5230">
            <w:rPr>
              <w:rFonts w:ascii="Arial" w:hAnsi="Arial" w:cs="Arial"/>
              <w:lang w:val="en-US"/>
            </w:rPr>
            <w:t>Ngày</w:t>
          </w:r>
          <w:proofErr w:type="spellEnd"/>
          <w:r w:rsidRPr="009D5230">
            <w:rPr>
              <w:rFonts w:ascii="Arial" w:hAnsi="Arial" w:cs="Arial"/>
              <w:lang w:val="en-US"/>
            </w:rPr>
            <w:t xml:space="preserve">: </w:t>
          </w:r>
          <w:r w:rsidR="00E2499B">
            <w:rPr>
              <w:rFonts w:ascii="Arial" w:hAnsi="Arial" w:cs="Arial"/>
              <w:color w:val="0000FF"/>
              <w:lang w:val="en-US"/>
            </w:rPr>
            <w:t>15</w:t>
          </w:r>
          <w:r w:rsidRPr="009D5230">
            <w:rPr>
              <w:rFonts w:ascii="Arial" w:hAnsi="Arial" w:cs="Arial"/>
              <w:color w:val="0000FF"/>
              <w:lang w:val="en-US"/>
            </w:rPr>
            <w:t>/</w:t>
          </w:r>
          <w:r w:rsidR="00E2499B">
            <w:rPr>
              <w:rFonts w:ascii="Arial" w:hAnsi="Arial" w:cs="Arial"/>
              <w:color w:val="0000FF"/>
              <w:lang w:val="en-US"/>
            </w:rPr>
            <w:t>6</w:t>
          </w:r>
          <w:r w:rsidRPr="009D5230">
            <w:rPr>
              <w:rFonts w:ascii="Arial" w:hAnsi="Arial" w:cs="Arial"/>
              <w:color w:val="0000FF"/>
              <w:lang w:val="en-US"/>
            </w:rPr>
            <w:t>/</w:t>
          </w:r>
          <w:r w:rsidR="005F4AA9" w:rsidRPr="009D5230">
            <w:rPr>
              <w:rFonts w:ascii="Arial" w:hAnsi="Arial" w:cs="Arial"/>
              <w:color w:val="0000FF"/>
              <w:lang w:val="en-US"/>
            </w:rPr>
            <w:t>2019</w:t>
          </w:r>
        </w:p>
      </w:tc>
    </w:tr>
  </w:tbl>
  <w:p w14:paraId="3AAB88B1" w14:textId="77777777" w:rsidR="00EE4EF7" w:rsidRPr="007A1DE8" w:rsidRDefault="00EE4EF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317B5"/>
    <w:rsid w:val="000519D9"/>
    <w:rsid w:val="000A7DB3"/>
    <w:rsid w:val="000B6E18"/>
    <w:rsid w:val="000C0CA8"/>
    <w:rsid w:val="000C4AC4"/>
    <w:rsid w:val="00134E02"/>
    <w:rsid w:val="00163BFF"/>
    <w:rsid w:val="00163D06"/>
    <w:rsid w:val="00185356"/>
    <w:rsid w:val="001A57E5"/>
    <w:rsid w:val="001B31E7"/>
    <w:rsid w:val="001D5B08"/>
    <w:rsid w:val="0020477D"/>
    <w:rsid w:val="002160F2"/>
    <w:rsid w:val="00221A67"/>
    <w:rsid w:val="002377AC"/>
    <w:rsid w:val="00275362"/>
    <w:rsid w:val="002943F4"/>
    <w:rsid w:val="002B7067"/>
    <w:rsid w:val="002E067A"/>
    <w:rsid w:val="002E4385"/>
    <w:rsid w:val="002F441D"/>
    <w:rsid w:val="00301562"/>
    <w:rsid w:val="0031511D"/>
    <w:rsid w:val="00343C7B"/>
    <w:rsid w:val="003548A8"/>
    <w:rsid w:val="003701D7"/>
    <w:rsid w:val="003724EC"/>
    <w:rsid w:val="003747E6"/>
    <w:rsid w:val="003877CD"/>
    <w:rsid w:val="003D0666"/>
    <w:rsid w:val="003E33BB"/>
    <w:rsid w:val="004176B5"/>
    <w:rsid w:val="0042323A"/>
    <w:rsid w:val="00435847"/>
    <w:rsid w:val="0044333B"/>
    <w:rsid w:val="004B40B0"/>
    <w:rsid w:val="004B7CC9"/>
    <w:rsid w:val="004D57B8"/>
    <w:rsid w:val="004E4257"/>
    <w:rsid w:val="0052505C"/>
    <w:rsid w:val="0056375A"/>
    <w:rsid w:val="00570321"/>
    <w:rsid w:val="005802A5"/>
    <w:rsid w:val="005C02E3"/>
    <w:rsid w:val="005C65C0"/>
    <w:rsid w:val="005F4AA9"/>
    <w:rsid w:val="0060493B"/>
    <w:rsid w:val="00615E0D"/>
    <w:rsid w:val="006257BE"/>
    <w:rsid w:val="00633A8F"/>
    <w:rsid w:val="006460E7"/>
    <w:rsid w:val="006855DC"/>
    <w:rsid w:val="00692E17"/>
    <w:rsid w:val="006A5BAF"/>
    <w:rsid w:val="006E420F"/>
    <w:rsid w:val="006E56E2"/>
    <w:rsid w:val="0071201B"/>
    <w:rsid w:val="007338F6"/>
    <w:rsid w:val="00744CD3"/>
    <w:rsid w:val="00754C73"/>
    <w:rsid w:val="00763A6B"/>
    <w:rsid w:val="007A1DE8"/>
    <w:rsid w:val="007F21C9"/>
    <w:rsid w:val="00824326"/>
    <w:rsid w:val="008243D9"/>
    <w:rsid w:val="00824A72"/>
    <w:rsid w:val="008571CB"/>
    <w:rsid w:val="008A6A43"/>
    <w:rsid w:val="008D3541"/>
    <w:rsid w:val="00922B72"/>
    <w:rsid w:val="00943270"/>
    <w:rsid w:val="00984338"/>
    <w:rsid w:val="0099744F"/>
    <w:rsid w:val="009B2AFC"/>
    <w:rsid w:val="009B3D8C"/>
    <w:rsid w:val="009D5230"/>
    <w:rsid w:val="009E3478"/>
    <w:rsid w:val="009E6860"/>
    <w:rsid w:val="009F47F5"/>
    <w:rsid w:val="00A23833"/>
    <w:rsid w:val="00A45001"/>
    <w:rsid w:val="00A544E7"/>
    <w:rsid w:val="00A638EF"/>
    <w:rsid w:val="00A768F5"/>
    <w:rsid w:val="00AA264B"/>
    <w:rsid w:val="00AC3388"/>
    <w:rsid w:val="00AD1539"/>
    <w:rsid w:val="00AF1544"/>
    <w:rsid w:val="00AF3121"/>
    <w:rsid w:val="00B060B9"/>
    <w:rsid w:val="00B07BF9"/>
    <w:rsid w:val="00B16445"/>
    <w:rsid w:val="00B1776A"/>
    <w:rsid w:val="00B30761"/>
    <w:rsid w:val="00B52B75"/>
    <w:rsid w:val="00B871C5"/>
    <w:rsid w:val="00B92BA6"/>
    <w:rsid w:val="00BA4ADF"/>
    <w:rsid w:val="00BB5444"/>
    <w:rsid w:val="00BC7B5F"/>
    <w:rsid w:val="00C723F4"/>
    <w:rsid w:val="00C74D6D"/>
    <w:rsid w:val="00C804B2"/>
    <w:rsid w:val="00C8389B"/>
    <w:rsid w:val="00C96D6F"/>
    <w:rsid w:val="00CA52C8"/>
    <w:rsid w:val="00D04571"/>
    <w:rsid w:val="00D234F3"/>
    <w:rsid w:val="00D3788F"/>
    <w:rsid w:val="00D532D0"/>
    <w:rsid w:val="00D7636B"/>
    <w:rsid w:val="00DA2A6D"/>
    <w:rsid w:val="00DC363E"/>
    <w:rsid w:val="00DD57E3"/>
    <w:rsid w:val="00DE6C31"/>
    <w:rsid w:val="00E2499B"/>
    <w:rsid w:val="00E9128C"/>
    <w:rsid w:val="00E95D0C"/>
    <w:rsid w:val="00EE4EF7"/>
    <w:rsid w:val="00EF1EAF"/>
    <w:rsid w:val="00F14D1E"/>
    <w:rsid w:val="00F25516"/>
    <w:rsid w:val="00F50F0B"/>
    <w:rsid w:val="00F514EB"/>
    <w:rsid w:val="00F54FDE"/>
    <w:rsid w:val="00F801D2"/>
    <w:rsid w:val="00FA2327"/>
    <w:rsid w:val="00FB3FFD"/>
    <w:rsid w:val="00FB6FA9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B15D79"/>
  <w15:docId w15:val="{30628EBF-59F1-4BFB-B9E1-32822CFE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TOC2">
    <w:name w:val="toc 2"/>
    <w:basedOn w:val="Normal"/>
    <w:next w:val="Normal"/>
    <w:uiPriority w:val="39"/>
    <w:pPr>
      <w:ind w:left="240"/>
    </w:pPr>
    <w:rPr>
      <w:rFonts w:asciiTheme="minorHAnsi" w:hAnsiTheme="minorHAnsi" w:cstheme="minorHAnsi"/>
      <w:smallCaps/>
      <w:sz w:val="20"/>
    </w:rPr>
  </w:style>
  <w:style w:type="paragraph" w:styleId="TOC3">
    <w:name w:val="toc 3"/>
    <w:basedOn w:val="Normal"/>
    <w:next w:val="Normal"/>
    <w:uiPriority w:val="39"/>
    <w:pPr>
      <w:ind w:left="480"/>
    </w:pPr>
    <w:rPr>
      <w:rFonts w:asciiTheme="minorHAnsi" w:hAnsiTheme="minorHAnsi" w:cstheme="minorHAnsi"/>
      <w:i/>
      <w:iCs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uiPriority w:val="39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uiPriority w:val="39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uiPriority w:val="3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uiPriority w:val="39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uiPriority w:val="3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uiPriority w:val="39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744CD3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F1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6DF46-55B3-4063-AC24-9025CD680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276</TotalTime>
  <Pages>1</Pages>
  <Words>2343</Words>
  <Characters>13358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15670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HOÀNG SANG</cp:lastModifiedBy>
  <cp:revision>66</cp:revision>
  <cp:lastPrinted>2019-06-14T20:07:00Z</cp:lastPrinted>
  <dcterms:created xsi:type="dcterms:W3CDTF">2013-10-13T11:06:00Z</dcterms:created>
  <dcterms:modified xsi:type="dcterms:W3CDTF">2019-06-14T20:08:00Z</dcterms:modified>
</cp:coreProperties>
</file>