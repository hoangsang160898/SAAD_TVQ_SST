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068F" w14:textId="6BDE6F09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12F180A8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5E1654D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42F8249F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44A1C5F2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0D33BB1F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149E3E73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15CE7F5F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2DF91ED4" w14:textId="256E9DDA" w:rsidR="00D234F3" w:rsidRPr="00E71253" w:rsidRDefault="007A1DE8" w:rsidP="00632CE3">
      <w:pPr>
        <w:pStyle w:val="Title"/>
        <w:spacing w:line="276" w:lineRule="auto"/>
        <w:jc w:val="right"/>
        <w:rPr>
          <w:rFonts w:cs="Arial"/>
          <w:lang w:val="en-US"/>
        </w:rPr>
      </w:pPr>
      <w:proofErr w:type="spellStart"/>
      <w:r w:rsidRPr="00E71253">
        <w:rPr>
          <w:rFonts w:cs="Arial"/>
          <w:lang w:val="en-US"/>
        </w:rPr>
        <w:t>Phát</w:t>
      </w:r>
      <w:proofErr w:type="spellEnd"/>
      <w:r w:rsidRPr="00E71253">
        <w:rPr>
          <w:rFonts w:cs="Arial"/>
          <w:lang w:val="en-US"/>
        </w:rPr>
        <w:t xml:space="preserve"> </w:t>
      </w:r>
      <w:proofErr w:type="spellStart"/>
      <w:r w:rsidRPr="00E71253">
        <w:rPr>
          <w:rFonts w:cs="Arial"/>
          <w:lang w:val="en-US"/>
        </w:rPr>
        <w:t>biểu</w:t>
      </w:r>
      <w:proofErr w:type="spellEnd"/>
      <w:r w:rsidRPr="00E71253">
        <w:rPr>
          <w:rFonts w:cs="Arial"/>
          <w:lang w:val="en-US"/>
        </w:rPr>
        <w:t xml:space="preserve"> </w:t>
      </w:r>
      <w:proofErr w:type="spellStart"/>
      <w:r w:rsidRPr="00E71253">
        <w:rPr>
          <w:rFonts w:cs="Arial"/>
          <w:lang w:val="en-US"/>
        </w:rPr>
        <w:t>bài</w:t>
      </w:r>
      <w:proofErr w:type="spellEnd"/>
      <w:r w:rsidRPr="00E71253">
        <w:rPr>
          <w:rFonts w:cs="Arial"/>
          <w:lang w:val="en-US"/>
        </w:rPr>
        <w:t xml:space="preserve"> </w:t>
      </w:r>
      <w:proofErr w:type="spellStart"/>
      <w:r w:rsidRPr="00E71253">
        <w:rPr>
          <w:rFonts w:cs="Arial"/>
          <w:lang w:val="en-US"/>
        </w:rPr>
        <w:t>toán</w:t>
      </w:r>
      <w:proofErr w:type="spellEnd"/>
      <w:r w:rsidR="00817F95" w:rsidRPr="00E71253">
        <w:rPr>
          <w:rFonts w:cs="Arial"/>
          <w:lang w:val="en-US"/>
        </w:rPr>
        <w:t xml:space="preserve"> </w:t>
      </w:r>
      <w:proofErr w:type="spellStart"/>
      <w:r w:rsidR="00817F95" w:rsidRPr="00E71253">
        <w:rPr>
          <w:rFonts w:cs="Arial"/>
          <w:color w:val="0000FF"/>
          <w:lang w:val="en-US"/>
        </w:rPr>
        <w:t>Phần</w:t>
      </w:r>
      <w:proofErr w:type="spellEnd"/>
      <w:r w:rsidR="00817F95" w:rsidRPr="00E71253">
        <w:rPr>
          <w:rFonts w:cs="Arial"/>
          <w:color w:val="0000FF"/>
          <w:lang w:val="en-US"/>
        </w:rPr>
        <w:t xml:space="preserve"> </w:t>
      </w:r>
      <w:proofErr w:type="spellStart"/>
      <w:r w:rsidR="00817F95" w:rsidRPr="00E71253">
        <w:rPr>
          <w:rFonts w:cs="Arial"/>
          <w:color w:val="0000FF"/>
          <w:lang w:val="en-US"/>
        </w:rPr>
        <w:t>mềm</w:t>
      </w:r>
      <w:proofErr w:type="spellEnd"/>
      <w:r w:rsidR="00817F95" w:rsidRPr="00E71253">
        <w:rPr>
          <w:rFonts w:cs="Arial"/>
          <w:color w:val="0000FF"/>
          <w:lang w:val="en-US"/>
        </w:rPr>
        <w:t xml:space="preserve"> </w:t>
      </w:r>
      <w:proofErr w:type="spellStart"/>
      <w:r w:rsidR="00817F95" w:rsidRPr="00E71253">
        <w:rPr>
          <w:rFonts w:cs="Arial"/>
          <w:color w:val="0000FF"/>
          <w:lang w:val="en-US"/>
        </w:rPr>
        <w:t>quản</w:t>
      </w:r>
      <w:proofErr w:type="spellEnd"/>
      <w:r w:rsidR="00B23FBE" w:rsidRPr="00E71253">
        <w:rPr>
          <w:rFonts w:cs="Arial"/>
          <w:color w:val="0000FF"/>
          <w:lang w:val="en-US"/>
        </w:rPr>
        <w:t xml:space="preserve"> </w:t>
      </w:r>
      <w:proofErr w:type="spellStart"/>
      <w:r w:rsidR="00B23FBE" w:rsidRPr="00E71253">
        <w:rPr>
          <w:rFonts w:cs="Arial"/>
          <w:color w:val="0000FF"/>
          <w:lang w:val="en-US"/>
        </w:rPr>
        <w:t>lí</w:t>
      </w:r>
      <w:proofErr w:type="spellEnd"/>
      <w:r w:rsidR="00B23FBE" w:rsidRPr="00E71253">
        <w:rPr>
          <w:rFonts w:cs="Arial"/>
          <w:color w:val="0000FF"/>
          <w:lang w:val="en-US"/>
        </w:rPr>
        <w:t xml:space="preserve"> </w:t>
      </w:r>
      <w:proofErr w:type="spellStart"/>
      <w:r w:rsidR="00B23FBE" w:rsidRPr="00E71253">
        <w:rPr>
          <w:rFonts w:cs="Arial"/>
          <w:color w:val="0000FF"/>
          <w:lang w:val="en-US"/>
        </w:rPr>
        <w:t>nhà</w:t>
      </w:r>
      <w:proofErr w:type="spellEnd"/>
      <w:r w:rsidR="00B23FBE" w:rsidRPr="00E71253">
        <w:rPr>
          <w:rFonts w:cs="Arial"/>
          <w:color w:val="0000FF"/>
          <w:lang w:val="en-US"/>
        </w:rPr>
        <w:t xml:space="preserve"> </w:t>
      </w:r>
      <w:proofErr w:type="spellStart"/>
      <w:r w:rsidR="00B23FBE" w:rsidRPr="00E71253">
        <w:rPr>
          <w:rFonts w:cs="Arial"/>
          <w:color w:val="0000FF"/>
          <w:lang w:val="en-US"/>
        </w:rPr>
        <w:t>sách</w:t>
      </w:r>
      <w:proofErr w:type="spellEnd"/>
    </w:p>
    <w:p w14:paraId="49207126" w14:textId="77777777" w:rsidR="007A1DE8" w:rsidRPr="00E71253" w:rsidRDefault="007A1DE8" w:rsidP="00632CE3">
      <w:pPr>
        <w:spacing w:line="276" w:lineRule="auto"/>
        <w:rPr>
          <w:rFonts w:ascii="Arial" w:hAnsi="Arial" w:cs="Arial"/>
          <w:lang w:val="en-US"/>
        </w:rPr>
      </w:pPr>
    </w:p>
    <w:p w14:paraId="7CA1993D" w14:textId="7E132D2E" w:rsidR="007A1DE8" w:rsidRPr="00E71253" w:rsidRDefault="007A1DE8" w:rsidP="00632CE3">
      <w:pPr>
        <w:spacing w:line="276" w:lineRule="auto"/>
        <w:jc w:val="right"/>
        <w:rPr>
          <w:rFonts w:ascii="Arial" w:hAnsi="Arial" w:cs="Arial"/>
          <w:sz w:val="34"/>
          <w:szCs w:val="30"/>
          <w:lang w:val="en-US"/>
        </w:rPr>
      </w:pPr>
      <w:r w:rsidRPr="00E71253">
        <w:rPr>
          <w:rFonts w:ascii="Arial" w:hAnsi="Arial" w:cs="Arial"/>
          <w:sz w:val="34"/>
          <w:szCs w:val="30"/>
          <w:lang w:val="en-US"/>
        </w:rPr>
        <w:t xml:space="preserve">Version </w:t>
      </w:r>
      <w:r w:rsidR="004A2037" w:rsidRPr="00E71253">
        <w:rPr>
          <w:rFonts w:ascii="Arial" w:hAnsi="Arial" w:cs="Arial"/>
          <w:color w:val="0000FF"/>
          <w:sz w:val="34"/>
          <w:szCs w:val="30"/>
          <w:lang w:val="en-US"/>
        </w:rPr>
        <w:t>1.</w:t>
      </w:r>
      <w:r w:rsidR="00453CFD">
        <w:rPr>
          <w:rFonts w:ascii="Arial" w:hAnsi="Arial" w:cs="Arial"/>
          <w:color w:val="0000FF"/>
          <w:sz w:val="34"/>
          <w:szCs w:val="30"/>
          <w:lang w:val="en-US"/>
        </w:rPr>
        <w:t>1</w:t>
      </w:r>
    </w:p>
    <w:p w14:paraId="5E80C294" w14:textId="77777777" w:rsidR="00D234F3" w:rsidRPr="00E71253" w:rsidRDefault="00D234F3" w:rsidP="00632CE3">
      <w:pPr>
        <w:pStyle w:val="Title"/>
        <w:spacing w:line="276" w:lineRule="auto"/>
        <w:jc w:val="both"/>
        <w:rPr>
          <w:rFonts w:cs="Arial"/>
          <w:lang w:val="en-US"/>
        </w:rPr>
      </w:pPr>
    </w:p>
    <w:p w14:paraId="0CB586B4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2AFD6030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55FDF23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A00296A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341B055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1A168B24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6DE4AAE2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787C92E3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5E1C1928" w14:textId="77777777" w:rsidR="00301562" w:rsidRPr="00E71253" w:rsidRDefault="00301562" w:rsidP="00632CE3">
      <w:pPr>
        <w:spacing w:line="276" w:lineRule="auto"/>
        <w:rPr>
          <w:rFonts w:ascii="Arial" w:hAnsi="Arial" w:cs="Arial"/>
          <w:lang w:val="en-US"/>
        </w:rPr>
      </w:pPr>
    </w:p>
    <w:p w14:paraId="76FDF5C2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07CA18B4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6F22635E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154AECE9" w14:textId="77777777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766F5F83" w14:textId="01877F38" w:rsidR="003548A8" w:rsidRPr="00E71253" w:rsidRDefault="003548A8" w:rsidP="00632CE3">
      <w:pPr>
        <w:spacing w:line="276" w:lineRule="auto"/>
        <w:rPr>
          <w:rFonts w:ascii="Arial" w:hAnsi="Arial" w:cs="Arial"/>
          <w:lang w:val="en-US"/>
        </w:rPr>
      </w:pPr>
    </w:p>
    <w:p w14:paraId="4628405D" w14:textId="113A1265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7BE06D20" w14:textId="6BC76CEB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5CAA5CCB" w14:textId="0EB6C778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150EF367" w14:textId="77777777" w:rsidR="00307411" w:rsidRPr="00E71253" w:rsidRDefault="00307411" w:rsidP="00632CE3">
      <w:pPr>
        <w:spacing w:line="276" w:lineRule="auto"/>
        <w:rPr>
          <w:rFonts w:ascii="Arial" w:hAnsi="Arial" w:cs="Arial"/>
          <w:lang w:val="en-US"/>
        </w:rPr>
      </w:pPr>
    </w:p>
    <w:p w14:paraId="29B01FA0" w14:textId="77777777" w:rsidR="003548A8" w:rsidRPr="00E71253" w:rsidRDefault="003548A8" w:rsidP="00632CE3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E71253">
        <w:rPr>
          <w:rFonts w:ascii="Arial" w:hAnsi="Arial" w:cs="Arial"/>
          <w:sz w:val="30"/>
          <w:szCs w:val="30"/>
          <w:lang w:val="en-US"/>
        </w:rPr>
        <w:t>:</w:t>
      </w:r>
    </w:p>
    <w:p w14:paraId="64B9FA7D" w14:textId="790C12CD" w:rsidR="003548A8" w:rsidRPr="00E71253" w:rsidRDefault="00A40D0E" w:rsidP="00632CE3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 w:rsidRPr="00E71253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4DCB848C" w14:textId="016E4FBC" w:rsidR="003548A8" w:rsidRPr="00E71253" w:rsidRDefault="006563F7" w:rsidP="00632CE3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1612557 – </w:t>
      </w:r>
      <w:r w:rsidR="005C1151" w:rsidRPr="00E71253">
        <w:rPr>
          <w:rFonts w:ascii="Arial" w:hAnsi="Arial" w:cs="Arial"/>
          <w:color w:val="0000FF"/>
          <w:sz w:val="30"/>
          <w:szCs w:val="30"/>
          <w:lang w:val="en-US"/>
        </w:rPr>
        <w:t>Lê</w:t>
      </w:r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E71253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Pr="00E71253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13A8C15C" w14:textId="5F5C1F55" w:rsidR="00DC363E" w:rsidRPr="00E71253" w:rsidRDefault="00DC363E" w:rsidP="00632CE3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  <w:sectPr w:rsidR="00DC363E" w:rsidRPr="00E71253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C0E995F" w14:textId="77777777" w:rsidR="007A1DE8" w:rsidRPr="00E71253" w:rsidRDefault="007A1DE8" w:rsidP="00632CE3">
      <w:pPr>
        <w:spacing w:line="276" w:lineRule="auto"/>
        <w:jc w:val="center"/>
        <w:rPr>
          <w:rFonts w:ascii="Arial" w:eastAsia="SimSun" w:hAnsi="Arial" w:cs="Arial"/>
          <w:b/>
          <w:sz w:val="36"/>
          <w:lang w:val="en-US"/>
        </w:rPr>
      </w:pP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lastRenderedPageBreak/>
        <w:t>Bảng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ghi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nhận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thay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đổi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tài</w:t>
      </w:r>
      <w:proofErr w:type="spellEnd"/>
      <w:r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E71253">
        <w:rPr>
          <w:rFonts w:ascii="Arial" w:eastAsia="SimSun" w:hAnsi="Arial" w:cs="Arial"/>
          <w:b/>
          <w:sz w:val="36"/>
          <w:lang w:val="en-US"/>
        </w:rPr>
        <w:t>liệu</w:t>
      </w:r>
      <w:proofErr w:type="spellEnd"/>
      <w:r w:rsidR="0099744F" w:rsidRPr="00E71253">
        <w:rPr>
          <w:rFonts w:ascii="Arial" w:eastAsia="SimSun" w:hAnsi="Arial" w:cs="Arial"/>
          <w:b/>
          <w:sz w:val="36"/>
          <w:lang w:val="en-US"/>
        </w:rPr>
        <w:t xml:space="preserve"> </w:t>
      </w:r>
    </w:p>
    <w:p w14:paraId="671EBF21" w14:textId="77777777" w:rsidR="007A1DE8" w:rsidRPr="00E71253" w:rsidRDefault="007A1DE8" w:rsidP="00632CE3">
      <w:pPr>
        <w:spacing w:line="276" w:lineRule="auto"/>
        <w:jc w:val="both"/>
        <w:rPr>
          <w:rFonts w:ascii="Arial" w:eastAsia="SimSun" w:hAnsi="Arial" w:cs="Arial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492"/>
        <w:gridCol w:w="2556"/>
      </w:tblGrid>
      <w:tr w:rsidR="00E95D0C" w:rsidRPr="00E71253" w14:paraId="5537AEA0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74B3A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DBBAC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Phiên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599E4" w14:textId="77777777" w:rsidR="00E95D0C" w:rsidRPr="00E71253" w:rsidRDefault="00E95D0C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Mô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D8298" w14:textId="77777777" w:rsidR="00E95D0C" w:rsidRPr="00E71253" w:rsidRDefault="00DC363E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Người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thay</w:t>
            </w:r>
            <w:proofErr w:type="spellEnd"/>
            <w:r w:rsidRPr="00E71253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E71253">
              <w:rPr>
                <w:rFonts w:ascii="Arial" w:eastAsia="SimSun" w:hAnsi="Arial" w:cs="Arial"/>
                <w:b/>
                <w:lang w:val="en-US"/>
              </w:rPr>
              <w:t>đổi</w:t>
            </w:r>
            <w:proofErr w:type="spellEnd"/>
          </w:p>
        </w:tc>
      </w:tr>
      <w:tr w:rsidR="00C378AC" w:rsidRPr="00C378AC" w14:paraId="4541CA5F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30CCF" w14:textId="06BAEF5F" w:rsidR="00E95D0C" w:rsidRPr="00E96910" w:rsidRDefault="00B27808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27/3/2019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F557D" w14:textId="16A6BCAA" w:rsidR="00E95D0C" w:rsidRPr="00E96910" w:rsidRDefault="009859A1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1.0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EAD0C" w14:textId="77777777" w:rsidR="00C378AC" w:rsidRPr="00E96910" w:rsidRDefault="00B649E2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Phát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bài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toán</w:t>
            </w:r>
            <w:proofErr w:type="spellEnd"/>
            <w:r w:rsidR="00633819"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, </w:t>
            </w:r>
          </w:p>
          <w:p w14:paraId="40FF72A7" w14:textId="7E81620C" w:rsidR="00E95D0C" w:rsidRPr="00E96910" w:rsidRDefault="00633819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tổng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quan</w:t>
            </w:r>
            <w:proofErr w:type="spellEnd"/>
            <w:r w:rsidR="00E71253"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="00E71253" w:rsidRPr="00E96910">
              <w:rPr>
                <w:rFonts w:ascii="Arial" w:eastAsia="SimSun" w:hAnsi="Arial" w:cs="Arial"/>
                <w:color w:val="0000FF"/>
                <w:lang w:val="en-US"/>
              </w:rPr>
              <w:t>bài</w:t>
            </w:r>
            <w:proofErr w:type="spellEnd"/>
            <w:r w:rsidR="00E71253"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="00E71253" w:rsidRPr="00E96910">
              <w:rPr>
                <w:rFonts w:ascii="Arial" w:eastAsia="SimSun" w:hAnsi="Arial" w:cs="Arial"/>
                <w:color w:val="0000FF"/>
                <w:lang w:val="en-US"/>
              </w:rPr>
              <w:t>toán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E4D22" w14:textId="2CA75C8D" w:rsidR="00E95D0C" w:rsidRPr="00E96910" w:rsidRDefault="00BB1C39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Hoàng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Sang</w:t>
            </w:r>
          </w:p>
        </w:tc>
      </w:tr>
      <w:tr w:rsidR="00E95D0C" w:rsidRPr="00E71253" w14:paraId="51723459" w14:textId="77777777" w:rsidTr="0063310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D811F" w14:textId="4D2650AD" w:rsidR="00E95D0C" w:rsidRPr="00E96910" w:rsidRDefault="002A3C2B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27/3/2019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F373D" w14:textId="25AF4DCA" w:rsidR="00E95D0C" w:rsidRPr="00E96910" w:rsidRDefault="002A3C2B" w:rsidP="00632CE3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1.1</w:t>
            </w:r>
          </w:p>
        </w:tc>
        <w:tc>
          <w:tcPr>
            <w:tcW w:w="3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53C7E" w14:textId="4DB69CC8" w:rsidR="002A3C2B" w:rsidRPr="00E96910" w:rsidRDefault="002A3C2B" w:rsidP="002A3C2B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Phát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biểu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bài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toán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,</w:t>
            </w:r>
          </w:p>
          <w:p w14:paraId="3106E2BF" w14:textId="2242B9B5" w:rsidR="00E95D0C" w:rsidRPr="00E96910" w:rsidRDefault="002A3C2B" w:rsidP="002A3C2B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tổng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quan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bài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toán</w:t>
            </w:r>
            <w:proofErr w:type="spellEnd"/>
            <w:r w:rsidR="00F3064E"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="00F3064E" w:rsidRPr="00E96910">
              <w:rPr>
                <w:rFonts w:ascii="Arial" w:eastAsia="SimSun" w:hAnsi="Arial" w:cs="Arial"/>
                <w:color w:val="0000FF"/>
                <w:lang w:val="en-US"/>
              </w:rPr>
              <w:t>bổ</w:t>
            </w:r>
            <w:proofErr w:type="spellEnd"/>
            <w:r w:rsidR="00F3064E"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sung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58D14" w14:textId="360DF2A1" w:rsidR="00E95D0C" w:rsidRPr="00E96910" w:rsidRDefault="002A3C2B" w:rsidP="002A3C2B">
            <w:pPr>
              <w:keepLines/>
              <w:spacing w:after="120" w:line="276" w:lineRule="auto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Lê </w:t>
            </w:r>
            <w:proofErr w:type="spellStart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>Hoàng</w:t>
            </w:r>
            <w:proofErr w:type="spellEnd"/>
            <w:r w:rsidRPr="00E96910">
              <w:rPr>
                <w:rFonts w:ascii="Arial" w:eastAsia="SimSun" w:hAnsi="Arial" w:cs="Arial"/>
                <w:color w:val="0000FF"/>
                <w:lang w:val="en-US"/>
              </w:rPr>
              <w:t xml:space="preserve"> Sang</w:t>
            </w:r>
          </w:p>
        </w:tc>
      </w:tr>
    </w:tbl>
    <w:p w14:paraId="51C1DEFD" w14:textId="4E7507A2" w:rsidR="00513728" w:rsidRPr="00A96EC2" w:rsidRDefault="007A1DE8" w:rsidP="00A96EC2">
      <w:pPr>
        <w:pStyle w:val="Title"/>
        <w:spacing w:line="276" w:lineRule="auto"/>
        <w:rPr>
          <w:rFonts w:cs="Arial"/>
          <w:lang w:val="en-US"/>
        </w:rPr>
      </w:pPr>
      <w:bookmarkStart w:id="0" w:name="_GoBack"/>
      <w:bookmarkEnd w:id="0"/>
      <w:r w:rsidRPr="00E71253">
        <w:rPr>
          <w:rFonts w:cs="Arial"/>
        </w:rPr>
        <w:br w:type="page"/>
      </w:r>
      <w:r w:rsidR="00E87DEF">
        <w:rPr>
          <w:rFonts w:cs="Arial"/>
          <w:lang w:val="en-US"/>
        </w:rPr>
        <w:lastRenderedPageBreak/>
        <w:t>PHÁT BIỂU BÀI TOÁN</w:t>
      </w:r>
    </w:p>
    <w:p w14:paraId="19B7498D" w14:textId="1762E5DB" w:rsidR="00D234F3" w:rsidRPr="00C513B7" w:rsidRDefault="001A6133" w:rsidP="00BC06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color w:val="0070C0"/>
          <w:sz w:val="32"/>
          <w:szCs w:val="32"/>
          <w:lang w:val="en-US"/>
        </w:rPr>
      </w:pP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Khảo</w:t>
      </w:r>
      <w:proofErr w:type="spellEnd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sát</w:t>
      </w:r>
      <w:proofErr w:type="spellEnd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hiện</w:t>
      </w:r>
      <w:proofErr w:type="spellEnd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C513B7">
        <w:rPr>
          <w:rFonts w:ascii="Arial" w:hAnsi="Arial" w:cs="Arial"/>
          <w:b/>
          <w:color w:val="0070C0"/>
          <w:sz w:val="32"/>
          <w:szCs w:val="32"/>
          <w:lang w:val="en-US"/>
        </w:rPr>
        <w:t>trạng</w:t>
      </w:r>
      <w:proofErr w:type="spellEnd"/>
    </w:p>
    <w:p w14:paraId="4818B4AF" w14:textId="2B97BAA4" w:rsidR="006617CF" w:rsidRPr="0032479E" w:rsidRDefault="006617CF" w:rsidP="00BC06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Hiện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trạng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tổ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chức</w:t>
      </w:r>
      <w:proofErr w:type="spellEnd"/>
    </w:p>
    <w:p w14:paraId="1A298C41" w14:textId="09DB1811" w:rsidR="00BB226E" w:rsidRDefault="00BB226E" w:rsidP="00BC0651">
      <w:pPr>
        <w:pStyle w:val="ListParagraph"/>
        <w:numPr>
          <w:ilvl w:val="0"/>
          <w:numId w:val="6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Hiện nay, việc quản </w:t>
      </w:r>
      <w:r w:rsidRPr="00632CE3">
        <w:rPr>
          <w:rFonts w:ascii="Arial" w:hAnsi="Arial" w:cs="Arial"/>
          <w:spacing w:val="-5"/>
          <w:sz w:val="26"/>
          <w:szCs w:val="26"/>
        </w:rPr>
        <w:t xml:space="preserve">lý </w:t>
      </w:r>
      <w:r w:rsidRPr="00632CE3">
        <w:rPr>
          <w:rFonts w:ascii="Arial" w:hAnsi="Arial" w:cs="Arial"/>
          <w:sz w:val="26"/>
          <w:szCs w:val="26"/>
        </w:rPr>
        <w:t xml:space="preserve">về thông tin của </w:t>
      </w:r>
      <w:proofErr w:type="spellStart"/>
      <w:r w:rsidR="006C06FB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6C06FB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6C06FB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6C06FB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6C06FB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 </w:t>
      </w:r>
      <w:r w:rsidRPr="00632CE3">
        <w:rPr>
          <w:rFonts w:ascii="Arial" w:hAnsi="Arial" w:cs="Arial"/>
          <w:spacing w:val="-5"/>
          <w:sz w:val="26"/>
          <w:szCs w:val="26"/>
        </w:rPr>
        <w:t>là</w:t>
      </w:r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việc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khá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quan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trọng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thời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đại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thay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đổi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càng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nhiều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mẫu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mã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h</w:t>
      </w:r>
      <w:r w:rsidR="002D09C7">
        <w:rPr>
          <w:rFonts w:ascii="Arial" w:hAnsi="Arial" w:cs="Arial"/>
          <w:sz w:val="26"/>
          <w:szCs w:val="26"/>
          <w:lang w:val="en-US"/>
        </w:rPr>
        <w:t>à</w:t>
      </w:r>
      <w:r w:rsidR="00CC0304">
        <w:rPr>
          <w:rFonts w:ascii="Arial" w:hAnsi="Arial" w:cs="Arial"/>
          <w:sz w:val="26"/>
          <w:szCs w:val="26"/>
          <w:lang w:val="en-US"/>
        </w:rPr>
        <w:t>ng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C0304">
        <w:rPr>
          <w:rFonts w:ascii="Arial" w:hAnsi="Arial" w:cs="Arial"/>
          <w:sz w:val="26"/>
          <w:szCs w:val="26"/>
          <w:lang w:val="en-US"/>
        </w:rPr>
        <w:t>mới</w:t>
      </w:r>
      <w:proofErr w:type="spellEnd"/>
      <w:r w:rsidR="00CC0304">
        <w:rPr>
          <w:rFonts w:ascii="Arial" w:hAnsi="Arial" w:cs="Arial"/>
          <w:sz w:val="26"/>
          <w:szCs w:val="26"/>
          <w:lang w:val="en-US"/>
        </w:rPr>
        <w:t xml:space="preserve"> ra</w:t>
      </w:r>
      <w:r w:rsidRPr="00632CE3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Công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việc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vẫn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còn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thủ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công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hiệu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suất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thấp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độ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chính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xác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không</w:t>
      </w:r>
      <w:proofErr w:type="spellEnd"/>
      <w:r w:rsidR="001036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10367C">
        <w:rPr>
          <w:rFonts w:ascii="Arial" w:hAnsi="Arial" w:cs="Arial"/>
          <w:sz w:val="26"/>
          <w:szCs w:val="26"/>
          <w:lang w:val="en-US"/>
        </w:rPr>
        <w:t>cao</w:t>
      </w:r>
      <w:proofErr w:type="spellEnd"/>
      <w:r w:rsidRPr="00632CE3">
        <w:rPr>
          <w:rFonts w:ascii="Arial" w:hAnsi="Arial" w:cs="Arial"/>
          <w:sz w:val="26"/>
          <w:szCs w:val="26"/>
        </w:rPr>
        <w:t>. Công việc hàng ngày phải làm bao</w:t>
      </w:r>
      <w:r w:rsidRPr="00632CE3">
        <w:rPr>
          <w:rFonts w:ascii="Arial" w:hAnsi="Arial" w:cs="Arial"/>
          <w:spacing w:val="-24"/>
          <w:sz w:val="26"/>
          <w:szCs w:val="26"/>
        </w:rPr>
        <w:t xml:space="preserve"> </w:t>
      </w:r>
      <w:r w:rsidRPr="00632CE3">
        <w:rPr>
          <w:rFonts w:ascii="Arial" w:hAnsi="Arial" w:cs="Arial"/>
          <w:sz w:val="26"/>
          <w:szCs w:val="26"/>
        </w:rPr>
        <w:t>gồm:</w:t>
      </w:r>
    </w:p>
    <w:p w14:paraId="7391D881" w14:textId="66FEF46E" w:rsidR="009463CF" w:rsidRPr="00B331A6" w:rsidRDefault="009463CF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phiếu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nhập</w:t>
      </w:r>
      <w:proofErr w:type="spellEnd"/>
      <w:r w:rsidR="0006055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490A20">
        <w:rPr>
          <w:rFonts w:ascii="Arial" w:hAnsi="Arial" w:cs="Arial"/>
          <w:sz w:val="26"/>
          <w:szCs w:val="26"/>
          <w:lang w:val="en-US"/>
        </w:rPr>
        <w:t>h</w:t>
      </w:r>
      <w:r w:rsidR="00C95B7C">
        <w:rPr>
          <w:rFonts w:ascii="Arial" w:hAnsi="Arial" w:cs="Arial"/>
          <w:sz w:val="26"/>
          <w:szCs w:val="26"/>
          <w:lang w:val="en-US"/>
        </w:rPr>
        <w:t>à</w:t>
      </w:r>
      <w:r w:rsidR="00490A20">
        <w:rPr>
          <w:rFonts w:ascii="Arial" w:hAnsi="Arial" w:cs="Arial"/>
          <w:sz w:val="26"/>
          <w:szCs w:val="26"/>
          <w:lang w:val="en-US"/>
        </w:rPr>
        <w:t>ng</w:t>
      </w:r>
      <w:proofErr w:type="spellEnd"/>
      <w:r w:rsidR="00C56139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C56139">
        <w:rPr>
          <w:rFonts w:ascii="Arial" w:hAnsi="Arial" w:cs="Arial"/>
          <w:sz w:val="26"/>
          <w:szCs w:val="26"/>
          <w:lang w:val="en-US"/>
        </w:rPr>
        <w:t>tra</w:t>
      </w:r>
      <w:proofErr w:type="spellEnd"/>
      <w:r w:rsidR="00C5613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56139">
        <w:rPr>
          <w:rFonts w:ascii="Arial" w:hAnsi="Arial" w:cs="Arial"/>
          <w:sz w:val="26"/>
          <w:szCs w:val="26"/>
          <w:lang w:val="en-US"/>
        </w:rPr>
        <w:t>cứu</w:t>
      </w:r>
      <w:proofErr w:type="spellEnd"/>
      <w:r w:rsidR="00C5613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70C8A">
        <w:rPr>
          <w:rFonts w:ascii="Arial" w:hAnsi="Arial" w:cs="Arial"/>
          <w:sz w:val="26"/>
          <w:szCs w:val="26"/>
          <w:lang w:val="en-US"/>
        </w:rPr>
        <w:t>h</w:t>
      </w:r>
      <w:r w:rsidR="00663A0C">
        <w:rPr>
          <w:rFonts w:ascii="Arial" w:hAnsi="Arial" w:cs="Arial"/>
          <w:sz w:val="26"/>
          <w:szCs w:val="26"/>
          <w:lang w:val="en-US"/>
        </w:rPr>
        <w:t>àn</w:t>
      </w:r>
      <w:r w:rsidR="00870C8A">
        <w:rPr>
          <w:rFonts w:ascii="Arial" w:hAnsi="Arial" w:cs="Arial"/>
          <w:sz w:val="26"/>
          <w:szCs w:val="26"/>
          <w:lang w:val="en-US"/>
        </w:rPr>
        <w:t>g</w:t>
      </w:r>
      <w:proofErr w:type="spellEnd"/>
      <w:r w:rsidR="00870C8A">
        <w:rPr>
          <w:rFonts w:ascii="Arial" w:hAnsi="Arial" w:cs="Arial"/>
          <w:sz w:val="26"/>
          <w:szCs w:val="26"/>
          <w:lang w:val="en-US"/>
        </w:rPr>
        <w:t>.</w:t>
      </w:r>
    </w:p>
    <w:p w14:paraId="5DF3FBD2" w14:textId="258158DB" w:rsidR="00B331A6" w:rsidRPr="00490A20" w:rsidRDefault="00B331A6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Nhập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lượng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sửa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</w:t>
      </w:r>
      <w:r w:rsidR="00755626">
        <w:rPr>
          <w:rFonts w:ascii="Arial" w:hAnsi="Arial" w:cs="Arial"/>
          <w:sz w:val="26"/>
          <w:szCs w:val="26"/>
          <w:lang w:val="en-US"/>
        </w:rPr>
        <w:t>àng</w:t>
      </w:r>
      <w:proofErr w:type="spellEnd"/>
      <w:r w:rsidR="00D20BDF">
        <w:rPr>
          <w:rFonts w:ascii="Arial" w:hAnsi="Arial" w:cs="Arial"/>
          <w:sz w:val="26"/>
          <w:szCs w:val="26"/>
          <w:lang w:val="en-US"/>
        </w:rPr>
        <w:t>.</w:t>
      </w:r>
    </w:p>
    <w:p w14:paraId="0EEE2908" w14:textId="088675BC" w:rsidR="00490A20" w:rsidRPr="00357C76" w:rsidRDefault="00490A20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hóa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đơn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C95B7C">
        <w:rPr>
          <w:rFonts w:ascii="Arial" w:hAnsi="Arial" w:cs="Arial"/>
          <w:sz w:val="26"/>
          <w:szCs w:val="26"/>
          <w:lang w:val="en-US"/>
        </w:rPr>
        <w:t>bán</w:t>
      </w:r>
      <w:proofErr w:type="spellEnd"/>
      <w:r w:rsidR="00C95B7C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357C76">
        <w:rPr>
          <w:rFonts w:ascii="Arial" w:hAnsi="Arial" w:cs="Arial"/>
          <w:sz w:val="26"/>
          <w:szCs w:val="26"/>
          <w:lang w:val="en-US"/>
        </w:rPr>
        <w:t>h</w:t>
      </w:r>
      <w:r w:rsidR="00075EBA">
        <w:rPr>
          <w:rFonts w:ascii="Arial" w:hAnsi="Arial" w:cs="Arial"/>
          <w:sz w:val="26"/>
          <w:szCs w:val="26"/>
          <w:lang w:val="en-US"/>
        </w:rPr>
        <w:t>àng</w:t>
      </w:r>
      <w:proofErr w:type="spellEnd"/>
      <w:r w:rsidR="00F1641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F16418">
        <w:rPr>
          <w:rFonts w:ascii="Arial" w:hAnsi="Arial" w:cs="Arial"/>
          <w:sz w:val="26"/>
          <w:szCs w:val="26"/>
          <w:lang w:val="en-US"/>
        </w:rPr>
        <w:t>thu</w:t>
      </w:r>
      <w:proofErr w:type="spellEnd"/>
      <w:r w:rsidR="00F1641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16418">
        <w:rPr>
          <w:rFonts w:ascii="Arial" w:hAnsi="Arial" w:cs="Arial"/>
          <w:sz w:val="26"/>
          <w:szCs w:val="26"/>
          <w:lang w:val="en-US"/>
        </w:rPr>
        <w:t>tiền</w:t>
      </w:r>
      <w:proofErr w:type="spellEnd"/>
      <w:r w:rsidR="00F16418">
        <w:rPr>
          <w:rFonts w:ascii="Arial" w:hAnsi="Arial" w:cs="Arial"/>
          <w:sz w:val="26"/>
          <w:szCs w:val="26"/>
          <w:lang w:val="en-US"/>
        </w:rPr>
        <w:t>.</w:t>
      </w:r>
    </w:p>
    <w:p w14:paraId="60C9E160" w14:textId="03A16305" w:rsidR="00357C76" w:rsidRPr="00497CD3" w:rsidRDefault="00357C76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In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báo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tuần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</w:t>
      </w:r>
      <w:r w:rsidR="00075EBA">
        <w:rPr>
          <w:rFonts w:ascii="Arial" w:hAnsi="Arial" w:cs="Arial"/>
          <w:sz w:val="26"/>
          <w:szCs w:val="26"/>
          <w:lang w:val="en-US"/>
        </w:rPr>
        <w:t>à</w:t>
      </w:r>
      <w:r>
        <w:rPr>
          <w:rFonts w:ascii="Arial" w:hAnsi="Arial" w:cs="Arial"/>
          <w:sz w:val="26"/>
          <w:szCs w:val="26"/>
          <w:lang w:val="en-US"/>
        </w:rPr>
        <w:t>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tháng</w:t>
      </w:r>
      <w:proofErr w:type="spellEnd"/>
      <w:r w:rsidR="00497CD3">
        <w:rPr>
          <w:rFonts w:ascii="Arial" w:hAnsi="Arial" w:cs="Arial"/>
          <w:sz w:val="26"/>
          <w:szCs w:val="26"/>
          <w:lang w:val="en-US"/>
        </w:rPr>
        <w:t>.</w:t>
      </w:r>
    </w:p>
    <w:p w14:paraId="61606CD7" w14:textId="202EFF0A" w:rsidR="00497CD3" w:rsidRPr="00632CE3" w:rsidRDefault="00497CD3" w:rsidP="00BC0651">
      <w:pPr>
        <w:pStyle w:val="ListParagraph"/>
        <w:numPr>
          <w:ilvl w:val="0"/>
          <w:numId w:val="8"/>
        </w:numPr>
        <w:tabs>
          <w:tab w:val="left" w:pos="1080"/>
          <w:tab w:val="left" w:pos="1081"/>
        </w:tabs>
        <w:autoSpaceDE w:val="0"/>
        <w:autoSpaceDN w:val="0"/>
        <w:spacing w:line="276" w:lineRule="auto"/>
        <w:ind w:right="27"/>
        <w:contextualSpacing w:val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Lưu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trữ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tin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lượng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giá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EE48B9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="00EE48B9">
        <w:rPr>
          <w:rFonts w:ascii="Arial" w:hAnsi="Arial" w:cs="Arial"/>
          <w:sz w:val="26"/>
          <w:szCs w:val="26"/>
          <w:lang w:val="en-US"/>
        </w:rPr>
        <w:t>.</w:t>
      </w:r>
    </w:p>
    <w:p w14:paraId="00938CF5" w14:textId="76FFBC53" w:rsidR="00BB226E" w:rsidRPr="00632CE3" w:rsidRDefault="00BB226E" w:rsidP="00BC0651">
      <w:pPr>
        <w:pStyle w:val="ListParagraph"/>
        <w:numPr>
          <w:ilvl w:val="0"/>
          <w:numId w:val="7"/>
        </w:numPr>
        <w:tabs>
          <w:tab w:val="left" w:pos="1080"/>
        </w:tabs>
        <w:autoSpaceDE w:val="0"/>
        <w:autoSpaceDN w:val="0"/>
        <w:spacing w:line="276" w:lineRule="auto"/>
        <w:ind w:left="1080"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nhân</w:t>
      </w:r>
      <w:proofErr w:type="spellEnd"/>
      <w:r w:rsidR="00F8771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viên</w:t>
      </w:r>
      <w:proofErr w:type="spellEnd"/>
      <w:r w:rsidR="00F8771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bán</w:t>
      </w:r>
      <w:proofErr w:type="spellEnd"/>
      <w:r w:rsidR="00F8771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771E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: tổng hợp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lượng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sản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phẩm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được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bán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để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gửi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về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 w:rsidR="00420CE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420CEE">
        <w:rPr>
          <w:rFonts w:ascii="Arial" w:hAnsi="Arial" w:cs="Arial"/>
          <w:sz w:val="26"/>
          <w:szCs w:val="26"/>
          <w:lang w:val="en-US"/>
        </w:rPr>
        <w:t>chủ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quản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lí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nhà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85269">
        <w:rPr>
          <w:rFonts w:ascii="Arial" w:hAnsi="Arial" w:cs="Arial"/>
          <w:sz w:val="26"/>
          <w:szCs w:val="26"/>
          <w:lang w:val="en-US"/>
        </w:rPr>
        <w:t>sách</w:t>
      </w:r>
      <w:proofErr w:type="spellEnd"/>
      <w:r w:rsidR="00F85269">
        <w:rPr>
          <w:rFonts w:ascii="Arial" w:hAnsi="Arial" w:cs="Arial"/>
          <w:sz w:val="26"/>
          <w:szCs w:val="26"/>
          <w:lang w:val="en-US"/>
        </w:rPr>
        <w:t>.</w:t>
      </w:r>
    </w:p>
    <w:p w14:paraId="3793437C" w14:textId="1E5E37BE" w:rsidR="00BB226E" w:rsidRPr="00632CE3" w:rsidRDefault="00BB226E" w:rsidP="00BC0651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spacing w:line="276" w:lineRule="auto"/>
        <w:ind w:left="1080"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Công việc quản lí còn </w:t>
      </w:r>
      <w:proofErr w:type="spellStart"/>
      <w:r w:rsidR="0067125D">
        <w:rPr>
          <w:rFonts w:ascii="Arial" w:hAnsi="Arial" w:cs="Arial"/>
          <w:sz w:val="26"/>
          <w:szCs w:val="26"/>
          <w:lang w:val="en-US"/>
        </w:rPr>
        <w:t>khá</w:t>
      </w:r>
      <w:proofErr w:type="spellEnd"/>
      <w:r w:rsidR="0067125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67125D">
        <w:rPr>
          <w:rFonts w:ascii="Arial" w:hAnsi="Arial" w:cs="Arial"/>
          <w:sz w:val="26"/>
          <w:szCs w:val="26"/>
          <w:lang w:val="en-US"/>
        </w:rPr>
        <w:t>là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 thủ công, đòi hỏi nhiều kỹ năng</w:t>
      </w:r>
      <w:r w:rsidR="00B6608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B66086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B6608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50B12"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 w:rsidR="00750B12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50B12">
        <w:rPr>
          <w:rFonts w:ascii="Arial" w:hAnsi="Arial" w:cs="Arial"/>
          <w:sz w:val="26"/>
          <w:szCs w:val="26"/>
          <w:lang w:val="en-US"/>
        </w:rPr>
        <w:t>quản</w:t>
      </w:r>
      <w:proofErr w:type="spellEnd"/>
      <w:r w:rsidR="00750B12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50B12">
        <w:rPr>
          <w:rFonts w:ascii="Arial" w:hAnsi="Arial" w:cs="Arial"/>
          <w:sz w:val="26"/>
          <w:szCs w:val="26"/>
          <w:lang w:val="en-US"/>
        </w:rPr>
        <w:t>lí</w:t>
      </w:r>
      <w:proofErr w:type="spellEnd"/>
      <w:r w:rsidR="00750B12">
        <w:rPr>
          <w:rFonts w:ascii="Arial" w:hAnsi="Arial" w:cs="Arial"/>
          <w:sz w:val="26"/>
          <w:szCs w:val="26"/>
          <w:lang w:val="en-US"/>
        </w:rPr>
        <w:t>.</w:t>
      </w:r>
    </w:p>
    <w:p w14:paraId="2790B388" w14:textId="76AE5371" w:rsidR="00BB226E" w:rsidRPr="00632CE3" w:rsidRDefault="00BB226E" w:rsidP="00BC0651">
      <w:pPr>
        <w:pStyle w:val="ListParagraph"/>
        <w:numPr>
          <w:ilvl w:val="0"/>
          <w:numId w:val="7"/>
        </w:numPr>
        <w:tabs>
          <w:tab w:val="left" w:pos="630"/>
        </w:tabs>
        <w:autoSpaceDE w:val="0"/>
        <w:autoSpaceDN w:val="0"/>
        <w:spacing w:line="276" w:lineRule="auto"/>
        <w:ind w:left="1080" w:right="27"/>
        <w:contextualSpacing w:val="0"/>
        <w:jc w:val="both"/>
        <w:rPr>
          <w:rFonts w:ascii="Arial" w:hAnsi="Arial" w:cs="Arial"/>
          <w:sz w:val="26"/>
          <w:szCs w:val="26"/>
        </w:rPr>
      </w:pPr>
      <w:r w:rsidRPr="00632CE3">
        <w:rPr>
          <w:rFonts w:ascii="Arial" w:hAnsi="Arial" w:cs="Arial"/>
          <w:sz w:val="26"/>
          <w:szCs w:val="26"/>
        </w:rPr>
        <w:t xml:space="preserve">Vì </w:t>
      </w:r>
      <w:r w:rsidRPr="00632CE3">
        <w:rPr>
          <w:rFonts w:ascii="Arial" w:hAnsi="Arial" w:cs="Arial"/>
          <w:spacing w:val="-5"/>
          <w:sz w:val="26"/>
          <w:szCs w:val="26"/>
        </w:rPr>
        <w:t xml:space="preserve">vậy, </w:t>
      </w:r>
      <w:r w:rsidRPr="00632CE3">
        <w:rPr>
          <w:rFonts w:ascii="Arial" w:hAnsi="Arial" w:cs="Arial"/>
          <w:sz w:val="26"/>
          <w:szCs w:val="26"/>
        </w:rPr>
        <w:t xml:space="preserve">việc có một phần mềm để quản </w:t>
      </w:r>
      <w:r w:rsidRPr="00632CE3">
        <w:rPr>
          <w:rFonts w:ascii="Arial" w:hAnsi="Arial" w:cs="Arial"/>
          <w:spacing w:val="-3"/>
          <w:sz w:val="26"/>
          <w:szCs w:val="26"/>
        </w:rPr>
        <w:t xml:space="preserve">lý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ở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trong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nhà</w:t>
      </w:r>
      <w:proofErr w:type="spellEnd"/>
      <w:r w:rsidR="0023763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37634">
        <w:rPr>
          <w:rFonts w:ascii="Arial" w:hAnsi="Arial" w:cs="Arial"/>
          <w:sz w:val="26"/>
          <w:szCs w:val="26"/>
          <w:lang w:val="en-US"/>
        </w:rPr>
        <w:t>sách</w:t>
      </w:r>
      <w:proofErr w:type="spellEnd"/>
      <w:r w:rsidRPr="00632CE3">
        <w:rPr>
          <w:rFonts w:ascii="Arial" w:hAnsi="Arial" w:cs="Arial"/>
          <w:sz w:val="26"/>
          <w:szCs w:val="26"/>
        </w:rPr>
        <w:t xml:space="preserve"> là vô cùng cần thiết. Không những giúp nâng cao năng suất quản </w:t>
      </w:r>
      <w:r w:rsidRPr="00632CE3">
        <w:rPr>
          <w:rFonts w:ascii="Arial" w:hAnsi="Arial" w:cs="Arial"/>
          <w:spacing w:val="-3"/>
          <w:sz w:val="26"/>
          <w:szCs w:val="26"/>
        </w:rPr>
        <w:t xml:space="preserve">lý </w:t>
      </w:r>
      <w:proofErr w:type="spellStart"/>
      <w:r w:rsidR="002569B3">
        <w:rPr>
          <w:rFonts w:ascii="Arial" w:hAnsi="Arial" w:cs="Arial"/>
          <w:sz w:val="26"/>
          <w:szCs w:val="26"/>
          <w:lang w:val="en-US"/>
        </w:rPr>
        <w:t>nhà</w:t>
      </w:r>
      <w:proofErr w:type="spellEnd"/>
      <w:r w:rsidR="002569B3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9B3">
        <w:rPr>
          <w:rFonts w:ascii="Arial" w:hAnsi="Arial" w:cs="Arial"/>
          <w:sz w:val="26"/>
          <w:szCs w:val="26"/>
          <w:lang w:val="en-US"/>
        </w:rPr>
        <w:t>sách</w:t>
      </w:r>
      <w:proofErr w:type="spellEnd"/>
      <w:r w:rsidR="00805C93">
        <w:rPr>
          <w:rFonts w:ascii="Arial" w:hAnsi="Arial" w:cs="Arial"/>
          <w:sz w:val="26"/>
          <w:szCs w:val="26"/>
          <w:lang w:val="en-US"/>
        </w:rPr>
        <w:t xml:space="preserve"> </w:t>
      </w:r>
      <w:r w:rsidRPr="00632CE3">
        <w:rPr>
          <w:rFonts w:ascii="Arial" w:hAnsi="Arial" w:cs="Arial"/>
          <w:sz w:val="26"/>
          <w:szCs w:val="26"/>
        </w:rPr>
        <w:t>mà còn tiết kiệm thời gian và nhiều khoản chi phí</w:t>
      </w:r>
      <w:r w:rsidRPr="00632CE3">
        <w:rPr>
          <w:rFonts w:ascii="Arial" w:hAnsi="Arial" w:cs="Arial"/>
          <w:spacing w:val="-15"/>
          <w:sz w:val="26"/>
          <w:szCs w:val="26"/>
        </w:rPr>
        <w:t xml:space="preserve"> </w:t>
      </w:r>
      <w:proofErr w:type="spellStart"/>
      <w:r w:rsidR="00380E94">
        <w:rPr>
          <w:rFonts w:ascii="Arial" w:hAnsi="Arial" w:cs="Arial"/>
          <w:sz w:val="26"/>
          <w:szCs w:val="26"/>
          <w:lang w:val="en-US"/>
        </w:rPr>
        <w:t>phát</w:t>
      </w:r>
      <w:proofErr w:type="spellEnd"/>
      <w:r w:rsidR="00380E9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380E94">
        <w:rPr>
          <w:rFonts w:ascii="Arial" w:hAnsi="Arial" w:cs="Arial"/>
          <w:sz w:val="26"/>
          <w:szCs w:val="26"/>
          <w:lang w:val="en-US"/>
        </w:rPr>
        <w:t>sinh</w:t>
      </w:r>
      <w:proofErr w:type="spellEnd"/>
      <w:r w:rsidR="00380E94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380E94">
        <w:rPr>
          <w:rFonts w:ascii="Arial" w:hAnsi="Arial" w:cs="Arial"/>
          <w:sz w:val="26"/>
          <w:szCs w:val="26"/>
          <w:lang w:val="en-US"/>
        </w:rPr>
        <w:t>khác</w:t>
      </w:r>
      <w:proofErr w:type="spellEnd"/>
      <w:r w:rsidR="00EE2941">
        <w:rPr>
          <w:rFonts w:ascii="Arial" w:hAnsi="Arial" w:cs="Arial"/>
          <w:sz w:val="26"/>
          <w:szCs w:val="26"/>
          <w:lang w:val="en-US"/>
        </w:rPr>
        <w:t>,…</w:t>
      </w:r>
    </w:p>
    <w:p w14:paraId="40B1D5B0" w14:textId="07B01C11" w:rsidR="006617CF" w:rsidRPr="0032479E" w:rsidRDefault="006617CF" w:rsidP="00BC06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Hiện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trạng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nghiệp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vụ</w:t>
      </w:r>
      <w:proofErr w:type="spellEnd"/>
    </w:p>
    <w:p w14:paraId="2B53FAAC" w14:textId="78E3E821" w:rsidR="00272D00" w:rsidRPr="0029495F" w:rsidRDefault="008C2295" w:rsidP="00BC0651">
      <w:pPr>
        <w:pStyle w:val="ListParagraph"/>
        <w:numPr>
          <w:ilvl w:val="0"/>
          <w:numId w:val="9"/>
        </w:numPr>
        <w:spacing w:line="276" w:lineRule="auto"/>
        <w:ind w:left="1260" w:firstLine="9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phiếu</w:t>
      </w:r>
      <w:proofErr w:type="spellEnd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nhập</w:t>
      </w:r>
      <w:proofErr w:type="spellEnd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27276F" w:rsidRPr="0029495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hàng</w:t>
      </w:r>
      <w:proofErr w:type="spellEnd"/>
    </w:p>
    <w:p w14:paraId="160ED478" w14:textId="5AD19DE8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12704C">
        <w:rPr>
          <w:rFonts w:ascii="Arial" w:hAnsi="Arial" w:cs="Arial"/>
          <w:sz w:val="26"/>
          <w:lang w:val="en-US"/>
        </w:rPr>
        <w:t>số</w:t>
      </w:r>
      <w:proofErr w:type="spellEnd"/>
      <w:r w:rsidR="0012704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2704C">
        <w:rPr>
          <w:rFonts w:ascii="Arial" w:hAnsi="Arial" w:cs="Arial"/>
          <w:sz w:val="26"/>
          <w:lang w:val="en-US"/>
        </w:rPr>
        <w:t>lượng</w:t>
      </w:r>
      <w:proofErr w:type="spellEnd"/>
      <w:r w:rsidR="0012704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2704C">
        <w:rPr>
          <w:rFonts w:ascii="Arial" w:hAnsi="Arial" w:cs="Arial"/>
          <w:sz w:val="26"/>
          <w:lang w:val="en-US"/>
        </w:rPr>
        <w:t>mặt</w:t>
      </w:r>
      <w:proofErr w:type="spellEnd"/>
      <w:r w:rsidR="0012704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2704C">
        <w:rPr>
          <w:rFonts w:ascii="Arial" w:hAnsi="Arial" w:cs="Arial"/>
          <w:sz w:val="26"/>
          <w:lang w:val="en-US"/>
        </w:rPr>
        <w:t>hàng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đạt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mức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tối</w:t>
      </w:r>
      <w:proofErr w:type="spellEnd"/>
      <w:r w:rsidR="0062429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62429C">
        <w:rPr>
          <w:rFonts w:ascii="Arial" w:hAnsi="Arial" w:cs="Arial"/>
          <w:sz w:val="26"/>
          <w:lang w:val="en-US"/>
        </w:rPr>
        <w:t>thiểu</w:t>
      </w:r>
      <w:proofErr w:type="spellEnd"/>
      <w:r w:rsidR="0062429C">
        <w:rPr>
          <w:rFonts w:ascii="Arial" w:hAnsi="Arial" w:cs="Arial"/>
          <w:sz w:val="26"/>
          <w:lang w:val="en-US"/>
        </w:rPr>
        <w:t>.</w:t>
      </w:r>
    </w:p>
    <w:p w14:paraId="51F9BF5B" w14:textId="3C2B98AB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>Thông tin đầu vào:</w:t>
      </w:r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khi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đủ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điều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kiện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nhập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hàng</w:t>
      </w:r>
      <w:proofErr w:type="spellEnd"/>
      <w:r w:rsidR="0077772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77729">
        <w:rPr>
          <w:rFonts w:ascii="Arial" w:hAnsi="Arial" w:cs="Arial"/>
          <w:sz w:val="26"/>
          <w:lang w:val="en-US"/>
        </w:rPr>
        <w:t>thì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cung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cấp</w:t>
      </w:r>
      <w:proofErr w:type="spellEnd"/>
      <w:r w:rsidRPr="00711932">
        <w:rPr>
          <w:rFonts w:ascii="Arial" w:hAnsi="Arial" w:cs="Arial"/>
          <w:sz w:val="26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số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lượng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hàng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được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thêm</w:t>
      </w:r>
      <w:proofErr w:type="spellEnd"/>
      <w:r w:rsidR="00451623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51623">
        <w:rPr>
          <w:rFonts w:ascii="Arial" w:hAnsi="Arial" w:cs="Arial"/>
          <w:sz w:val="26"/>
          <w:lang w:val="en-US"/>
        </w:rPr>
        <w:t>kho</w:t>
      </w:r>
      <w:proofErr w:type="spellEnd"/>
      <w:r w:rsidR="001D6F70">
        <w:rPr>
          <w:rFonts w:ascii="Arial" w:hAnsi="Arial" w:cs="Arial"/>
          <w:sz w:val="26"/>
          <w:lang w:val="en-US"/>
        </w:rPr>
        <w:t>.</w:t>
      </w:r>
    </w:p>
    <w:p w14:paraId="752EF600" w14:textId="6E8E0064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1E00EE">
        <w:rPr>
          <w:rFonts w:ascii="Arial" w:hAnsi="Arial" w:cs="Arial"/>
          <w:sz w:val="26"/>
          <w:lang w:val="en-US"/>
        </w:rPr>
        <w:t>dữ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liệu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20559">
        <w:rPr>
          <w:rFonts w:ascii="Arial" w:hAnsi="Arial" w:cs="Arial"/>
          <w:sz w:val="26"/>
          <w:lang w:val="en-US"/>
        </w:rPr>
        <w:t>cập</w:t>
      </w:r>
      <w:proofErr w:type="spellEnd"/>
      <w:r w:rsidR="0002055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20559">
        <w:rPr>
          <w:rFonts w:ascii="Arial" w:hAnsi="Arial" w:cs="Arial"/>
          <w:sz w:val="26"/>
          <w:lang w:val="en-US"/>
        </w:rPr>
        <w:t>nhật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của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mặt</w:t>
      </w:r>
      <w:proofErr w:type="spellEnd"/>
      <w:r w:rsidR="001E00E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1E00EE">
        <w:rPr>
          <w:rFonts w:ascii="Arial" w:hAnsi="Arial" w:cs="Arial"/>
          <w:sz w:val="26"/>
          <w:lang w:val="en-US"/>
        </w:rPr>
        <w:t>hàng</w:t>
      </w:r>
      <w:proofErr w:type="spellEnd"/>
      <w:r w:rsidR="001E00EE">
        <w:rPr>
          <w:rFonts w:ascii="Arial" w:hAnsi="Arial" w:cs="Arial"/>
          <w:sz w:val="26"/>
          <w:lang w:val="en-US"/>
        </w:rPr>
        <w:t>.</w:t>
      </w:r>
    </w:p>
    <w:p w14:paraId="25A04614" w14:textId="00772EBC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08064E">
        <w:rPr>
          <w:rFonts w:ascii="Arial" w:hAnsi="Arial" w:cs="Arial"/>
          <w:sz w:val="26"/>
          <w:lang w:val="en-US"/>
        </w:rPr>
        <w:t>kho</w:t>
      </w:r>
      <w:proofErr w:type="spellEnd"/>
      <w:r w:rsidR="0008064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57C5">
        <w:rPr>
          <w:rFonts w:ascii="Arial" w:hAnsi="Arial" w:cs="Arial"/>
          <w:sz w:val="26"/>
          <w:lang w:val="en-US"/>
        </w:rPr>
        <w:t>lưu</w:t>
      </w:r>
      <w:proofErr w:type="spellEnd"/>
      <w:r w:rsidR="009A57C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57C5">
        <w:rPr>
          <w:rFonts w:ascii="Arial" w:hAnsi="Arial" w:cs="Arial"/>
          <w:sz w:val="26"/>
          <w:lang w:val="en-US"/>
        </w:rPr>
        <w:t>trữ</w:t>
      </w:r>
      <w:proofErr w:type="spellEnd"/>
      <w:r w:rsidR="009A57C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57C5">
        <w:rPr>
          <w:rFonts w:ascii="Arial" w:hAnsi="Arial" w:cs="Arial"/>
          <w:sz w:val="26"/>
          <w:lang w:val="en-US"/>
        </w:rPr>
        <w:t>hàng</w:t>
      </w:r>
      <w:proofErr w:type="spellEnd"/>
      <w:r w:rsidR="009A57C5">
        <w:rPr>
          <w:rFonts w:ascii="Arial" w:hAnsi="Arial" w:cs="Arial"/>
          <w:sz w:val="26"/>
          <w:lang w:val="en-US"/>
        </w:rPr>
        <w:t>.</w:t>
      </w:r>
    </w:p>
    <w:p w14:paraId="10AD2C49" w14:textId="58B927EC" w:rsidR="00711932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57CEA">
        <w:rPr>
          <w:rFonts w:ascii="Arial" w:hAnsi="Arial" w:cs="Arial"/>
          <w:sz w:val="26"/>
          <w:lang w:val="en-US"/>
        </w:rPr>
        <w:t>không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cố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định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957CEA">
        <w:rPr>
          <w:rFonts w:ascii="Arial" w:hAnsi="Arial" w:cs="Arial"/>
          <w:sz w:val="26"/>
          <w:lang w:val="en-US"/>
        </w:rPr>
        <w:t>tùy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thuộc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vào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thị</w:t>
      </w:r>
      <w:proofErr w:type="spellEnd"/>
      <w:r w:rsidR="00957CEA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57CEA">
        <w:rPr>
          <w:rFonts w:ascii="Arial" w:hAnsi="Arial" w:cs="Arial"/>
          <w:sz w:val="26"/>
          <w:lang w:val="en-US"/>
        </w:rPr>
        <w:t>trường</w:t>
      </w:r>
      <w:proofErr w:type="spellEnd"/>
      <w:r w:rsidR="009A1CC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1CC6">
        <w:rPr>
          <w:rFonts w:ascii="Arial" w:hAnsi="Arial" w:cs="Arial"/>
          <w:sz w:val="26"/>
          <w:lang w:val="en-US"/>
        </w:rPr>
        <w:t>biến</w:t>
      </w:r>
      <w:proofErr w:type="spellEnd"/>
      <w:r w:rsidR="009A1CC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A1CC6">
        <w:rPr>
          <w:rFonts w:ascii="Arial" w:hAnsi="Arial" w:cs="Arial"/>
          <w:sz w:val="26"/>
          <w:lang w:val="en-US"/>
        </w:rPr>
        <w:t>động</w:t>
      </w:r>
      <w:proofErr w:type="spellEnd"/>
      <w:r w:rsidR="009A1CC6">
        <w:rPr>
          <w:rFonts w:ascii="Arial" w:hAnsi="Arial" w:cs="Arial"/>
          <w:sz w:val="26"/>
          <w:lang w:val="en-US"/>
        </w:rPr>
        <w:t>.</w:t>
      </w:r>
    </w:p>
    <w:p w14:paraId="5A4D1FE4" w14:textId="0C796F15" w:rsidR="008E7557" w:rsidRPr="00711932" w:rsidRDefault="00711932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r w:rsidR="001846DC" w:rsidRPr="001846DC">
        <w:rPr>
          <w:rFonts w:ascii="Arial" w:hAnsi="Arial" w:cs="Arial"/>
        </w:rPr>
        <w:t>Số l</w:t>
      </w:r>
      <w:r w:rsidR="001846DC">
        <w:rPr>
          <w:rFonts w:ascii="Arial" w:hAnsi="Arial" w:cs="Arial"/>
          <w:lang w:val="en-US"/>
        </w:rPr>
        <w:t>ư</w:t>
      </w:r>
      <w:r w:rsidR="001846DC" w:rsidRPr="001846DC">
        <w:rPr>
          <w:rFonts w:ascii="Arial" w:hAnsi="Arial" w:cs="Arial"/>
        </w:rPr>
        <w:t>ợng nhập ít nhất l</w:t>
      </w:r>
      <w:r w:rsidR="002D09C7">
        <w:rPr>
          <w:rFonts w:ascii="Arial" w:hAnsi="Arial" w:cs="Arial"/>
          <w:lang w:val="en-US"/>
        </w:rPr>
        <w:t>à</w:t>
      </w:r>
      <w:r w:rsidR="001846DC" w:rsidRPr="001846DC">
        <w:rPr>
          <w:rFonts w:ascii="Arial" w:hAnsi="Arial" w:cs="Arial"/>
        </w:rPr>
        <w:t xml:space="preserve"> 150. Chỉ nhập các đầu sách có l</w:t>
      </w:r>
      <w:r w:rsidR="00760C9D">
        <w:rPr>
          <w:rFonts w:ascii="Arial" w:hAnsi="Arial" w:cs="Arial"/>
          <w:lang w:val="en-US"/>
        </w:rPr>
        <w:t>ư</w:t>
      </w:r>
      <w:r w:rsidR="001846DC" w:rsidRPr="001846DC">
        <w:rPr>
          <w:rFonts w:ascii="Arial" w:hAnsi="Arial" w:cs="Arial"/>
        </w:rPr>
        <w:t>ợng tồn ít hơn 300.</w:t>
      </w:r>
    </w:p>
    <w:p w14:paraId="392CE7D5" w14:textId="68035CF5" w:rsidR="00272D00" w:rsidRPr="00831F47" w:rsidRDefault="0027276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hóa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đơn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bán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hàng</w:t>
      </w:r>
      <w:proofErr w:type="spellEnd"/>
      <w:r w:rsidRPr="00831F4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</w:p>
    <w:p w14:paraId="219C80BF" w14:textId="7A30B111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2B48CC">
        <w:rPr>
          <w:rFonts w:ascii="Arial" w:hAnsi="Arial" w:cs="Arial"/>
          <w:sz w:val="26"/>
          <w:lang w:val="en-US"/>
        </w:rPr>
        <w:t>khi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khách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hàng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cần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thanh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toán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các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loại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mặt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hàng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muốn</w:t>
      </w:r>
      <w:proofErr w:type="spellEnd"/>
      <w:r w:rsidR="002B48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B48CC">
        <w:rPr>
          <w:rFonts w:ascii="Arial" w:hAnsi="Arial" w:cs="Arial"/>
          <w:sz w:val="26"/>
          <w:lang w:val="en-US"/>
        </w:rPr>
        <w:t>mua</w:t>
      </w:r>
      <w:proofErr w:type="spellEnd"/>
      <w:r w:rsidR="002B48CC">
        <w:rPr>
          <w:rFonts w:ascii="Arial" w:hAnsi="Arial" w:cs="Arial"/>
          <w:sz w:val="26"/>
          <w:lang w:val="en-US"/>
        </w:rPr>
        <w:t>.</w:t>
      </w:r>
    </w:p>
    <w:p w14:paraId="0C03D929" w14:textId="505B85F8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C21CED">
        <w:rPr>
          <w:rFonts w:ascii="Arial" w:hAnsi="Arial" w:cs="Arial"/>
          <w:sz w:val="26"/>
          <w:lang w:val="en-US"/>
        </w:rPr>
        <w:t>số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lượng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và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thông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tin </w:t>
      </w:r>
      <w:proofErr w:type="spellStart"/>
      <w:r w:rsidR="00C21CED">
        <w:rPr>
          <w:rFonts w:ascii="Arial" w:hAnsi="Arial" w:cs="Arial"/>
          <w:sz w:val="26"/>
          <w:lang w:val="en-US"/>
        </w:rPr>
        <w:t>các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loại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mặt</w:t>
      </w:r>
      <w:proofErr w:type="spellEnd"/>
      <w:r w:rsidR="00C21CE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21CED">
        <w:rPr>
          <w:rFonts w:ascii="Arial" w:hAnsi="Arial" w:cs="Arial"/>
          <w:sz w:val="26"/>
          <w:lang w:val="en-US"/>
        </w:rPr>
        <w:t>hàng</w:t>
      </w:r>
      <w:proofErr w:type="spellEnd"/>
      <w:r w:rsidR="00C21CED">
        <w:rPr>
          <w:rFonts w:ascii="Arial" w:hAnsi="Arial" w:cs="Arial"/>
          <w:sz w:val="26"/>
          <w:lang w:val="en-US"/>
        </w:rPr>
        <w:t>.</w:t>
      </w:r>
    </w:p>
    <w:p w14:paraId="0AAEAF19" w14:textId="29A72C2E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980F6D">
        <w:rPr>
          <w:rFonts w:ascii="Arial" w:hAnsi="Arial" w:cs="Arial"/>
          <w:sz w:val="26"/>
          <w:lang w:val="en-US"/>
        </w:rPr>
        <w:t>hóa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đơn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bán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hàng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với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đầy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đủ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thông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tin </w:t>
      </w:r>
      <w:proofErr w:type="spellStart"/>
      <w:r w:rsidR="00980F6D">
        <w:rPr>
          <w:rFonts w:ascii="Arial" w:hAnsi="Arial" w:cs="Arial"/>
          <w:sz w:val="26"/>
          <w:lang w:val="en-US"/>
        </w:rPr>
        <w:t>các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loại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mặt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hàng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mà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khác</w:t>
      </w:r>
      <w:r w:rsidR="002D09C7">
        <w:rPr>
          <w:rFonts w:ascii="Arial" w:hAnsi="Arial" w:cs="Arial"/>
          <w:sz w:val="26"/>
          <w:lang w:val="en-US"/>
        </w:rPr>
        <w:t>h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hàng</w:t>
      </w:r>
      <w:proofErr w:type="spellEnd"/>
      <w:r w:rsidR="00980F6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0F6D">
        <w:rPr>
          <w:rFonts w:ascii="Arial" w:hAnsi="Arial" w:cs="Arial"/>
          <w:sz w:val="26"/>
          <w:lang w:val="en-US"/>
        </w:rPr>
        <w:t>mua</w:t>
      </w:r>
      <w:proofErr w:type="spellEnd"/>
      <w:r w:rsidR="00980F6D">
        <w:rPr>
          <w:rFonts w:ascii="Arial" w:hAnsi="Arial" w:cs="Arial"/>
          <w:sz w:val="26"/>
          <w:lang w:val="en-US"/>
        </w:rPr>
        <w:t>.</w:t>
      </w:r>
    </w:p>
    <w:p w14:paraId="6A800435" w14:textId="117DB5EC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4270AF">
        <w:rPr>
          <w:rFonts w:ascii="Arial" w:hAnsi="Arial" w:cs="Arial"/>
          <w:sz w:val="26"/>
          <w:lang w:val="en-US"/>
        </w:rPr>
        <w:t>quầy</w:t>
      </w:r>
      <w:proofErr w:type="spellEnd"/>
      <w:r w:rsidR="004270A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70AF">
        <w:rPr>
          <w:rFonts w:ascii="Arial" w:hAnsi="Arial" w:cs="Arial"/>
          <w:sz w:val="26"/>
          <w:lang w:val="en-US"/>
        </w:rPr>
        <w:t>thanh</w:t>
      </w:r>
      <w:proofErr w:type="spellEnd"/>
      <w:r w:rsidR="004270A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70AF">
        <w:rPr>
          <w:rFonts w:ascii="Arial" w:hAnsi="Arial" w:cs="Arial"/>
          <w:sz w:val="26"/>
          <w:lang w:val="en-US"/>
        </w:rPr>
        <w:t>toán</w:t>
      </w:r>
      <w:proofErr w:type="spellEnd"/>
      <w:r w:rsidR="004270A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70AF">
        <w:rPr>
          <w:rFonts w:ascii="Arial" w:hAnsi="Arial" w:cs="Arial"/>
          <w:sz w:val="26"/>
          <w:lang w:val="en-US"/>
        </w:rPr>
        <w:t>tiền</w:t>
      </w:r>
      <w:proofErr w:type="spellEnd"/>
      <w:r w:rsidR="004270AF">
        <w:rPr>
          <w:rFonts w:ascii="Arial" w:hAnsi="Arial" w:cs="Arial"/>
          <w:sz w:val="26"/>
          <w:lang w:val="en-US"/>
        </w:rPr>
        <w:t>.</w:t>
      </w:r>
    </w:p>
    <w:p w14:paraId="4C2E52F3" w14:textId="6FEDEB47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879C9">
        <w:rPr>
          <w:rFonts w:ascii="Arial" w:hAnsi="Arial" w:cs="Arial"/>
          <w:sz w:val="26"/>
          <w:lang w:val="en-US"/>
        </w:rPr>
        <w:t>không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cố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định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9879C9">
        <w:rPr>
          <w:rFonts w:ascii="Arial" w:hAnsi="Arial" w:cs="Arial"/>
          <w:sz w:val="26"/>
          <w:lang w:val="en-US"/>
        </w:rPr>
        <w:t>tùy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thuộc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vào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lượng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khách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mua</w:t>
      </w:r>
      <w:proofErr w:type="spellEnd"/>
      <w:r w:rsidR="009879C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879C9">
        <w:rPr>
          <w:rFonts w:ascii="Arial" w:hAnsi="Arial" w:cs="Arial"/>
          <w:sz w:val="26"/>
          <w:lang w:val="en-US"/>
        </w:rPr>
        <w:t>hàng</w:t>
      </w:r>
      <w:proofErr w:type="spellEnd"/>
      <w:r w:rsidR="009879C9">
        <w:rPr>
          <w:rFonts w:ascii="Arial" w:hAnsi="Arial" w:cs="Arial"/>
          <w:sz w:val="26"/>
          <w:lang w:val="en-US"/>
        </w:rPr>
        <w:t>.</w:t>
      </w:r>
    </w:p>
    <w:p w14:paraId="6335CA3D" w14:textId="4F7CD42D" w:rsidR="00E83E2F" w:rsidRPr="00E83E2F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lastRenderedPageBreak/>
        <w:t xml:space="preserve">Quy định: </w:t>
      </w:r>
      <w:r w:rsidR="00BF6FD0" w:rsidRPr="00BF6FD0">
        <w:rPr>
          <w:rFonts w:ascii="Arial" w:hAnsi="Arial" w:cs="Arial"/>
          <w:sz w:val="26"/>
          <w:szCs w:val="26"/>
        </w:rPr>
        <w:t xml:space="preserve">Chỉ bán cho các khách hàng nợ không quá </w:t>
      </w:r>
      <w:r w:rsidR="00111EA3">
        <w:rPr>
          <w:rFonts w:ascii="Arial" w:hAnsi="Arial" w:cs="Arial"/>
          <w:sz w:val="26"/>
          <w:szCs w:val="26"/>
          <w:lang w:val="en-US"/>
        </w:rPr>
        <w:t>$1</w:t>
      </w:r>
      <w:r w:rsidR="00BF6FD0" w:rsidRPr="00BF6FD0">
        <w:rPr>
          <w:rFonts w:ascii="Arial" w:hAnsi="Arial" w:cs="Arial"/>
          <w:sz w:val="26"/>
          <w:szCs w:val="26"/>
        </w:rPr>
        <w:t xml:space="preserve"> và đầu </w:t>
      </w:r>
      <w:proofErr w:type="spellStart"/>
      <w:r w:rsidR="008217DA">
        <w:rPr>
          <w:rFonts w:ascii="Arial" w:hAnsi="Arial" w:cs="Arial"/>
          <w:sz w:val="26"/>
          <w:szCs w:val="26"/>
          <w:lang w:val="en-US"/>
        </w:rPr>
        <w:t>mặt</w:t>
      </w:r>
      <w:proofErr w:type="spellEnd"/>
      <w:r w:rsidR="008217DA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217DA">
        <w:rPr>
          <w:rFonts w:ascii="Arial" w:hAnsi="Arial" w:cs="Arial"/>
          <w:sz w:val="26"/>
          <w:szCs w:val="26"/>
          <w:lang w:val="en-US"/>
        </w:rPr>
        <w:t>hàng</w:t>
      </w:r>
      <w:proofErr w:type="spellEnd"/>
      <w:r w:rsidR="00BF6FD0" w:rsidRPr="00BF6FD0">
        <w:rPr>
          <w:rFonts w:ascii="Arial" w:hAnsi="Arial" w:cs="Arial"/>
          <w:sz w:val="26"/>
          <w:szCs w:val="26"/>
        </w:rPr>
        <w:t xml:space="preserve"> có l</w:t>
      </w:r>
      <w:r w:rsidR="00E52C92">
        <w:rPr>
          <w:rFonts w:ascii="Arial" w:hAnsi="Arial" w:cs="Arial"/>
          <w:sz w:val="26"/>
          <w:szCs w:val="26"/>
          <w:lang w:val="en-US"/>
        </w:rPr>
        <w:t>ư</w:t>
      </w:r>
      <w:r w:rsidR="00BF6FD0" w:rsidRPr="00BF6FD0">
        <w:rPr>
          <w:rFonts w:ascii="Arial" w:hAnsi="Arial" w:cs="Arial"/>
          <w:sz w:val="26"/>
          <w:szCs w:val="26"/>
        </w:rPr>
        <w:t>ợng tồn sau khi bán ít nhất là 20.</w:t>
      </w:r>
    </w:p>
    <w:p w14:paraId="7C8DA298" w14:textId="014BBB33" w:rsidR="00272D00" w:rsidRPr="00B83866" w:rsidRDefault="0027276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Tra</w:t>
      </w:r>
      <w:proofErr w:type="spellEnd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cứu</w:t>
      </w:r>
      <w:proofErr w:type="spellEnd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mặt</w:t>
      </w:r>
      <w:proofErr w:type="spellEnd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386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hàng</w:t>
      </w:r>
      <w:proofErr w:type="spellEnd"/>
    </w:p>
    <w:p w14:paraId="5CD575D1" w14:textId="648CDB40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>Điều kiện ban đầu:</w:t>
      </w:r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khi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người</w:t>
      </w:r>
      <w:proofErr w:type="spellEnd"/>
      <w:r w:rsidR="002D09C7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D09C7">
        <w:rPr>
          <w:rFonts w:ascii="Arial" w:hAnsi="Arial" w:cs="Arial"/>
          <w:sz w:val="26"/>
          <w:lang w:val="en-US"/>
        </w:rPr>
        <w:t>dùng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cần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biết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t</w:t>
      </w:r>
      <w:r w:rsidR="002D09C7">
        <w:rPr>
          <w:rFonts w:ascii="Arial" w:hAnsi="Arial" w:cs="Arial"/>
          <w:sz w:val="26"/>
          <w:lang w:val="en-US"/>
        </w:rPr>
        <w:t>hô</w:t>
      </w:r>
      <w:r w:rsidR="000C6EB0">
        <w:rPr>
          <w:rFonts w:ascii="Arial" w:hAnsi="Arial" w:cs="Arial"/>
          <w:sz w:val="26"/>
          <w:lang w:val="en-US"/>
        </w:rPr>
        <w:t>ng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tin </w:t>
      </w:r>
      <w:proofErr w:type="spellStart"/>
      <w:r w:rsidR="000C6EB0">
        <w:rPr>
          <w:rFonts w:ascii="Arial" w:hAnsi="Arial" w:cs="Arial"/>
          <w:sz w:val="26"/>
          <w:lang w:val="en-US"/>
        </w:rPr>
        <w:t>mặt</w:t>
      </w:r>
      <w:proofErr w:type="spellEnd"/>
      <w:r w:rsidR="000C6EB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0C6EB0">
        <w:rPr>
          <w:rFonts w:ascii="Arial" w:hAnsi="Arial" w:cs="Arial"/>
          <w:sz w:val="26"/>
          <w:lang w:val="en-US"/>
        </w:rPr>
        <w:t>hàng</w:t>
      </w:r>
      <w:proofErr w:type="spellEnd"/>
      <w:r w:rsidR="000C6EB0">
        <w:rPr>
          <w:rFonts w:ascii="Arial" w:hAnsi="Arial" w:cs="Arial"/>
          <w:sz w:val="26"/>
          <w:lang w:val="en-US"/>
        </w:rPr>
        <w:t>.</w:t>
      </w:r>
    </w:p>
    <w:p w14:paraId="0415C1C0" w14:textId="4F464DEE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744D26">
        <w:rPr>
          <w:rFonts w:ascii="Arial" w:hAnsi="Arial" w:cs="Arial"/>
          <w:sz w:val="26"/>
          <w:lang w:val="en-US"/>
        </w:rPr>
        <w:t>tên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mặt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hàng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hoặc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mã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mặt</w:t>
      </w:r>
      <w:proofErr w:type="spellEnd"/>
      <w:r w:rsidR="00744D2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44D26">
        <w:rPr>
          <w:rFonts w:ascii="Arial" w:hAnsi="Arial" w:cs="Arial"/>
          <w:sz w:val="26"/>
          <w:lang w:val="en-US"/>
        </w:rPr>
        <w:t>hàng</w:t>
      </w:r>
      <w:proofErr w:type="spellEnd"/>
      <w:r w:rsidR="00744D26">
        <w:rPr>
          <w:rFonts w:ascii="Arial" w:hAnsi="Arial" w:cs="Arial"/>
          <w:sz w:val="26"/>
          <w:lang w:val="en-US"/>
        </w:rPr>
        <w:t>.</w:t>
      </w:r>
    </w:p>
    <w:p w14:paraId="51B688AA" w14:textId="2C919FB7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AF71A0">
        <w:rPr>
          <w:rFonts w:ascii="Arial" w:hAnsi="Arial" w:cs="Arial"/>
          <w:sz w:val="26"/>
          <w:lang w:val="en-US"/>
        </w:rPr>
        <w:t>thông</w:t>
      </w:r>
      <w:proofErr w:type="spellEnd"/>
      <w:r w:rsidR="00AF71A0">
        <w:rPr>
          <w:rFonts w:ascii="Arial" w:hAnsi="Arial" w:cs="Arial"/>
          <w:sz w:val="26"/>
          <w:lang w:val="en-US"/>
        </w:rPr>
        <w:t xml:space="preserve"> tin chi </w:t>
      </w:r>
      <w:proofErr w:type="spellStart"/>
      <w:r w:rsidR="00AF71A0">
        <w:rPr>
          <w:rFonts w:ascii="Arial" w:hAnsi="Arial" w:cs="Arial"/>
          <w:sz w:val="26"/>
          <w:lang w:val="en-US"/>
        </w:rPr>
        <w:t>tiết</w:t>
      </w:r>
      <w:proofErr w:type="spellEnd"/>
      <w:r w:rsidR="00AF71A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F71A0">
        <w:rPr>
          <w:rFonts w:ascii="Arial" w:hAnsi="Arial" w:cs="Arial"/>
          <w:sz w:val="26"/>
          <w:lang w:val="en-US"/>
        </w:rPr>
        <w:t>mặt</w:t>
      </w:r>
      <w:proofErr w:type="spellEnd"/>
      <w:r w:rsidR="00AF71A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F71A0">
        <w:rPr>
          <w:rFonts w:ascii="Arial" w:hAnsi="Arial" w:cs="Arial"/>
          <w:sz w:val="26"/>
          <w:lang w:val="en-US"/>
        </w:rPr>
        <w:t>hàng</w:t>
      </w:r>
      <w:proofErr w:type="spellEnd"/>
      <w:r w:rsidR="00AF0926">
        <w:rPr>
          <w:rFonts w:ascii="Arial" w:hAnsi="Arial" w:cs="Arial"/>
          <w:sz w:val="26"/>
          <w:lang w:val="en-US"/>
        </w:rPr>
        <w:t>.</w:t>
      </w:r>
    </w:p>
    <w:p w14:paraId="62A5B826" w14:textId="3E72E243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46672F">
        <w:rPr>
          <w:rFonts w:ascii="Arial" w:hAnsi="Arial" w:cs="Arial"/>
          <w:sz w:val="26"/>
          <w:lang w:val="en-US"/>
        </w:rPr>
        <w:t>người</w:t>
      </w:r>
      <w:proofErr w:type="spellEnd"/>
      <w:r w:rsidR="0046672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6672F">
        <w:rPr>
          <w:rFonts w:ascii="Arial" w:hAnsi="Arial" w:cs="Arial"/>
          <w:sz w:val="26"/>
          <w:lang w:val="en-US"/>
        </w:rPr>
        <w:t>d</w:t>
      </w:r>
      <w:r w:rsidR="002D09C7">
        <w:rPr>
          <w:rFonts w:ascii="Arial" w:hAnsi="Arial" w:cs="Arial"/>
          <w:sz w:val="26"/>
          <w:lang w:val="en-US"/>
        </w:rPr>
        <w:t>ù</w:t>
      </w:r>
      <w:r w:rsidR="0046672F">
        <w:rPr>
          <w:rFonts w:ascii="Arial" w:hAnsi="Arial" w:cs="Arial"/>
          <w:sz w:val="26"/>
          <w:lang w:val="en-US"/>
        </w:rPr>
        <w:t>ng</w:t>
      </w:r>
      <w:proofErr w:type="spellEnd"/>
      <w:r w:rsidR="0046672F">
        <w:rPr>
          <w:rFonts w:ascii="Arial" w:hAnsi="Arial" w:cs="Arial"/>
          <w:sz w:val="26"/>
          <w:lang w:val="en-US"/>
        </w:rPr>
        <w:t>.</w:t>
      </w:r>
    </w:p>
    <w:p w14:paraId="0A967435" w14:textId="28E67273" w:rsidR="00E83E2F" w:rsidRPr="00711932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11C0D">
        <w:rPr>
          <w:rFonts w:ascii="Arial" w:hAnsi="Arial" w:cs="Arial"/>
          <w:sz w:val="26"/>
          <w:lang w:val="en-US"/>
        </w:rPr>
        <w:t>không</w:t>
      </w:r>
      <w:proofErr w:type="spellEnd"/>
      <w:r w:rsidR="00911C0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11C0D">
        <w:rPr>
          <w:rFonts w:ascii="Arial" w:hAnsi="Arial" w:cs="Arial"/>
          <w:sz w:val="26"/>
          <w:lang w:val="en-US"/>
        </w:rPr>
        <w:t>cố</w:t>
      </w:r>
      <w:proofErr w:type="spellEnd"/>
      <w:r w:rsidR="00911C0D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11C0D">
        <w:rPr>
          <w:rFonts w:ascii="Arial" w:hAnsi="Arial" w:cs="Arial"/>
          <w:sz w:val="26"/>
          <w:lang w:val="en-US"/>
        </w:rPr>
        <w:t>định</w:t>
      </w:r>
      <w:proofErr w:type="spellEnd"/>
      <w:r w:rsidR="00911C0D">
        <w:rPr>
          <w:rFonts w:ascii="Arial" w:hAnsi="Arial" w:cs="Arial"/>
          <w:sz w:val="26"/>
          <w:lang w:val="en-US"/>
        </w:rPr>
        <w:t>.</w:t>
      </w:r>
    </w:p>
    <w:p w14:paraId="70C55186" w14:textId="2F67669A" w:rsidR="00E83E2F" w:rsidRPr="00D836E8" w:rsidRDefault="00E83E2F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proofErr w:type="spellStart"/>
      <w:r w:rsidR="00DA67D2">
        <w:rPr>
          <w:rFonts w:ascii="Arial" w:hAnsi="Arial" w:cs="Arial"/>
          <w:sz w:val="26"/>
          <w:lang w:val="en-US"/>
        </w:rPr>
        <w:t>Nhập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đúng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tên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hoặc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mã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mặt</w:t>
      </w:r>
      <w:proofErr w:type="spellEnd"/>
      <w:r w:rsidR="00DA67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DA67D2">
        <w:rPr>
          <w:rFonts w:ascii="Arial" w:hAnsi="Arial" w:cs="Arial"/>
          <w:sz w:val="26"/>
          <w:lang w:val="en-US"/>
        </w:rPr>
        <w:t>hàng</w:t>
      </w:r>
      <w:proofErr w:type="spellEnd"/>
      <w:r w:rsidR="00734661">
        <w:rPr>
          <w:rFonts w:ascii="Arial" w:hAnsi="Arial" w:cs="Arial"/>
          <w:sz w:val="26"/>
          <w:lang w:val="en-US"/>
        </w:rPr>
        <w:t>.</w:t>
      </w:r>
    </w:p>
    <w:p w14:paraId="01D60E27" w14:textId="486D0ADB" w:rsidR="00272D00" w:rsidRPr="00AF22C2" w:rsidRDefault="00EA360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thu</w:t>
      </w:r>
      <w:proofErr w:type="spellEnd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AF22C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tiền</w:t>
      </w:r>
      <w:proofErr w:type="spellEnd"/>
    </w:p>
    <w:p w14:paraId="1E8485CC" w14:textId="40B307D0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3A14CC">
        <w:rPr>
          <w:rFonts w:ascii="Arial" w:hAnsi="Arial" w:cs="Arial"/>
          <w:sz w:val="26"/>
          <w:lang w:val="en-US"/>
        </w:rPr>
        <w:t>phải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có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hóa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đơn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bán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hàng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và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khách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hàng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cần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thanh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toán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sau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khi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đồng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ý </w:t>
      </w:r>
      <w:proofErr w:type="spellStart"/>
      <w:r w:rsidR="003A14CC">
        <w:rPr>
          <w:rFonts w:ascii="Arial" w:hAnsi="Arial" w:cs="Arial"/>
          <w:sz w:val="26"/>
          <w:lang w:val="en-US"/>
        </w:rPr>
        <w:t>hóa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đơn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bán</w:t>
      </w:r>
      <w:proofErr w:type="spellEnd"/>
      <w:r w:rsidR="003A14C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3A14CC">
        <w:rPr>
          <w:rFonts w:ascii="Arial" w:hAnsi="Arial" w:cs="Arial"/>
          <w:sz w:val="26"/>
          <w:lang w:val="en-US"/>
        </w:rPr>
        <w:t>hàng</w:t>
      </w:r>
      <w:proofErr w:type="spellEnd"/>
      <w:r w:rsidR="003A14CC">
        <w:rPr>
          <w:rFonts w:ascii="Arial" w:hAnsi="Arial" w:cs="Arial"/>
          <w:sz w:val="26"/>
          <w:lang w:val="en-US"/>
        </w:rPr>
        <w:t>.</w:t>
      </w:r>
    </w:p>
    <w:p w14:paraId="5D0D9409" w14:textId="5FC989AC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7F53DC">
        <w:rPr>
          <w:rFonts w:ascii="Arial" w:hAnsi="Arial" w:cs="Arial"/>
          <w:sz w:val="26"/>
          <w:lang w:val="en-US"/>
        </w:rPr>
        <w:t>hóa</w:t>
      </w:r>
      <w:proofErr w:type="spellEnd"/>
      <w:r w:rsidR="007F53D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F53DC">
        <w:rPr>
          <w:rFonts w:ascii="Arial" w:hAnsi="Arial" w:cs="Arial"/>
          <w:sz w:val="26"/>
          <w:lang w:val="en-US"/>
        </w:rPr>
        <w:t>đơn</w:t>
      </w:r>
      <w:proofErr w:type="spellEnd"/>
      <w:r w:rsidR="007F53D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F53DC">
        <w:rPr>
          <w:rFonts w:ascii="Arial" w:hAnsi="Arial" w:cs="Arial"/>
          <w:sz w:val="26"/>
          <w:lang w:val="en-US"/>
        </w:rPr>
        <w:t>bán</w:t>
      </w:r>
      <w:proofErr w:type="spellEnd"/>
      <w:r w:rsidR="007F53DC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F53DC">
        <w:rPr>
          <w:rFonts w:ascii="Arial" w:hAnsi="Arial" w:cs="Arial"/>
          <w:sz w:val="26"/>
          <w:lang w:val="en-US"/>
        </w:rPr>
        <w:t>hàng</w:t>
      </w:r>
      <w:proofErr w:type="spellEnd"/>
      <w:r w:rsidR="007F53DC">
        <w:rPr>
          <w:rFonts w:ascii="Arial" w:hAnsi="Arial" w:cs="Arial"/>
          <w:sz w:val="26"/>
          <w:lang w:val="en-US"/>
        </w:rPr>
        <w:t>.</w:t>
      </w:r>
    </w:p>
    <w:p w14:paraId="6CF50E8F" w14:textId="572CE09D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AC71EF">
        <w:rPr>
          <w:rFonts w:ascii="Arial" w:hAnsi="Arial" w:cs="Arial"/>
          <w:sz w:val="26"/>
          <w:lang w:val="en-US"/>
        </w:rPr>
        <w:t>hóa</w:t>
      </w:r>
      <w:proofErr w:type="spellEnd"/>
      <w:r w:rsidR="00AC71E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C71EF">
        <w:rPr>
          <w:rFonts w:ascii="Arial" w:hAnsi="Arial" w:cs="Arial"/>
          <w:sz w:val="26"/>
          <w:lang w:val="en-US"/>
        </w:rPr>
        <w:t>đơn</w:t>
      </w:r>
      <w:proofErr w:type="spellEnd"/>
      <w:r w:rsidR="00AC71E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C71EF">
        <w:rPr>
          <w:rFonts w:ascii="Arial" w:hAnsi="Arial" w:cs="Arial"/>
          <w:sz w:val="26"/>
          <w:lang w:val="en-US"/>
        </w:rPr>
        <w:t>thu</w:t>
      </w:r>
      <w:proofErr w:type="spellEnd"/>
      <w:r w:rsidR="00AC71EF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C71EF">
        <w:rPr>
          <w:rFonts w:ascii="Arial" w:hAnsi="Arial" w:cs="Arial"/>
          <w:sz w:val="26"/>
          <w:lang w:val="en-US"/>
        </w:rPr>
        <w:t>tiền</w:t>
      </w:r>
      <w:proofErr w:type="spellEnd"/>
      <w:r w:rsidR="00AC71EF">
        <w:rPr>
          <w:rFonts w:ascii="Arial" w:hAnsi="Arial" w:cs="Arial"/>
          <w:sz w:val="26"/>
          <w:lang w:val="en-US"/>
        </w:rPr>
        <w:t>.</w:t>
      </w:r>
    </w:p>
    <w:p w14:paraId="103C765E" w14:textId="5271E18F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2D7767">
        <w:rPr>
          <w:rFonts w:ascii="Arial" w:hAnsi="Arial" w:cs="Arial"/>
          <w:sz w:val="26"/>
          <w:lang w:val="en-US"/>
        </w:rPr>
        <w:t>quầy</w:t>
      </w:r>
      <w:proofErr w:type="spellEnd"/>
      <w:r w:rsidR="002D7767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D7767">
        <w:rPr>
          <w:rFonts w:ascii="Arial" w:hAnsi="Arial" w:cs="Arial"/>
          <w:sz w:val="26"/>
          <w:lang w:val="en-US"/>
        </w:rPr>
        <w:t>tính</w:t>
      </w:r>
      <w:proofErr w:type="spellEnd"/>
      <w:r w:rsidR="002D7767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2D7767">
        <w:rPr>
          <w:rFonts w:ascii="Arial" w:hAnsi="Arial" w:cs="Arial"/>
          <w:sz w:val="26"/>
          <w:lang w:val="en-US"/>
        </w:rPr>
        <w:t>tiền</w:t>
      </w:r>
      <w:proofErr w:type="spellEnd"/>
      <w:r w:rsidR="00B3578C">
        <w:rPr>
          <w:rFonts w:ascii="Arial" w:hAnsi="Arial" w:cs="Arial"/>
          <w:sz w:val="26"/>
          <w:lang w:val="en-US"/>
        </w:rPr>
        <w:t>.</w:t>
      </w:r>
    </w:p>
    <w:p w14:paraId="7A95B5B5" w14:textId="60DAC87E" w:rsidR="00D836E8" w:rsidRPr="00711932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7D64D2">
        <w:rPr>
          <w:rFonts w:ascii="Arial" w:hAnsi="Arial" w:cs="Arial"/>
          <w:sz w:val="26"/>
          <w:lang w:val="en-US"/>
        </w:rPr>
        <w:t>không</w:t>
      </w:r>
      <w:proofErr w:type="spellEnd"/>
      <w:r w:rsidR="007D64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D64D2">
        <w:rPr>
          <w:rFonts w:ascii="Arial" w:hAnsi="Arial" w:cs="Arial"/>
          <w:sz w:val="26"/>
          <w:lang w:val="en-US"/>
        </w:rPr>
        <w:t>cố</w:t>
      </w:r>
      <w:proofErr w:type="spellEnd"/>
      <w:r w:rsidR="007D64D2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7D64D2">
        <w:rPr>
          <w:rFonts w:ascii="Arial" w:hAnsi="Arial" w:cs="Arial"/>
          <w:sz w:val="26"/>
          <w:lang w:val="en-US"/>
        </w:rPr>
        <w:t>định</w:t>
      </w:r>
      <w:proofErr w:type="spellEnd"/>
      <w:r w:rsidR="007D64D2">
        <w:rPr>
          <w:rFonts w:ascii="Arial" w:hAnsi="Arial" w:cs="Arial"/>
          <w:sz w:val="26"/>
          <w:lang w:val="en-US"/>
        </w:rPr>
        <w:t>.</w:t>
      </w:r>
    </w:p>
    <w:p w14:paraId="2BB6CA88" w14:textId="27CE05E4" w:rsidR="00D836E8" w:rsidRPr="009E6D17" w:rsidRDefault="00D836E8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r w:rsidR="00017B34" w:rsidRPr="00017B34">
        <w:rPr>
          <w:rFonts w:ascii="Arial" w:hAnsi="Arial" w:cs="Arial"/>
          <w:sz w:val="26"/>
          <w:szCs w:val="26"/>
        </w:rPr>
        <w:t>Số tiền thu không v</w:t>
      </w:r>
      <w:r w:rsidR="00017B34">
        <w:rPr>
          <w:rFonts w:ascii="Arial" w:hAnsi="Arial" w:cs="Arial"/>
          <w:sz w:val="26"/>
          <w:szCs w:val="26"/>
          <w:lang w:val="en-US"/>
        </w:rPr>
        <w:t>ư</w:t>
      </w:r>
      <w:r w:rsidR="00017B34" w:rsidRPr="00017B34">
        <w:rPr>
          <w:rFonts w:ascii="Arial" w:hAnsi="Arial" w:cs="Arial"/>
          <w:sz w:val="26"/>
          <w:szCs w:val="26"/>
        </w:rPr>
        <w:t>ợt quá số tiền khách hàng đang nợ</w:t>
      </w:r>
      <w:r w:rsidR="00017B34" w:rsidRPr="00017B34">
        <w:rPr>
          <w:rFonts w:ascii="Arial" w:hAnsi="Arial" w:cs="Arial"/>
          <w:sz w:val="26"/>
          <w:szCs w:val="26"/>
          <w:lang w:val="en-US"/>
        </w:rPr>
        <w:t>.</w:t>
      </w:r>
    </w:p>
    <w:p w14:paraId="3F621443" w14:textId="440F3D9D" w:rsidR="00272D00" w:rsidRPr="00FD63F8" w:rsidRDefault="00EA360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Lập</w:t>
      </w:r>
      <w:proofErr w:type="spellEnd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báo</w:t>
      </w:r>
      <w:proofErr w:type="spellEnd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cáo</w:t>
      </w:r>
      <w:proofErr w:type="spellEnd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FD63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tháng</w:t>
      </w:r>
      <w:proofErr w:type="spellEnd"/>
    </w:p>
    <w:p w14:paraId="27686C16" w14:textId="17F86C8B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Điều kiện ban đầu: </w:t>
      </w:r>
      <w:proofErr w:type="spellStart"/>
      <w:r w:rsidR="00F30D60">
        <w:rPr>
          <w:rFonts w:ascii="Arial" w:hAnsi="Arial" w:cs="Arial"/>
          <w:sz w:val="26"/>
          <w:lang w:val="en-US"/>
        </w:rPr>
        <w:t>cuối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mỗi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tháng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F30D60">
        <w:rPr>
          <w:rFonts w:ascii="Arial" w:hAnsi="Arial" w:cs="Arial"/>
          <w:sz w:val="26"/>
          <w:lang w:val="en-US"/>
        </w:rPr>
        <w:t>chủ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quản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lí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sẽ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in </w:t>
      </w:r>
      <w:proofErr w:type="spellStart"/>
      <w:r w:rsidR="00F30D60">
        <w:rPr>
          <w:rFonts w:ascii="Arial" w:hAnsi="Arial" w:cs="Arial"/>
          <w:sz w:val="26"/>
          <w:lang w:val="en-US"/>
        </w:rPr>
        <w:t>báo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cáo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để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kiểm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tra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thông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kế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tổng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quát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các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mặt</w:t>
      </w:r>
      <w:proofErr w:type="spellEnd"/>
      <w:r w:rsidR="00F30D60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F30D60">
        <w:rPr>
          <w:rFonts w:ascii="Arial" w:hAnsi="Arial" w:cs="Arial"/>
          <w:sz w:val="26"/>
          <w:lang w:val="en-US"/>
        </w:rPr>
        <w:t>hàng</w:t>
      </w:r>
      <w:proofErr w:type="spellEnd"/>
      <w:r w:rsidR="00F30D60">
        <w:rPr>
          <w:rFonts w:ascii="Arial" w:hAnsi="Arial" w:cs="Arial"/>
          <w:sz w:val="26"/>
          <w:lang w:val="en-US"/>
        </w:rPr>
        <w:t>.</w:t>
      </w:r>
    </w:p>
    <w:p w14:paraId="6C075936" w14:textId="3A6B9865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Thông tin đầu vào: </w:t>
      </w:r>
      <w:proofErr w:type="spellStart"/>
      <w:r w:rsidR="00897B09">
        <w:rPr>
          <w:rFonts w:ascii="Arial" w:hAnsi="Arial" w:cs="Arial"/>
          <w:sz w:val="26"/>
          <w:lang w:val="en-US"/>
        </w:rPr>
        <w:t>thống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kê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theo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yêu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cầu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mà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chủ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quản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lí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cung</w:t>
      </w:r>
      <w:proofErr w:type="spellEnd"/>
      <w:r w:rsidR="00897B09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897B09">
        <w:rPr>
          <w:rFonts w:ascii="Arial" w:hAnsi="Arial" w:cs="Arial"/>
          <w:sz w:val="26"/>
          <w:lang w:val="en-US"/>
        </w:rPr>
        <w:t>cấp</w:t>
      </w:r>
      <w:proofErr w:type="spellEnd"/>
      <w:r w:rsidR="00897B09">
        <w:rPr>
          <w:rFonts w:ascii="Arial" w:hAnsi="Arial" w:cs="Arial"/>
          <w:sz w:val="26"/>
          <w:lang w:val="en-US"/>
        </w:rPr>
        <w:t>.</w:t>
      </w:r>
    </w:p>
    <w:p w14:paraId="70F668EC" w14:textId="70D54239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Kết quả đầu ra: </w:t>
      </w:r>
      <w:proofErr w:type="spellStart"/>
      <w:r w:rsidR="00971B7E">
        <w:rPr>
          <w:rFonts w:ascii="Arial" w:hAnsi="Arial" w:cs="Arial"/>
          <w:sz w:val="26"/>
          <w:lang w:val="en-US"/>
        </w:rPr>
        <w:t>báo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cáo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thống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kê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theo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yêu</w:t>
      </w:r>
      <w:proofErr w:type="spellEnd"/>
      <w:r w:rsidR="00971B7E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71B7E">
        <w:rPr>
          <w:rFonts w:ascii="Arial" w:hAnsi="Arial" w:cs="Arial"/>
          <w:sz w:val="26"/>
          <w:lang w:val="en-US"/>
        </w:rPr>
        <w:t>cầu</w:t>
      </w:r>
      <w:proofErr w:type="spellEnd"/>
      <w:r w:rsidR="001A6957">
        <w:rPr>
          <w:rFonts w:ascii="Arial" w:hAnsi="Arial" w:cs="Arial"/>
          <w:sz w:val="26"/>
          <w:lang w:val="en-US"/>
        </w:rPr>
        <w:t>.</w:t>
      </w:r>
    </w:p>
    <w:p w14:paraId="38240CC3" w14:textId="4BF0C75E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Nơi sử dụng: </w:t>
      </w:r>
      <w:proofErr w:type="spellStart"/>
      <w:r w:rsidR="00422F66">
        <w:rPr>
          <w:rFonts w:ascii="Arial" w:hAnsi="Arial" w:cs="Arial"/>
          <w:sz w:val="26"/>
          <w:lang w:val="en-US"/>
        </w:rPr>
        <w:t>chủ</w:t>
      </w:r>
      <w:proofErr w:type="spellEnd"/>
      <w:r w:rsidR="00422F6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2F66">
        <w:rPr>
          <w:rFonts w:ascii="Arial" w:hAnsi="Arial" w:cs="Arial"/>
          <w:sz w:val="26"/>
          <w:lang w:val="en-US"/>
        </w:rPr>
        <w:t>quản</w:t>
      </w:r>
      <w:proofErr w:type="spellEnd"/>
      <w:r w:rsidR="00422F66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422F66">
        <w:rPr>
          <w:rFonts w:ascii="Arial" w:hAnsi="Arial" w:cs="Arial"/>
          <w:sz w:val="26"/>
          <w:lang w:val="en-US"/>
        </w:rPr>
        <w:t>lí</w:t>
      </w:r>
      <w:proofErr w:type="spellEnd"/>
      <w:r w:rsidR="00422F66">
        <w:rPr>
          <w:rFonts w:ascii="Arial" w:hAnsi="Arial" w:cs="Arial"/>
          <w:sz w:val="26"/>
          <w:lang w:val="en-US"/>
        </w:rPr>
        <w:t>.</w:t>
      </w:r>
    </w:p>
    <w:p w14:paraId="5A0A6563" w14:textId="532663E4" w:rsidR="007225E7" w:rsidRPr="00711932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Tần suất: </w:t>
      </w:r>
      <w:proofErr w:type="spellStart"/>
      <w:r w:rsidR="009C1951">
        <w:rPr>
          <w:rFonts w:ascii="Arial" w:hAnsi="Arial" w:cs="Arial"/>
          <w:sz w:val="26"/>
          <w:lang w:val="en-US"/>
        </w:rPr>
        <w:t>mỗi</w:t>
      </w:r>
      <w:proofErr w:type="spellEnd"/>
      <w:r w:rsidR="009C1951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C1951">
        <w:rPr>
          <w:rFonts w:ascii="Arial" w:hAnsi="Arial" w:cs="Arial"/>
          <w:sz w:val="26"/>
          <w:lang w:val="en-US"/>
        </w:rPr>
        <w:t>tháng</w:t>
      </w:r>
      <w:proofErr w:type="spellEnd"/>
      <w:r w:rsidR="009C1951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C1951">
        <w:rPr>
          <w:rFonts w:ascii="Arial" w:hAnsi="Arial" w:cs="Arial"/>
          <w:sz w:val="26"/>
          <w:lang w:val="en-US"/>
        </w:rPr>
        <w:t>một</w:t>
      </w:r>
      <w:proofErr w:type="spellEnd"/>
      <w:r w:rsidR="009C1951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9C1951">
        <w:rPr>
          <w:rFonts w:ascii="Arial" w:hAnsi="Arial" w:cs="Arial"/>
          <w:sz w:val="26"/>
          <w:lang w:val="en-US"/>
        </w:rPr>
        <w:t>lần</w:t>
      </w:r>
      <w:proofErr w:type="spellEnd"/>
      <w:r w:rsidR="009C1951">
        <w:rPr>
          <w:rFonts w:ascii="Arial" w:hAnsi="Arial" w:cs="Arial"/>
          <w:sz w:val="26"/>
          <w:lang w:val="en-US"/>
        </w:rPr>
        <w:t>.</w:t>
      </w:r>
    </w:p>
    <w:p w14:paraId="0446B3B2" w14:textId="267DC01E" w:rsidR="007225E7" w:rsidRPr="00281090" w:rsidRDefault="007225E7" w:rsidP="00BC0651">
      <w:pPr>
        <w:pStyle w:val="ListParagraph"/>
        <w:numPr>
          <w:ilvl w:val="0"/>
          <w:numId w:val="11"/>
        </w:numPr>
        <w:tabs>
          <w:tab w:val="left" w:pos="1240"/>
          <w:tab w:val="left" w:pos="1241"/>
          <w:tab w:val="left" w:pos="7380"/>
        </w:tabs>
        <w:autoSpaceDE w:val="0"/>
        <w:autoSpaceDN w:val="0"/>
        <w:spacing w:line="276" w:lineRule="auto"/>
        <w:ind w:left="1620" w:right="27"/>
        <w:contextualSpacing w:val="0"/>
        <w:rPr>
          <w:rFonts w:ascii="Arial" w:hAnsi="Arial" w:cs="Arial"/>
          <w:sz w:val="26"/>
        </w:rPr>
      </w:pPr>
      <w:r w:rsidRPr="00711932">
        <w:rPr>
          <w:rFonts w:ascii="Arial" w:hAnsi="Arial" w:cs="Arial"/>
          <w:sz w:val="26"/>
        </w:rPr>
        <w:t xml:space="preserve">Quy định: </w:t>
      </w:r>
      <w:proofErr w:type="spellStart"/>
      <w:r w:rsidR="00A118A5">
        <w:rPr>
          <w:rFonts w:ascii="Arial" w:hAnsi="Arial" w:cs="Arial"/>
          <w:sz w:val="26"/>
          <w:lang w:val="en-US"/>
        </w:rPr>
        <w:t>Thực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hiện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đúng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yêu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cầu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A118A5">
        <w:rPr>
          <w:rFonts w:ascii="Arial" w:hAnsi="Arial" w:cs="Arial"/>
          <w:sz w:val="26"/>
          <w:lang w:val="en-US"/>
        </w:rPr>
        <w:t>phù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hợp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in </w:t>
      </w:r>
      <w:proofErr w:type="spellStart"/>
      <w:r w:rsidR="00A118A5">
        <w:rPr>
          <w:rFonts w:ascii="Arial" w:hAnsi="Arial" w:cs="Arial"/>
          <w:sz w:val="26"/>
          <w:lang w:val="en-US"/>
        </w:rPr>
        <w:t>ấn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A118A5">
        <w:rPr>
          <w:rFonts w:ascii="Arial" w:hAnsi="Arial" w:cs="Arial"/>
          <w:sz w:val="26"/>
          <w:lang w:val="en-US"/>
        </w:rPr>
        <w:t>báo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cáo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s</w:t>
      </w:r>
      <w:r w:rsidR="00FF690C">
        <w:rPr>
          <w:rFonts w:ascii="Arial" w:hAnsi="Arial" w:cs="Arial"/>
          <w:sz w:val="26"/>
          <w:lang w:val="en-US"/>
        </w:rPr>
        <w:t>ạch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A118A5">
        <w:rPr>
          <w:rFonts w:ascii="Arial" w:hAnsi="Arial" w:cs="Arial"/>
          <w:sz w:val="26"/>
          <w:lang w:val="en-US"/>
        </w:rPr>
        <w:t>sẽ</w:t>
      </w:r>
      <w:proofErr w:type="spellEnd"/>
      <w:r w:rsidR="00A118A5">
        <w:rPr>
          <w:rFonts w:ascii="Arial" w:hAnsi="Arial" w:cs="Arial"/>
          <w:sz w:val="26"/>
          <w:lang w:val="en-US"/>
        </w:rPr>
        <w:t xml:space="preserve">, </w:t>
      </w:r>
      <w:proofErr w:type="spellStart"/>
      <w:r w:rsidR="00D55065">
        <w:rPr>
          <w:rFonts w:ascii="Arial" w:hAnsi="Arial" w:cs="Arial"/>
          <w:sz w:val="26"/>
          <w:lang w:val="en-US"/>
        </w:rPr>
        <w:t>rõ</w:t>
      </w:r>
      <w:proofErr w:type="spellEnd"/>
      <w:r w:rsidR="00D55065">
        <w:rPr>
          <w:rFonts w:ascii="Arial" w:hAnsi="Arial" w:cs="Arial"/>
          <w:sz w:val="26"/>
          <w:lang w:val="en-US"/>
        </w:rPr>
        <w:t xml:space="preserve"> </w:t>
      </w:r>
      <w:proofErr w:type="spellStart"/>
      <w:r w:rsidR="00CE6C65">
        <w:rPr>
          <w:rFonts w:ascii="Arial" w:hAnsi="Arial" w:cs="Arial"/>
          <w:sz w:val="26"/>
          <w:lang w:val="en-US"/>
        </w:rPr>
        <w:t>ràng</w:t>
      </w:r>
      <w:proofErr w:type="spellEnd"/>
      <w:r w:rsidR="00F83AEC">
        <w:rPr>
          <w:rFonts w:ascii="Arial" w:hAnsi="Arial" w:cs="Arial"/>
          <w:sz w:val="26"/>
          <w:lang w:val="en-US"/>
        </w:rPr>
        <w:t>.</w:t>
      </w:r>
    </w:p>
    <w:p w14:paraId="082B9469" w14:textId="35442A76" w:rsidR="00EA360F" w:rsidRPr="00E36B09" w:rsidRDefault="00EA360F" w:rsidP="00BC0651">
      <w:pPr>
        <w:pStyle w:val="ListParagraph"/>
        <w:numPr>
          <w:ilvl w:val="0"/>
          <w:numId w:val="9"/>
        </w:numPr>
        <w:spacing w:line="276" w:lineRule="auto"/>
        <w:ind w:left="1530" w:hanging="1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Thay</w:t>
      </w:r>
      <w:proofErr w:type="spellEnd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đổi</w:t>
      </w:r>
      <w:proofErr w:type="spellEnd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quy</w:t>
      </w:r>
      <w:proofErr w:type="spellEnd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36B09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</w:p>
    <w:p w14:paraId="330BF3BF" w14:textId="0F92D790" w:rsidR="00D02BC4" w:rsidRPr="00555C11" w:rsidRDefault="00351E90" w:rsidP="00BC065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A863E9">
        <w:rPr>
          <w:rFonts w:ascii="Arial" w:hAnsi="Arial" w:cs="Arial"/>
          <w:sz w:val="26"/>
          <w:szCs w:val="26"/>
        </w:rPr>
        <w:t>Thay đổi số l</w:t>
      </w:r>
      <w:r w:rsidRPr="00A863E9">
        <w:rPr>
          <w:rFonts w:ascii="Arial" w:hAnsi="Arial" w:cs="Arial"/>
          <w:sz w:val="26"/>
          <w:szCs w:val="26"/>
          <w:lang w:val="en-US"/>
        </w:rPr>
        <w:t>ư</w:t>
      </w:r>
      <w:r w:rsidRPr="00A863E9">
        <w:rPr>
          <w:rFonts w:ascii="Arial" w:hAnsi="Arial" w:cs="Arial"/>
          <w:sz w:val="26"/>
          <w:szCs w:val="26"/>
        </w:rPr>
        <w:t>ợng nhập tối thiểu, l</w:t>
      </w:r>
      <w:r w:rsidR="002564C7" w:rsidRPr="00A863E9">
        <w:rPr>
          <w:rFonts w:ascii="Arial" w:hAnsi="Arial" w:cs="Arial"/>
          <w:sz w:val="26"/>
          <w:szCs w:val="26"/>
          <w:lang w:val="en-US"/>
        </w:rPr>
        <w:t>ư</w:t>
      </w:r>
      <w:r w:rsidRPr="00A863E9">
        <w:rPr>
          <w:rFonts w:ascii="Arial" w:hAnsi="Arial" w:cs="Arial"/>
          <w:sz w:val="26"/>
          <w:szCs w:val="26"/>
        </w:rPr>
        <w:t>ợng tồn tối thiểu tr</w:t>
      </w:r>
      <w:r w:rsidR="004034C9" w:rsidRPr="00A863E9">
        <w:rPr>
          <w:rFonts w:ascii="Arial" w:hAnsi="Arial" w:cs="Arial"/>
          <w:sz w:val="26"/>
          <w:szCs w:val="26"/>
          <w:lang w:val="en-US"/>
        </w:rPr>
        <w:t>ư</w:t>
      </w:r>
      <w:r w:rsidRPr="00A863E9">
        <w:rPr>
          <w:rFonts w:ascii="Arial" w:hAnsi="Arial" w:cs="Arial"/>
          <w:sz w:val="26"/>
          <w:szCs w:val="26"/>
        </w:rPr>
        <w:t>ớc khi nhập</w:t>
      </w:r>
      <w:r w:rsidR="00176E56" w:rsidRPr="00A863E9">
        <w:rPr>
          <w:rFonts w:ascii="Arial" w:hAnsi="Arial" w:cs="Arial"/>
          <w:sz w:val="26"/>
          <w:szCs w:val="26"/>
          <w:lang w:val="en-US"/>
        </w:rPr>
        <w:t>.</w:t>
      </w:r>
    </w:p>
    <w:p w14:paraId="0F647A2B" w14:textId="6770A1F3" w:rsidR="00555C11" w:rsidRPr="00A0052F" w:rsidRDefault="00555C11" w:rsidP="00BC065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A0052F">
        <w:rPr>
          <w:rFonts w:ascii="Arial" w:hAnsi="Arial" w:cs="Arial"/>
          <w:sz w:val="26"/>
          <w:szCs w:val="26"/>
        </w:rPr>
        <w:t>Thay đổi tiền nợ tối đa, l</w:t>
      </w:r>
      <w:r w:rsidRPr="00A0052F">
        <w:rPr>
          <w:rFonts w:ascii="Arial" w:hAnsi="Arial" w:cs="Arial"/>
          <w:sz w:val="26"/>
          <w:szCs w:val="26"/>
          <w:lang w:val="en-US"/>
        </w:rPr>
        <w:t>ư</w:t>
      </w:r>
      <w:r w:rsidRPr="00A0052F">
        <w:rPr>
          <w:rFonts w:ascii="Arial" w:hAnsi="Arial" w:cs="Arial"/>
          <w:sz w:val="26"/>
          <w:szCs w:val="26"/>
        </w:rPr>
        <w:t>ợng tồn tối thiểu sau khi bán</w:t>
      </w:r>
      <w:r w:rsidR="004A165E" w:rsidRPr="00A0052F">
        <w:rPr>
          <w:rFonts w:ascii="Arial" w:hAnsi="Arial" w:cs="Arial"/>
          <w:sz w:val="26"/>
          <w:szCs w:val="26"/>
          <w:lang w:val="en-US"/>
        </w:rPr>
        <w:t>.</w:t>
      </w:r>
    </w:p>
    <w:p w14:paraId="6701D3B2" w14:textId="3223B62A" w:rsidR="00D93D57" w:rsidRPr="00A0052F" w:rsidRDefault="00D93D57" w:rsidP="00BC0651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 w:rsidRPr="00A0052F">
        <w:rPr>
          <w:rFonts w:ascii="Arial" w:hAnsi="Arial" w:cs="Arial"/>
          <w:sz w:val="26"/>
          <w:szCs w:val="26"/>
        </w:rPr>
        <w:t>Sử dụng hay không sử dụng qui định này</w:t>
      </w:r>
      <w:r w:rsidRPr="00A0052F">
        <w:rPr>
          <w:rFonts w:ascii="Arial" w:hAnsi="Arial" w:cs="Arial"/>
          <w:sz w:val="26"/>
          <w:szCs w:val="26"/>
          <w:lang w:val="en-US"/>
        </w:rPr>
        <w:t>.</w:t>
      </w:r>
    </w:p>
    <w:p w14:paraId="06BF8406" w14:textId="40C96E58" w:rsidR="00C20D32" w:rsidRPr="0032479E" w:rsidRDefault="006617CF" w:rsidP="00BC065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Hiện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trạng</w:t>
      </w:r>
      <w:proofErr w:type="spellEnd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tin </w:t>
      </w:r>
      <w:proofErr w:type="spellStart"/>
      <w:r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họ</w:t>
      </w:r>
      <w:r w:rsidR="0072692A" w:rsidRPr="0032479E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</w:t>
      </w:r>
      <w:proofErr w:type="spellEnd"/>
    </w:p>
    <w:p w14:paraId="38D79FE5" w14:textId="19CFE6C1" w:rsidR="0072692A" w:rsidRPr="00013F52" w:rsidRDefault="00C20D32" w:rsidP="00CF435F">
      <w:p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Phần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cứng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: </w:t>
      </w:r>
    </w:p>
    <w:p w14:paraId="57D428DE" w14:textId="2FB9DA6A" w:rsidR="002E6821" w:rsidRDefault="00FC3A61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thiết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bị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hiện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tại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máy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tính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để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bàn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lượng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r w:rsidR="0088510A">
        <w:rPr>
          <w:rFonts w:ascii="Arial" w:hAnsi="Arial" w:cs="Arial"/>
          <w:color w:val="000000" w:themeColor="text1"/>
          <w:sz w:val="26"/>
          <w:szCs w:val="26"/>
          <w:lang w:val="en-US"/>
        </w:rPr>
        <w:t>4</w:t>
      </w:r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cấu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Intel Core i5 7</w:t>
      </w:r>
      <w:r w:rsidRPr="00575AF3">
        <w:rPr>
          <w:rFonts w:ascii="Arial" w:hAnsi="Arial" w:cs="Arial"/>
          <w:color w:val="000000" w:themeColor="text1"/>
          <w:sz w:val="26"/>
          <w:szCs w:val="26"/>
          <w:vertAlign w:val="superscript"/>
          <w:lang w:val="en-US"/>
        </w:rPr>
        <w:t>th</w:t>
      </w:r>
      <w:r w:rsidR="00575AF3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0B2175B1" w14:textId="40AD1255" w:rsidR="000630E2" w:rsidRDefault="000740B9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Tình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hình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kết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nối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mạng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ổn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định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4AA523A4" w14:textId="156E2A64" w:rsidR="000740B9" w:rsidRPr="00FC3A61" w:rsidRDefault="000740B9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Loại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kết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nối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mạng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LAN.</w:t>
      </w:r>
    </w:p>
    <w:p w14:paraId="4469C452" w14:textId="18468CC1" w:rsidR="002E6821" w:rsidRPr="00013F52" w:rsidRDefault="00C20D32" w:rsidP="00CF435F">
      <w:pPr>
        <w:spacing w:line="276" w:lineRule="auto"/>
        <w:ind w:left="72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lastRenderedPageBreak/>
        <w:t>Phần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mềm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</w:p>
    <w:p w14:paraId="6592784A" w14:textId="6DB87F82" w:rsidR="0032479E" w:rsidRDefault="0092498E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Phần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mềm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đang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sử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dụng</w:t>
      </w:r>
      <w:proofErr w:type="spellEnd"/>
      <w:r w:rsidRPr="0092498E">
        <w:rPr>
          <w:rFonts w:ascii="Arial" w:hAnsi="Arial" w:cs="Arial"/>
          <w:color w:val="000000" w:themeColor="text1"/>
          <w:sz w:val="26"/>
          <w:szCs w:val="26"/>
          <w:lang w:val="en-US"/>
        </w:rPr>
        <w:t>:</w:t>
      </w:r>
      <w:r w:rsidR="00377407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MS Word 201</w:t>
      </w:r>
      <w:r w:rsidR="001D31AC">
        <w:rPr>
          <w:rFonts w:ascii="Arial" w:hAnsi="Arial" w:cs="Arial"/>
          <w:color w:val="000000" w:themeColor="text1"/>
          <w:sz w:val="26"/>
          <w:szCs w:val="26"/>
          <w:lang w:val="en-US"/>
        </w:rPr>
        <w:t>8</w:t>
      </w:r>
      <w:r w:rsidR="00B40F1B">
        <w:rPr>
          <w:rFonts w:ascii="Arial" w:hAnsi="Arial" w:cs="Arial"/>
          <w:color w:val="000000" w:themeColor="text1"/>
          <w:sz w:val="26"/>
          <w:szCs w:val="26"/>
          <w:lang w:val="en-US"/>
        </w:rPr>
        <w:t>,</w:t>
      </w:r>
      <w:r w:rsidR="00B40F1B" w:rsidRPr="00B40F1B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r w:rsidR="00B40F1B">
        <w:rPr>
          <w:rFonts w:ascii="Arial" w:hAnsi="Arial" w:cs="Arial"/>
          <w:color w:val="000000" w:themeColor="text1"/>
          <w:sz w:val="26"/>
          <w:szCs w:val="26"/>
          <w:lang w:val="en-US"/>
        </w:rPr>
        <w:t>MS Excel 2018</w:t>
      </w:r>
      <w:r w:rsidR="00E53336">
        <w:rPr>
          <w:rFonts w:ascii="Arial" w:hAnsi="Arial" w:cs="Arial"/>
          <w:color w:val="000000" w:themeColor="text1"/>
          <w:sz w:val="26"/>
          <w:szCs w:val="26"/>
          <w:lang w:val="en-US"/>
        </w:rPr>
        <w:t>,</w:t>
      </w:r>
      <w:r w:rsidR="0090326E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MS SQL Server </w:t>
      </w:r>
      <w:proofErr w:type="gramStart"/>
      <w:r w:rsidR="0090326E">
        <w:rPr>
          <w:rFonts w:ascii="Arial" w:hAnsi="Arial" w:cs="Arial"/>
          <w:color w:val="000000" w:themeColor="text1"/>
          <w:sz w:val="26"/>
          <w:szCs w:val="26"/>
          <w:lang w:val="en-US"/>
        </w:rPr>
        <w:t>2017</w:t>
      </w:r>
      <w:r w:rsidR="00CD3CE9">
        <w:rPr>
          <w:rFonts w:ascii="Arial" w:hAnsi="Arial" w:cs="Arial"/>
          <w:color w:val="000000" w:themeColor="text1"/>
          <w:sz w:val="26"/>
          <w:szCs w:val="26"/>
          <w:lang w:val="en-US"/>
        </w:rPr>
        <w:t>,…</w:t>
      </w:r>
      <w:proofErr w:type="gramEnd"/>
    </w:p>
    <w:p w14:paraId="14DD0640" w14:textId="46973C4E" w:rsidR="00E53336" w:rsidRDefault="00C83DF4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Hệ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điều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hành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: Windows 10.</w:t>
      </w:r>
    </w:p>
    <w:p w14:paraId="32F14C83" w14:textId="724EEC7F" w:rsidR="00DB02C1" w:rsidRDefault="00DB02C1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Hệ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quản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trị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CSDL:</w:t>
      </w:r>
      <w:r w:rsidR="00EC0769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MS</w:t>
      </w:r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SQL Server</w:t>
      </w:r>
      <w:r w:rsidR="00EC0769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Management Studio 17</w:t>
      </w:r>
      <w:r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5BF7DFA0" w14:textId="032FBB3F" w:rsidR="00C83DF4" w:rsidRDefault="00746C2F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phần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mềm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tiện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ích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khác</w:t>
      </w:r>
      <w:proofErr w:type="spellEnd"/>
      <w:r w:rsidR="005867A4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592F2066" w14:textId="39565880" w:rsidR="005425DB" w:rsidRPr="005425DB" w:rsidRDefault="005425DB" w:rsidP="007A709D">
      <w:pPr>
        <w:spacing w:line="276" w:lineRule="auto"/>
        <w:ind w:left="720" w:firstLine="36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5425D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phần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mềm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trên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vẫn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còn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hạn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chế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về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giao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diện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đòi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hỏi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phải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thành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tạo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như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Excel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để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thể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quản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lí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được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nên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sẽ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tốn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thời</w:t>
      </w:r>
      <w:proofErr w:type="spellEnd"/>
      <w:r w:rsidR="007A709D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7A709D">
        <w:rPr>
          <w:rFonts w:ascii="Arial" w:hAnsi="Arial" w:cs="Arial"/>
          <w:sz w:val="26"/>
          <w:szCs w:val="26"/>
          <w:lang w:val="en-US"/>
        </w:rPr>
        <w:t>gian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nên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cần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một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phần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mềm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dễ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dàng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phù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hợp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yêu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cầu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cùng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hiệu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tốt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FC2647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FC2647">
        <w:rPr>
          <w:rFonts w:ascii="Arial" w:hAnsi="Arial" w:cs="Arial"/>
          <w:sz w:val="26"/>
          <w:szCs w:val="26"/>
          <w:lang w:val="en-US"/>
        </w:rPr>
        <w:t>.</w:t>
      </w:r>
    </w:p>
    <w:p w14:paraId="188A95FE" w14:textId="5D858379" w:rsidR="00C20D32" w:rsidRDefault="00C20D32" w:rsidP="00CF435F">
      <w:pPr>
        <w:spacing w:line="276" w:lineRule="auto"/>
        <w:ind w:left="72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Con </w:t>
      </w:r>
      <w:proofErr w:type="spellStart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người</w:t>
      </w:r>
      <w:proofErr w:type="spellEnd"/>
      <w:r w:rsidRPr="00013F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  <w:r w:rsidR="00A51876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</w:p>
    <w:p w14:paraId="703F4193" w14:textId="3E92BA70" w:rsidR="00A51876" w:rsidRDefault="003E7DE5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Xử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lí</w:t>
      </w:r>
      <w:proofErr w:type="spellEnd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>văn</w:t>
      </w:r>
      <w:proofErr w:type="spellEnd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6B2374"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cơ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 w:rsidR="005867A4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7C1A935E" w14:textId="1E073E45" w:rsidR="006B2374" w:rsidRDefault="003E7DE5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Sử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dụng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chức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máy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tính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cơ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r w:rsidR="005867A4"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  <w:proofErr w:type="gramEnd"/>
    </w:p>
    <w:p w14:paraId="21C05A42" w14:textId="73435D00" w:rsidR="003E10DE" w:rsidRDefault="003D0CC1" w:rsidP="00BC0651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Sử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dụng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internet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cơ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bản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lang w:val="en-US"/>
        </w:rPr>
        <w:t>.</w:t>
      </w:r>
    </w:p>
    <w:p w14:paraId="7A53C6E0" w14:textId="4BE9D12F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640AC433" w14:textId="0C15C75A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3A8D6D9C" w14:textId="5EB2D010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CE4E037" w14:textId="437A4EC2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462C4BD5" w14:textId="2C65FEAD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5FE7F396" w14:textId="607898EF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D8FE1B1" w14:textId="63D2071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B67A5C6" w14:textId="224F6649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5B13D1B0" w14:textId="22603E9B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614E88D6" w14:textId="1CE4735A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32A15F8" w14:textId="00998F82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E231B7D" w14:textId="43E249CB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5B35D111" w14:textId="3AA252F1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054B242" w14:textId="4C474520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6533AA7A" w14:textId="0A1FE7F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051363FA" w14:textId="53EF0E7D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50BB2BF" w14:textId="7CD4FAF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1AD9F31" w14:textId="4CC0E834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F98DEB8" w14:textId="46A50BCA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44C22125" w14:textId="667E5D55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8CF7E5E" w14:textId="6B2F929E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B18B9A0" w14:textId="1E95FD47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7B225193" w14:textId="6EA06ADD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1B3080DF" w14:textId="2ECCA3BC" w:rsid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7BB22A07" w14:textId="77777777" w:rsidR="00D01818" w:rsidRPr="00D01818" w:rsidRDefault="00D01818" w:rsidP="00D01818">
      <w:pPr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2627DDA7" w14:textId="222F25C3" w:rsidR="00612FF2" w:rsidRDefault="001A6133" w:rsidP="00BC065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Arial" w:hAnsi="Arial" w:cs="Arial"/>
          <w:b/>
          <w:color w:val="0070C0"/>
          <w:sz w:val="32"/>
          <w:szCs w:val="32"/>
          <w:lang w:val="en-US"/>
        </w:rPr>
      </w:pP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lastRenderedPageBreak/>
        <w:t>Các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yêu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cầu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hệ</w:t>
      </w:r>
      <w:proofErr w:type="spellEnd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 xml:space="preserve"> </w:t>
      </w:r>
      <w:proofErr w:type="spellStart"/>
      <w:r w:rsidRPr="00DC4C38">
        <w:rPr>
          <w:rFonts w:ascii="Arial" w:hAnsi="Arial" w:cs="Arial"/>
          <w:b/>
          <w:color w:val="0070C0"/>
          <w:sz w:val="32"/>
          <w:szCs w:val="32"/>
          <w:lang w:val="en-US"/>
        </w:rPr>
        <w:t>thống</w:t>
      </w:r>
      <w:proofErr w:type="spellEnd"/>
    </w:p>
    <w:p w14:paraId="534534B9" w14:textId="581B5B3D" w:rsidR="000F3F96" w:rsidRDefault="006D472F" w:rsidP="00BC0651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Danh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sách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yêu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cầu</w:t>
      </w:r>
      <w:proofErr w:type="spellEnd"/>
      <w:r w:rsidRPr="006D472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</w:p>
    <w:p w14:paraId="2C881565" w14:textId="77777777" w:rsidR="00C50B59" w:rsidRDefault="00C50B59" w:rsidP="00521498">
      <w:pPr>
        <w:pStyle w:val="ListParagraph"/>
        <w:spacing w:line="240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pPr w:leftFromText="180" w:rightFromText="180" w:vertAnchor="text" w:horzAnchor="margin" w:tblpXSpec="right" w:tblpY="17"/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48"/>
        <w:gridCol w:w="3482"/>
        <w:gridCol w:w="1573"/>
        <w:gridCol w:w="1428"/>
        <w:gridCol w:w="1320"/>
      </w:tblGrid>
      <w:tr w:rsidR="006752A2" w:rsidRPr="009C6169" w14:paraId="5FB809EA" w14:textId="77777777" w:rsidTr="006752A2">
        <w:trPr>
          <w:trHeight w:val="570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4470C4"/>
          </w:tcPr>
          <w:p w14:paraId="10D16A43" w14:textId="77777777" w:rsidR="006752A2" w:rsidRPr="009C6169" w:rsidRDefault="006752A2" w:rsidP="00541953">
            <w:pPr>
              <w:pStyle w:val="TableParagraph"/>
              <w:spacing w:before="121"/>
              <w:ind w:left="128" w:right="128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color w:val="FFFFFF"/>
                <w:sz w:val="26"/>
              </w:rPr>
              <w:t>STT</w:t>
            </w:r>
          </w:p>
        </w:tc>
        <w:tc>
          <w:tcPr>
            <w:tcW w:w="3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0C4"/>
          </w:tcPr>
          <w:p w14:paraId="4CE6480F" w14:textId="77777777" w:rsidR="006752A2" w:rsidRPr="009C6169" w:rsidRDefault="006752A2" w:rsidP="00541953">
            <w:pPr>
              <w:pStyle w:val="TableParagraph"/>
              <w:spacing w:before="121"/>
              <w:ind w:left="1073" w:hanging="1052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Tên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yêu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cầu</w:t>
            </w:r>
            <w:proofErr w:type="spellEnd"/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0C4"/>
          </w:tcPr>
          <w:p w14:paraId="3967385F" w14:textId="77777777" w:rsidR="006752A2" w:rsidRPr="009C6169" w:rsidRDefault="006752A2" w:rsidP="00541953">
            <w:pPr>
              <w:pStyle w:val="TableParagraph"/>
              <w:spacing w:before="121"/>
              <w:ind w:left="236" w:right="35" w:hanging="223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Biểu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mẫu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0C4"/>
          </w:tcPr>
          <w:p w14:paraId="47EA74F2" w14:textId="77777777" w:rsidR="006752A2" w:rsidRPr="009C6169" w:rsidRDefault="006752A2" w:rsidP="00541953">
            <w:pPr>
              <w:pStyle w:val="TableParagraph"/>
              <w:spacing w:before="121"/>
              <w:ind w:left="198" w:hanging="198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Qui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định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4470C4"/>
          </w:tcPr>
          <w:p w14:paraId="089538FD" w14:textId="77777777" w:rsidR="006752A2" w:rsidRPr="009C6169" w:rsidRDefault="006752A2" w:rsidP="009562A8">
            <w:pPr>
              <w:pStyle w:val="TableParagraph"/>
              <w:spacing w:before="121"/>
              <w:ind w:left="215" w:hanging="238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Ghi</w:t>
            </w:r>
            <w:proofErr w:type="spellEnd"/>
            <w:r w:rsidRPr="009C6169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b/>
                <w:color w:val="FFFFFF"/>
                <w:sz w:val="26"/>
              </w:rPr>
              <w:t>chú</w:t>
            </w:r>
            <w:proofErr w:type="spellEnd"/>
          </w:p>
        </w:tc>
      </w:tr>
      <w:tr w:rsidR="006752A2" w:rsidRPr="009C6169" w14:paraId="18CF193D" w14:textId="77777777" w:rsidTr="006752A2">
        <w:trPr>
          <w:trHeight w:val="566"/>
        </w:trPr>
        <w:tc>
          <w:tcPr>
            <w:tcW w:w="836" w:type="dxa"/>
            <w:gridSpan w:val="2"/>
            <w:tcBorders>
              <w:top w:val="nil"/>
            </w:tcBorders>
            <w:shd w:val="clear" w:color="auto" w:fill="D9E0F3"/>
          </w:tcPr>
          <w:p w14:paraId="32614534" w14:textId="77777777" w:rsidR="006752A2" w:rsidRPr="009C6169" w:rsidRDefault="006752A2" w:rsidP="006752A2">
            <w:pPr>
              <w:pStyle w:val="TableParagraph"/>
              <w:spacing w:before="120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1</w:t>
            </w:r>
          </w:p>
        </w:tc>
        <w:tc>
          <w:tcPr>
            <w:tcW w:w="3482" w:type="dxa"/>
            <w:tcBorders>
              <w:top w:val="nil"/>
            </w:tcBorders>
            <w:shd w:val="clear" w:color="auto" w:fill="D9E0F3"/>
          </w:tcPr>
          <w:p w14:paraId="58A8A4A5" w14:textId="77777777" w:rsidR="006752A2" w:rsidRPr="009C6169" w:rsidRDefault="006752A2" w:rsidP="006752A2">
            <w:pPr>
              <w:pStyle w:val="TableParagraph"/>
              <w:spacing w:before="120"/>
              <w:ind w:left="266" w:right="609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phiếu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nhập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hàng</w:t>
            </w:r>
            <w:proofErr w:type="spellEnd"/>
          </w:p>
        </w:tc>
        <w:tc>
          <w:tcPr>
            <w:tcW w:w="1573" w:type="dxa"/>
            <w:tcBorders>
              <w:top w:val="nil"/>
            </w:tcBorders>
            <w:shd w:val="clear" w:color="auto" w:fill="D9E0F3"/>
          </w:tcPr>
          <w:p w14:paraId="58C13617" w14:textId="77777777" w:rsidR="006752A2" w:rsidRPr="009C6169" w:rsidRDefault="006752A2" w:rsidP="006752A2">
            <w:pPr>
              <w:pStyle w:val="TableParagraph"/>
              <w:spacing w:before="120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BM1</w:t>
            </w:r>
          </w:p>
        </w:tc>
        <w:tc>
          <w:tcPr>
            <w:tcW w:w="1428" w:type="dxa"/>
            <w:tcBorders>
              <w:top w:val="nil"/>
            </w:tcBorders>
            <w:shd w:val="clear" w:color="auto" w:fill="D9E0F3"/>
          </w:tcPr>
          <w:p w14:paraId="0744FCA1" w14:textId="77777777" w:rsidR="006752A2" w:rsidRPr="009C6169" w:rsidRDefault="006752A2" w:rsidP="006752A2">
            <w:pPr>
              <w:pStyle w:val="TableParagraph"/>
              <w:spacing w:before="120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QĐ1</w:t>
            </w:r>
          </w:p>
        </w:tc>
        <w:tc>
          <w:tcPr>
            <w:tcW w:w="1320" w:type="dxa"/>
            <w:tcBorders>
              <w:top w:val="nil"/>
            </w:tcBorders>
            <w:shd w:val="clear" w:color="auto" w:fill="D9E0F3"/>
          </w:tcPr>
          <w:p w14:paraId="7C9C7205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5109530B" w14:textId="77777777" w:rsidTr="006752A2">
        <w:trPr>
          <w:trHeight w:val="574"/>
        </w:trPr>
        <w:tc>
          <w:tcPr>
            <w:tcW w:w="836" w:type="dxa"/>
            <w:gridSpan w:val="2"/>
          </w:tcPr>
          <w:p w14:paraId="5C07F088" w14:textId="77777777" w:rsidR="006752A2" w:rsidRPr="009C6169" w:rsidRDefault="006752A2" w:rsidP="006752A2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2</w:t>
            </w:r>
          </w:p>
        </w:tc>
        <w:tc>
          <w:tcPr>
            <w:tcW w:w="3482" w:type="dxa"/>
          </w:tcPr>
          <w:p w14:paraId="37A3742A" w14:textId="77777777" w:rsidR="006752A2" w:rsidRPr="009C6169" w:rsidRDefault="006752A2" w:rsidP="006752A2">
            <w:pPr>
              <w:pStyle w:val="TableParagraph"/>
              <w:spacing w:before="124"/>
              <w:ind w:left="266" w:right="622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hóa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đơn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bán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sách</w:t>
            </w:r>
            <w:proofErr w:type="spellEnd"/>
          </w:p>
        </w:tc>
        <w:tc>
          <w:tcPr>
            <w:tcW w:w="1573" w:type="dxa"/>
          </w:tcPr>
          <w:p w14:paraId="14AC322C" w14:textId="77777777" w:rsidR="006752A2" w:rsidRPr="009C6169" w:rsidRDefault="006752A2" w:rsidP="006752A2">
            <w:pPr>
              <w:pStyle w:val="TableParagraph"/>
              <w:spacing w:before="124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BM2</w:t>
            </w:r>
          </w:p>
        </w:tc>
        <w:tc>
          <w:tcPr>
            <w:tcW w:w="1428" w:type="dxa"/>
          </w:tcPr>
          <w:p w14:paraId="2D0D7D54" w14:textId="77777777" w:rsidR="006752A2" w:rsidRPr="009C6169" w:rsidRDefault="006752A2" w:rsidP="006752A2">
            <w:pPr>
              <w:pStyle w:val="TableParagraph"/>
              <w:spacing w:before="124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QĐ2</w:t>
            </w:r>
          </w:p>
        </w:tc>
        <w:tc>
          <w:tcPr>
            <w:tcW w:w="1320" w:type="dxa"/>
          </w:tcPr>
          <w:p w14:paraId="798DD3F5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54229AA0" w14:textId="77777777" w:rsidTr="006752A2">
        <w:trPr>
          <w:trHeight w:val="570"/>
        </w:trPr>
        <w:tc>
          <w:tcPr>
            <w:tcW w:w="836" w:type="dxa"/>
            <w:gridSpan w:val="2"/>
            <w:shd w:val="clear" w:color="auto" w:fill="D9E0F3"/>
          </w:tcPr>
          <w:p w14:paraId="6DC39C58" w14:textId="77777777" w:rsidR="006752A2" w:rsidRPr="009C6169" w:rsidRDefault="006752A2" w:rsidP="006752A2">
            <w:pPr>
              <w:pStyle w:val="TableParagraph"/>
              <w:spacing w:before="120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3</w:t>
            </w:r>
          </w:p>
        </w:tc>
        <w:tc>
          <w:tcPr>
            <w:tcW w:w="3482" w:type="dxa"/>
            <w:shd w:val="clear" w:color="auto" w:fill="D9E0F3"/>
          </w:tcPr>
          <w:p w14:paraId="0451C386" w14:textId="77777777" w:rsidR="006752A2" w:rsidRPr="009C6169" w:rsidRDefault="006752A2" w:rsidP="006752A2">
            <w:pPr>
              <w:pStyle w:val="TableParagraph"/>
              <w:spacing w:before="120"/>
              <w:ind w:left="266" w:right="609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Tra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cứu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sách</w:t>
            </w:r>
            <w:proofErr w:type="spellEnd"/>
          </w:p>
        </w:tc>
        <w:tc>
          <w:tcPr>
            <w:tcW w:w="1573" w:type="dxa"/>
            <w:shd w:val="clear" w:color="auto" w:fill="D9E0F3"/>
          </w:tcPr>
          <w:p w14:paraId="4FC6A05B" w14:textId="77777777" w:rsidR="006752A2" w:rsidRPr="009C6169" w:rsidRDefault="006752A2" w:rsidP="006752A2">
            <w:pPr>
              <w:pStyle w:val="TableParagraph"/>
              <w:spacing w:before="120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BM3</w:t>
            </w:r>
          </w:p>
        </w:tc>
        <w:tc>
          <w:tcPr>
            <w:tcW w:w="1428" w:type="dxa"/>
            <w:shd w:val="clear" w:color="auto" w:fill="D9E0F3"/>
          </w:tcPr>
          <w:p w14:paraId="12029123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20" w:type="dxa"/>
            <w:shd w:val="clear" w:color="auto" w:fill="D9E0F3"/>
          </w:tcPr>
          <w:p w14:paraId="0786A989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5954FCB4" w14:textId="77777777" w:rsidTr="006752A2">
        <w:trPr>
          <w:trHeight w:val="575"/>
        </w:trPr>
        <w:tc>
          <w:tcPr>
            <w:tcW w:w="836" w:type="dxa"/>
            <w:gridSpan w:val="2"/>
          </w:tcPr>
          <w:p w14:paraId="4E92CC42" w14:textId="77777777" w:rsidR="006752A2" w:rsidRPr="009C6169" w:rsidRDefault="006752A2" w:rsidP="006752A2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4</w:t>
            </w:r>
          </w:p>
        </w:tc>
        <w:tc>
          <w:tcPr>
            <w:tcW w:w="3482" w:type="dxa"/>
          </w:tcPr>
          <w:p w14:paraId="70B2DB89" w14:textId="77777777" w:rsidR="006752A2" w:rsidRPr="009C6169" w:rsidRDefault="006752A2" w:rsidP="006752A2">
            <w:pPr>
              <w:pStyle w:val="TableParagraph"/>
              <w:spacing w:before="128"/>
              <w:ind w:left="266" w:right="622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phiếu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thu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tiền</w:t>
            </w:r>
            <w:proofErr w:type="spellEnd"/>
          </w:p>
        </w:tc>
        <w:tc>
          <w:tcPr>
            <w:tcW w:w="1573" w:type="dxa"/>
          </w:tcPr>
          <w:p w14:paraId="189D15A0" w14:textId="77777777" w:rsidR="006752A2" w:rsidRPr="009C6169" w:rsidRDefault="006752A2" w:rsidP="006752A2">
            <w:pPr>
              <w:pStyle w:val="TableParagraph"/>
              <w:spacing w:before="128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BM4</w:t>
            </w:r>
          </w:p>
        </w:tc>
        <w:tc>
          <w:tcPr>
            <w:tcW w:w="1428" w:type="dxa"/>
          </w:tcPr>
          <w:p w14:paraId="5D536288" w14:textId="77777777" w:rsidR="006752A2" w:rsidRPr="009C6169" w:rsidRDefault="006752A2" w:rsidP="006752A2">
            <w:pPr>
              <w:pStyle w:val="TableParagraph"/>
              <w:spacing w:before="128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QĐ4</w:t>
            </w:r>
          </w:p>
        </w:tc>
        <w:tc>
          <w:tcPr>
            <w:tcW w:w="1320" w:type="dxa"/>
          </w:tcPr>
          <w:p w14:paraId="62F7D937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33D1E980" w14:textId="77777777" w:rsidTr="006752A2">
        <w:trPr>
          <w:trHeight w:val="571"/>
        </w:trPr>
        <w:tc>
          <w:tcPr>
            <w:tcW w:w="836" w:type="dxa"/>
            <w:gridSpan w:val="2"/>
            <w:shd w:val="clear" w:color="auto" w:fill="D9E0F3"/>
          </w:tcPr>
          <w:p w14:paraId="2C6F6A8C" w14:textId="77777777" w:rsidR="006752A2" w:rsidRPr="009C6169" w:rsidRDefault="006752A2" w:rsidP="006752A2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5</w:t>
            </w:r>
          </w:p>
        </w:tc>
        <w:tc>
          <w:tcPr>
            <w:tcW w:w="3482" w:type="dxa"/>
            <w:shd w:val="clear" w:color="auto" w:fill="D9E0F3"/>
          </w:tcPr>
          <w:p w14:paraId="49573894" w14:textId="77777777" w:rsidR="006752A2" w:rsidRPr="009C6169" w:rsidRDefault="006752A2" w:rsidP="006752A2">
            <w:pPr>
              <w:pStyle w:val="TableParagraph"/>
              <w:spacing w:before="124"/>
              <w:ind w:left="266" w:right="622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báo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cáo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tháng</w:t>
            </w:r>
            <w:proofErr w:type="spellEnd"/>
          </w:p>
        </w:tc>
        <w:tc>
          <w:tcPr>
            <w:tcW w:w="1573" w:type="dxa"/>
            <w:shd w:val="clear" w:color="auto" w:fill="D9E0F3"/>
          </w:tcPr>
          <w:p w14:paraId="322256B0" w14:textId="77777777" w:rsidR="006752A2" w:rsidRPr="009C6169" w:rsidRDefault="006752A2" w:rsidP="006752A2">
            <w:pPr>
              <w:pStyle w:val="TableParagraph"/>
              <w:spacing w:before="124"/>
              <w:ind w:left="496" w:right="496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BM5</w:t>
            </w:r>
          </w:p>
        </w:tc>
        <w:tc>
          <w:tcPr>
            <w:tcW w:w="1428" w:type="dxa"/>
            <w:shd w:val="clear" w:color="auto" w:fill="D9E0F3"/>
          </w:tcPr>
          <w:p w14:paraId="6A647E5E" w14:textId="18F80952" w:rsidR="006752A2" w:rsidRPr="009C6169" w:rsidRDefault="006752A2" w:rsidP="006752A2">
            <w:pPr>
              <w:pStyle w:val="TableParagraph"/>
              <w:spacing w:before="124"/>
              <w:ind w:left="438" w:right="439"/>
              <w:jc w:val="center"/>
              <w:rPr>
                <w:rFonts w:ascii="Arial" w:hAnsi="Arial" w:cs="Arial"/>
                <w:sz w:val="26"/>
              </w:rPr>
            </w:pPr>
          </w:p>
        </w:tc>
        <w:tc>
          <w:tcPr>
            <w:tcW w:w="1320" w:type="dxa"/>
            <w:shd w:val="clear" w:color="auto" w:fill="D9E0F3"/>
          </w:tcPr>
          <w:p w14:paraId="2C50D396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6752A2" w:rsidRPr="009C6169" w14:paraId="396ADEA8" w14:textId="77777777" w:rsidTr="006752A2">
        <w:trPr>
          <w:trHeight w:val="578"/>
        </w:trPr>
        <w:tc>
          <w:tcPr>
            <w:tcW w:w="836" w:type="dxa"/>
            <w:gridSpan w:val="2"/>
          </w:tcPr>
          <w:p w14:paraId="16F79C55" w14:textId="77777777" w:rsidR="006752A2" w:rsidRPr="009C6169" w:rsidRDefault="006752A2" w:rsidP="006752A2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b/>
                <w:sz w:val="26"/>
              </w:rPr>
            </w:pPr>
            <w:r w:rsidRPr="009C6169">
              <w:rPr>
                <w:rFonts w:ascii="Arial" w:hAnsi="Arial" w:cs="Arial"/>
                <w:b/>
                <w:sz w:val="26"/>
              </w:rPr>
              <w:t>6</w:t>
            </w:r>
          </w:p>
        </w:tc>
        <w:tc>
          <w:tcPr>
            <w:tcW w:w="3482" w:type="dxa"/>
          </w:tcPr>
          <w:p w14:paraId="343531A3" w14:textId="77777777" w:rsidR="006752A2" w:rsidRPr="009C6169" w:rsidRDefault="006752A2" w:rsidP="006752A2">
            <w:pPr>
              <w:pStyle w:val="TableParagraph"/>
              <w:spacing w:before="128"/>
              <w:ind w:left="266" w:right="609"/>
              <w:rPr>
                <w:rFonts w:ascii="Arial" w:hAnsi="Arial" w:cs="Arial"/>
                <w:sz w:val="26"/>
              </w:rPr>
            </w:pPr>
            <w:proofErr w:type="spellStart"/>
            <w:r w:rsidRPr="009C6169">
              <w:rPr>
                <w:rFonts w:ascii="Arial" w:hAnsi="Arial" w:cs="Arial"/>
                <w:sz w:val="26"/>
              </w:rPr>
              <w:t>Thay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đổi</w:t>
            </w:r>
            <w:proofErr w:type="spellEnd"/>
            <w:r w:rsidRPr="009C6169">
              <w:rPr>
                <w:rFonts w:ascii="Arial" w:hAnsi="Arial" w:cs="Arial"/>
                <w:sz w:val="26"/>
              </w:rPr>
              <w:t xml:space="preserve"> qui </w:t>
            </w:r>
            <w:proofErr w:type="spellStart"/>
            <w:r w:rsidRPr="009C6169">
              <w:rPr>
                <w:rFonts w:ascii="Arial" w:hAnsi="Arial" w:cs="Arial"/>
                <w:sz w:val="26"/>
              </w:rPr>
              <w:t>định</w:t>
            </w:r>
            <w:proofErr w:type="spellEnd"/>
          </w:p>
        </w:tc>
        <w:tc>
          <w:tcPr>
            <w:tcW w:w="1573" w:type="dxa"/>
          </w:tcPr>
          <w:p w14:paraId="77BDFC00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428" w:type="dxa"/>
          </w:tcPr>
          <w:p w14:paraId="4E797845" w14:textId="77777777" w:rsidR="006752A2" w:rsidRPr="009C6169" w:rsidRDefault="006752A2" w:rsidP="006752A2">
            <w:pPr>
              <w:pStyle w:val="TableParagraph"/>
              <w:spacing w:before="128"/>
              <w:ind w:left="438" w:right="439"/>
              <w:jc w:val="center"/>
              <w:rPr>
                <w:rFonts w:ascii="Arial" w:hAnsi="Arial" w:cs="Arial"/>
                <w:sz w:val="26"/>
              </w:rPr>
            </w:pPr>
            <w:r w:rsidRPr="009C6169">
              <w:rPr>
                <w:rFonts w:ascii="Arial" w:hAnsi="Arial" w:cs="Arial"/>
                <w:sz w:val="26"/>
              </w:rPr>
              <w:t>QĐ6</w:t>
            </w:r>
          </w:p>
        </w:tc>
        <w:tc>
          <w:tcPr>
            <w:tcW w:w="1320" w:type="dxa"/>
          </w:tcPr>
          <w:p w14:paraId="2507DB0A" w14:textId="77777777" w:rsidR="006752A2" w:rsidRPr="009C6169" w:rsidRDefault="006752A2" w:rsidP="006752A2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6BAEE629" w14:textId="77777777" w:rsidR="00A65083" w:rsidRPr="009C6169" w:rsidRDefault="00A65083" w:rsidP="007C3B71">
      <w:pPr>
        <w:pStyle w:val="ListParagraph"/>
        <w:spacing w:line="240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5EFEADD" w14:textId="7B4E8070" w:rsidR="00511EF0" w:rsidRDefault="00A827FE" w:rsidP="00BC0651">
      <w:pPr>
        <w:pStyle w:val="ListParagraph"/>
        <w:numPr>
          <w:ilvl w:val="0"/>
          <w:numId w:val="12"/>
        </w:numPr>
        <w:spacing w:line="276" w:lineRule="auto"/>
        <w:ind w:left="108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Danh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sách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="001E1652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:</w:t>
      </w:r>
    </w:p>
    <w:p w14:paraId="0DA239FC" w14:textId="4A76B404" w:rsidR="00CA4A42" w:rsidRDefault="00C9647C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1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1</w:t>
      </w:r>
    </w:p>
    <w:p w14:paraId="46E4D558" w14:textId="54A0F3D1" w:rsidR="00E9453C" w:rsidRDefault="009C7AA5" w:rsidP="00E9453C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BD65F91" wp14:editId="2149D3ED">
                <wp:simplePos x="0" y="0"/>
                <wp:positionH relativeFrom="page">
                  <wp:posOffset>1239824</wp:posOffset>
                </wp:positionH>
                <wp:positionV relativeFrom="paragraph">
                  <wp:posOffset>2237740</wp:posOffset>
                </wp:positionV>
                <wp:extent cx="5490845" cy="508000"/>
                <wp:effectExtent l="0" t="0" r="0" b="6350"/>
                <wp:wrapTopAndBottom/>
                <wp:docPr id="982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50800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843DE" w14:textId="5CCB94F8" w:rsidR="00D40711" w:rsidRPr="00432735" w:rsidRDefault="00D40711" w:rsidP="00D40711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QĐ1: 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Số l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ư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ợng nhập ít nhất lá 150. Chỉ nhập các đầu sách có l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ư</w:t>
                            </w:r>
                            <w:r w:rsidR="008F4C7C" w:rsidRPr="008F0FF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ợng tồn ít hơn 300</w:t>
                            </w:r>
                            <w:r w:rsidR="004327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65F91" id="_x0000_t202" coordsize="21600,21600" o:spt="202" path="m,l,21600r21600,l21600,xe">
                <v:stroke joinstyle="miter"/>
                <v:path gradientshapeok="t" o:connecttype="rect"/>
              </v:shapetype>
              <v:shape id="Text Box 927" o:spid="_x0000_s1026" type="#_x0000_t202" style="position:absolute;left:0;text-align:left;margin-left:97.6pt;margin-top:176.2pt;width:432.35pt;height:40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" fillcolor="#4470c4" stroked="f">
                <v:textbox inset="0,0,0,0">
                  <w:txbxContent>
                    <w:p w14:paraId="30B843DE" w14:textId="5CCB94F8" w:rsidR="00D40711" w:rsidRPr="00432735" w:rsidRDefault="00D40711" w:rsidP="00D40711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 xml:space="preserve">QĐ1: 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Số l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ư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ợng nhập ít nhất lá 150. Chỉ nhập các đầu sách có l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ư</w:t>
                      </w:r>
                      <w:r w:rsidR="008F4C7C" w:rsidRPr="008F0FF1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ợng tồn ít hơn 300</w:t>
                      </w:r>
                      <w:r w:rsidR="00432735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8640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580"/>
        <w:gridCol w:w="1860"/>
        <w:gridCol w:w="1820"/>
        <w:gridCol w:w="2144"/>
      </w:tblGrid>
      <w:tr w:rsidR="002A079E" w14:paraId="0982ADB2" w14:textId="77777777" w:rsidTr="00DB7CB5">
        <w:trPr>
          <w:trHeight w:val="571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1DC360D2" w14:textId="00CBFEE0" w:rsidR="002A079E" w:rsidRPr="008F4C7C" w:rsidRDefault="002A079E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color w:val="FFFFFF"/>
                <w:sz w:val="26"/>
              </w:rPr>
              <w:t>BM1: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6B661474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462BA0E0" w14:textId="3D90AE35" w:rsidR="002A079E" w:rsidRPr="008F4C7C" w:rsidRDefault="000720AA" w:rsidP="00DB4B2F">
            <w:pPr>
              <w:pStyle w:val="TableParagraph"/>
              <w:spacing w:before="121"/>
              <w:ind w:left="709"/>
              <w:rPr>
                <w:rFonts w:ascii="Arial" w:hAnsi="Arial" w:cs="Arial"/>
                <w:b/>
                <w:sz w:val="26"/>
              </w:rPr>
            </w:pPr>
            <w:proofErr w:type="spellStart"/>
            <w:r w:rsidRPr="008F4C7C">
              <w:rPr>
                <w:rFonts w:ascii="Arial" w:hAnsi="Arial" w:cs="Arial"/>
                <w:b/>
                <w:color w:val="FFFFFF"/>
                <w:sz w:val="26"/>
              </w:rPr>
              <w:t>Phiếu</w:t>
            </w:r>
            <w:proofErr w:type="spellEnd"/>
            <w:r w:rsidRPr="008F4C7C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8F4C7C">
              <w:rPr>
                <w:rFonts w:ascii="Arial" w:hAnsi="Arial" w:cs="Arial"/>
                <w:b/>
                <w:color w:val="FFFFFF"/>
                <w:sz w:val="26"/>
              </w:rPr>
              <w:t>nhập</w:t>
            </w:r>
            <w:proofErr w:type="spellEnd"/>
            <w:r w:rsidRPr="008F4C7C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226BE5">
              <w:rPr>
                <w:rFonts w:ascii="Arial" w:hAnsi="Arial" w:cs="Arial"/>
                <w:b/>
                <w:color w:val="FFFFFF"/>
                <w:sz w:val="26"/>
              </w:rPr>
              <w:t>hàng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12C7793C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A079E" w14:paraId="539FBB02" w14:textId="77777777" w:rsidTr="00DB7CB5">
        <w:trPr>
          <w:trHeight w:val="565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D9E0F3"/>
          </w:tcPr>
          <w:p w14:paraId="754E304C" w14:textId="14C36788" w:rsidR="002A079E" w:rsidRPr="008F4C7C" w:rsidRDefault="00C465CF" w:rsidP="00DB4B2F">
            <w:pPr>
              <w:pStyle w:val="TableParagraph"/>
              <w:spacing w:before="119"/>
              <w:ind w:left="109"/>
              <w:rPr>
                <w:rFonts w:ascii="Arial" w:hAnsi="Arial" w:cs="Arial"/>
                <w:sz w:val="26"/>
              </w:rPr>
            </w:pPr>
            <w:proofErr w:type="spellStart"/>
            <w:r w:rsidRPr="008F4C7C">
              <w:rPr>
                <w:rFonts w:ascii="Arial" w:hAnsi="Arial" w:cs="Arial"/>
                <w:sz w:val="26"/>
              </w:rPr>
              <w:t>Ngày</w:t>
            </w:r>
            <w:proofErr w:type="spellEnd"/>
            <w:r w:rsidRPr="008F4C7C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8F4C7C">
              <w:rPr>
                <w:rFonts w:ascii="Arial" w:hAnsi="Arial" w:cs="Arial"/>
                <w:sz w:val="26"/>
              </w:rPr>
              <w:t>nhập</w:t>
            </w:r>
            <w:proofErr w:type="spellEnd"/>
            <w:r w:rsidRPr="008F4C7C">
              <w:rPr>
                <w:rFonts w:ascii="Arial" w:hAnsi="Arial" w:cs="Arial"/>
                <w:sz w:val="26"/>
              </w:rPr>
              <w:t xml:space="preserve">: </w:t>
            </w:r>
          </w:p>
        </w:tc>
      </w:tr>
      <w:tr w:rsidR="002A079E" w14:paraId="5B7B10A5" w14:textId="77777777" w:rsidTr="00DB7CB5">
        <w:trPr>
          <w:trHeight w:val="575"/>
        </w:trPr>
        <w:tc>
          <w:tcPr>
            <w:tcW w:w="1236" w:type="dxa"/>
          </w:tcPr>
          <w:p w14:paraId="31D62F0B" w14:textId="77777777" w:rsidR="002A079E" w:rsidRPr="008F4C7C" w:rsidRDefault="002A079E" w:rsidP="00DB4B2F">
            <w:pPr>
              <w:pStyle w:val="TableParagraph"/>
              <w:spacing w:before="124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580" w:type="dxa"/>
          </w:tcPr>
          <w:p w14:paraId="00D78162" w14:textId="474A6E8F" w:rsidR="002A079E" w:rsidRPr="008F4C7C" w:rsidRDefault="00C518E8" w:rsidP="00DB7CB5">
            <w:pPr>
              <w:pStyle w:val="TableParagraph"/>
              <w:tabs>
                <w:tab w:val="left" w:pos="1177"/>
              </w:tabs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 w:rsidR="00E219D5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E219D5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60" w:type="dxa"/>
          </w:tcPr>
          <w:p w14:paraId="668B2B8C" w14:textId="14D8FF5C" w:rsidR="002A079E" w:rsidRPr="008F4C7C" w:rsidRDefault="003244F2" w:rsidP="0006448B">
            <w:pPr>
              <w:pStyle w:val="TableParagraph"/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Loại</w:t>
            </w:r>
            <w:proofErr w:type="spellEnd"/>
            <w:r w:rsidR="005E21D3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5E21D3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20" w:type="dxa"/>
          </w:tcPr>
          <w:p w14:paraId="04127461" w14:textId="2A5C5460" w:rsidR="002A079E" w:rsidRPr="008F4C7C" w:rsidRDefault="00D25F23" w:rsidP="00814787">
            <w:pPr>
              <w:pStyle w:val="TableParagraph"/>
              <w:spacing w:before="124"/>
              <w:ind w:left="846" w:hanging="720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814787">
              <w:rPr>
                <w:rFonts w:ascii="Arial" w:hAnsi="Arial" w:cs="Arial"/>
                <w:b/>
                <w:sz w:val="26"/>
              </w:rPr>
              <w:t>Nguồn</w:t>
            </w:r>
            <w:proofErr w:type="spellEnd"/>
            <w:r w:rsidR="00814787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814787">
              <w:rPr>
                <w:rFonts w:ascii="Arial" w:hAnsi="Arial" w:cs="Arial"/>
                <w:b/>
                <w:sz w:val="26"/>
              </w:rPr>
              <w:t>gốc</w:t>
            </w:r>
            <w:proofErr w:type="spellEnd"/>
          </w:p>
        </w:tc>
        <w:tc>
          <w:tcPr>
            <w:tcW w:w="2144" w:type="dxa"/>
          </w:tcPr>
          <w:p w14:paraId="53075600" w14:textId="4C3C9C32" w:rsidR="002A079E" w:rsidRPr="008F4C7C" w:rsidRDefault="006F2F01" w:rsidP="00076DDE">
            <w:pPr>
              <w:pStyle w:val="TableParagraph"/>
              <w:spacing w:before="124"/>
              <w:ind w:left="799" w:hanging="799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8F4C7C">
              <w:rPr>
                <w:rFonts w:ascii="Arial" w:hAnsi="Arial" w:cs="Arial"/>
                <w:b/>
                <w:sz w:val="26"/>
              </w:rPr>
              <w:t>Số</w:t>
            </w:r>
            <w:proofErr w:type="spellEnd"/>
            <w:r w:rsidRPr="008F4C7C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8F4C7C">
              <w:rPr>
                <w:rFonts w:ascii="Arial" w:hAnsi="Arial" w:cs="Arial"/>
                <w:b/>
                <w:sz w:val="26"/>
              </w:rPr>
              <w:t>lượng</w:t>
            </w:r>
            <w:proofErr w:type="spellEnd"/>
          </w:p>
        </w:tc>
      </w:tr>
      <w:tr w:rsidR="002A079E" w14:paraId="2D21FD6A" w14:textId="77777777" w:rsidTr="00DB7CB5">
        <w:trPr>
          <w:trHeight w:val="571"/>
        </w:trPr>
        <w:tc>
          <w:tcPr>
            <w:tcW w:w="1236" w:type="dxa"/>
            <w:shd w:val="clear" w:color="auto" w:fill="D9E0F3"/>
          </w:tcPr>
          <w:p w14:paraId="1B3A7132" w14:textId="77777777" w:rsidR="002A079E" w:rsidRPr="008F4C7C" w:rsidRDefault="002A079E" w:rsidP="00DB4B2F">
            <w:pPr>
              <w:pStyle w:val="TableParagraph"/>
              <w:spacing w:before="121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580" w:type="dxa"/>
            <w:shd w:val="clear" w:color="auto" w:fill="D9E0F3"/>
          </w:tcPr>
          <w:p w14:paraId="2C154A2E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  <w:shd w:val="clear" w:color="auto" w:fill="D9E0F3"/>
          </w:tcPr>
          <w:p w14:paraId="47CB9755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  <w:shd w:val="clear" w:color="auto" w:fill="D9E0F3"/>
          </w:tcPr>
          <w:p w14:paraId="687982CD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  <w:shd w:val="clear" w:color="auto" w:fill="D9E0F3"/>
          </w:tcPr>
          <w:p w14:paraId="189BD408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A079E" w14:paraId="2185AB59" w14:textId="77777777" w:rsidTr="00DB7CB5">
        <w:trPr>
          <w:trHeight w:val="578"/>
        </w:trPr>
        <w:tc>
          <w:tcPr>
            <w:tcW w:w="1236" w:type="dxa"/>
          </w:tcPr>
          <w:p w14:paraId="0C03A26E" w14:textId="77777777" w:rsidR="002A079E" w:rsidRPr="008F4C7C" w:rsidRDefault="002A079E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580" w:type="dxa"/>
          </w:tcPr>
          <w:p w14:paraId="027AFE0D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</w:tcPr>
          <w:p w14:paraId="4370F304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</w:tcPr>
          <w:p w14:paraId="5F27C66E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</w:tcPr>
          <w:p w14:paraId="13F462F9" w14:textId="77777777" w:rsidR="002A079E" w:rsidRPr="008F4C7C" w:rsidRDefault="002A079E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61E46D94" w14:textId="39C1C62E" w:rsidR="00102B6D" w:rsidRDefault="00102B6D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59DCA13C" w14:textId="0022626D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4226AB17" w14:textId="607E73BC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6E2AEE7A" w14:textId="000BAFD7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5B6585C6" w14:textId="60C9DF63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B8BB401" w14:textId="7985586F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B9EA4DF" w14:textId="6027ACF1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6D2280A6" w14:textId="5FAE5E1C" w:rsidR="006D3BC2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F5D311D" w14:textId="77777777" w:rsidR="006D3BC2" w:rsidRPr="00E9453C" w:rsidRDefault="006D3BC2" w:rsidP="00E9453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4109F74B" w14:textId="000CF7FF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</w:t>
      </w:r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</w:t>
      </w:r>
    </w:p>
    <w:p w14:paraId="0C928FD6" w14:textId="65C318E8" w:rsidR="004B5EBF" w:rsidRDefault="00342D59" w:rsidP="006D3BC2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614C55E" wp14:editId="7F2E0844">
                <wp:simplePos x="0" y="0"/>
                <wp:positionH relativeFrom="page">
                  <wp:posOffset>1240403</wp:posOffset>
                </wp:positionH>
                <wp:positionV relativeFrom="paragraph">
                  <wp:posOffset>2231280</wp:posOffset>
                </wp:positionV>
                <wp:extent cx="5490845" cy="508000"/>
                <wp:effectExtent l="0" t="0" r="0" b="6350"/>
                <wp:wrapTopAndBottom/>
                <wp:docPr id="2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50800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07CF4" w14:textId="6EDDD05B" w:rsidR="000D460F" w:rsidRPr="005E02BF" w:rsidRDefault="000D460F" w:rsidP="000D460F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>QĐ</w:t>
                            </w:r>
                            <w:r w:rsidR="00342D59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2</w:t>
                            </w: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: </w:t>
                            </w:r>
                            <w:r w:rsidR="005E02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Chỉ bán cho khách hàng nợ không quá 20.000 và đầu mặt hàng có số lượng tồn kho sau khi bán ít nhất là 20.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4C55E" id="_x0000_s1027" type="#_x0000_t202" style="position:absolute;left:0;text-align:left;margin-left:97.65pt;margin-top:175.7pt;width:432.35pt;height:40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" fillcolor="#4470c4" stroked="f">
                <v:textbox inset="0,0,0,0">
                  <w:txbxContent>
                    <w:p w14:paraId="36507CF4" w14:textId="6EDDD05B" w:rsidR="000D460F" w:rsidRPr="005E02BF" w:rsidRDefault="000D460F" w:rsidP="000D460F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>QĐ</w:t>
                      </w:r>
                      <w:r w:rsidR="00342D59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2</w:t>
                      </w: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 xml:space="preserve">: </w:t>
                      </w:r>
                      <w:r w:rsidR="005E02BF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Chỉ bán cho khách hàng nợ không quá 20.000 và đầu mặt hàng có số lượng tồn kho sau khi bán ít nhất là 20.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8642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40"/>
        <w:gridCol w:w="1444"/>
        <w:gridCol w:w="356"/>
        <w:gridCol w:w="1821"/>
        <w:gridCol w:w="2145"/>
      </w:tblGrid>
      <w:tr w:rsidR="00CD03FB" w14:paraId="6C3BF42A" w14:textId="77777777" w:rsidTr="000D460F">
        <w:trPr>
          <w:trHeight w:val="57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7A896400" w14:textId="7FAA00D9" w:rsidR="00CD03FB" w:rsidRPr="00004141" w:rsidRDefault="00CD03FB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 w:rsidR="00FA24DA" w:rsidRPr="00004141">
              <w:rPr>
                <w:rFonts w:ascii="Arial" w:hAnsi="Arial" w:cs="Arial"/>
                <w:b/>
                <w:color w:val="FFFFFF"/>
                <w:sz w:val="26"/>
              </w:rPr>
              <w:t>2</w:t>
            </w:r>
            <w:r w:rsidRPr="00004141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03CE4020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1A7EC34D" w14:textId="7A57A959" w:rsidR="00CD03FB" w:rsidRPr="00004141" w:rsidRDefault="00B032DF" w:rsidP="00DB4B2F">
            <w:pPr>
              <w:pStyle w:val="TableParagraph"/>
              <w:spacing w:before="121"/>
              <w:ind w:left="829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Hoá</w:t>
            </w:r>
            <w:proofErr w:type="spellEnd"/>
            <w:r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đơn</w:t>
            </w:r>
            <w:proofErr w:type="spellEnd"/>
            <w:r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bán</w:t>
            </w:r>
            <w:proofErr w:type="spellEnd"/>
            <w:r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color w:val="FFFFFF"/>
                <w:sz w:val="26"/>
              </w:rPr>
              <w:t>hàng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0C1712E1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D03FB" w14:paraId="4D149AD6" w14:textId="77777777" w:rsidTr="000D460F">
        <w:trPr>
          <w:trHeight w:val="566"/>
        </w:trPr>
        <w:tc>
          <w:tcPr>
            <w:tcW w:w="4320" w:type="dxa"/>
            <w:gridSpan w:val="3"/>
            <w:tcBorders>
              <w:top w:val="single" w:sz="4" w:space="0" w:color="auto"/>
            </w:tcBorders>
            <w:shd w:val="clear" w:color="auto" w:fill="D9E0F3"/>
          </w:tcPr>
          <w:p w14:paraId="5312D276" w14:textId="7088AA4A" w:rsidR="00CD03FB" w:rsidRPr="00004141" w:rsidRDefault="003734C5" w:rsidP="00DB4B2F">
            <w:pPr>
              <w:pStyle w:val="TableParagraph"/>
              <w:spacing w:before="120"/>
              <w:ind w:left="109"/>
              <w:rPr>
                <w:rFonts w:ascii="Arial" w:hAnsi="Arial" w:cs="Arial"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sz w:val="26"/>
              </w:rPr>
              <w:t>Họ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tên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khách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hàng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>: ………………</w:t>
            </w:r>
            <w:r w:rsidR="00187FCC">
              <w:rPr>
                <w:rFonts w:ascii="Arial" w:hAnsi="Arial" w:cs="Arial"/>
                <w:sz w:val="26"/>
              </w:rPr>
              <w:t>.</w:t>
            </w:r>
          </w:p>
        </w:tc>
        <w:tc>
          <w:tcPr>
            <w:tcW w:w="4322" w:type="dxa"/>
            <w:gridSpan w:val="3"/>
            <w:tcBorders>
              <w:top w:val="single" w:sz="4" w:space="0" w:color="auto"/>
            </w:tcBorders>
            <w:shd w:val="clear" w:color="auto" w:fill="D9E0F3"/>
          </w:tcPr>
          <w:p w14:paraId="1420E597" w14:textId="4AD1DFEF" w:rsidR="00CD03FB" w:rsidRPr="00004141" w:rsidRDefault="00E9331A" w:rsidP="00DB4B2F">
            <w:pPr>
              <w:pStyle w:val="TableParagraph"/>
              <w:spacing w:before="120"/>
              <w:ind w:left="107"/>
              <w:rPr>
                <w:rFonts w:ascii="Arial" w:hAnsi="Arial" w:cs="Arial"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sz w:val="26"/>
              </w:rPr>
              <w:t>Ngày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lập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hóa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sz w:val="26"/>
              </w:rPr>
              <w:t>đơn</w:t>
            </w:r>
            <w:proofErr w:type="spellEnd"/>
            <w:r w:rsidRPr="00004141">
              <w:rPr>
                <w:rFonts w:ascii="Arial" w:hAnsi="Arial" w:cs="Arial"/>
                <w:sz w:val="26"/>
              </w:rPr>
              <w:t>: …………………</w:t>
            </w:r>
          </w:p>
        </w:tc>
      </w:tr>
      <w:tr w:rsidR="00CD03FB" w14:paraId="5C9B499E" w14:textId="77777777" w:rsidTr="000D460F">
        <w:trPr>
          <w:trHeight w:val="575"/>
        </w:trPr>
        <w:tc>
          <w:tcPr>
            <w:tcW w:w="1236" w:type="dxa"/>
          </w:tcPr>
          <w:p w14:paraId="2A84DA70" w14:textId="77777777" w:rsidR="00CD03FB" w:rsidRPr="00004141" w:rsidRDefault="00CD03FB" w:rsidP="00DB4B2F">
            <w:pPr>
              <w:pStyle w:val="TableParagraph"/>
              <w:spacing w:before="125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640" w:type="dxa"/>
          </w:tcPr>
          <w:p w14:paraId="45BCB43B" w14:textId="334F4158" w:rsidR="00CD03FB" w:rsidRPr="00004141" w:rsidRDefault="00766FA4" w:rsidP="00264FE9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00" w:type="dxa"/>
            <w:gridSpan w:val="2"/>
          </w:tcPr>
          <w:p w14:paraId="735B2874" w14:textId="35D3F396" w:rsidR="00CD03FB" w:rsidRPr="00004141" w:rsidRDefault="00F538EE" w:rsidP="00F538EE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Nguồn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gốc</w:t>
            </w:r>
            <w:proofErr w:type="spellEnd"/>
          </w:p>
        </w:tc>
        <w:tc>
          <w:tcPr>
            <w:tcW w:w="1821" w:type="dxa"/>
          </w:tcPr>
          <w:p w14:paraId="0B2BCEFF" w14:textId="19B756BF" w:rsidR="00CD03FB" w:rsidRPr="00004141" w:rsidRDefault="00CD03FB" w:rsidP="00004141">
            <w:pPr>
              <w:pStyle w:val="TableParagraph"/>
              <w:spacing w:before="125"/>
              <w:ind w:left="23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Số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lượng</w:t>
            </w:r>
            <w:proofErr w:type="spellEnd"/>
          </w:p>
        </w:tc>
        <w:tc>
          <w:tcPr>
            <w:tcW w:w="2145" w:type="dxa"/>
          </w:tcPr>
          <w:p w14:paraId="2AB0D2FF" w14:textId="6FFD8862" w:rsidR="00CD03FB" w:rsidRPr="00004141" w:rsidRDefault="00116A15" w:rsidP="00116A15">
            <w:pPr>
              <w:pStyle w:val="TableParagraph"/>
              <w:spacing w:before="125"/>
              <w:ind w:left="8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Đơn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giá</w:t>
            </w:r>
            <w:proofErr w:type="spellEnd"/>
          </w:p>
        </w:tc>
      </w:tr>
      <w:tr w:rsidR="00CD03FB" w14:paraId="7CA71B67" w14:textId="77777777" w:rsidTr="000D460F">
        <w:trPr>
          <w:trHeight w:val="570"/>
        </w:trPr>
        <w:tc>
          <w:tcPr>
            <w:tcW w:w="1236" w:type="dxa"/>
            <w:shd w:val="clear" w:color="auto" w:fill="D9E0F3"/>
          </w:tcPr>
          <w:p w14:paraId="4C640917" w14:textId="77777777" w:rsidR="00CD03FB" w:rsidRPr="00004141" w:rsidRDefault="00CD03FB" w:rsidP="00DB4B2F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640" w:type="dxa"/>
            <w:shd w:val="clear" w:color="auto" w:fill="D9E0F3"/>
          </w:tcPr>
          <w:p w14:paraId="34BD9744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gridSpan w:val="2"/>
            <w:shd w:val="clear" w:color="auto" w:fill="D9E0F3"/>
          </w:tcPr>
          <w:p w14:paraId="6860D25C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  <w:shd w:val="clear" w:color="auto" w:fill="D9E0F3"/>
          </w:tcPr>
          <w:p w14:paraId="6572F846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  <w:shd w:val="clear" w:color="auto" w:fill="D9E0F3"/>
          </w:tcPr>
          <w:p w14:paraId="06AB8201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D03FB" w14:paraId="50C64F36" w14:textId="77777777" w:rsidTr="000D460F">
        <w:trPr>
          <w:trHeight w:val="579"/>
        </w:trPr>
        <w:tc>
          <w:tcPr>
            <w:tcW w:w="1236" w:type="dxa"/>
          </w:tcPr>
          <w:p w14:paraId="31D343B7" w14:textId="77777777" w:rsidR="00CD03FB" w:rsidRPr="00004141" w:rsidRDefault="00CD03FB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640" w:type="dxa"/>
          </w:tcPr>
          <w:p w14:paraId="10D9A2B8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gridSpan w:val="2"/>
          </w:tcPr>
          <w:p w14:paraId="08441B27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</w:tcPr>
          <w:p w14:paraId="37D26463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</w:tcPr>
          <w:p w14:paraId="1D61ECCE" w14:textId="77777777" w:rsidR="00CD03FB" w:rsidRPr="00004141" w:rsidRDefault="00CD03FB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5F3D359E" w14:textId="06402474" w:rsidR="00102B6D" w:rsidRPr="00102B6D" w:rsidRDefault="00102B6D" w:rsidP="00102B6D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660CFB0" w14:textId="084D4C6D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3</w:t>
      </w:r>
    </w:p>
    <w:p w14:paraId="1879A3CD" w14:textId="77777777" w:rsidR="0089589F" w:rsidRDefault="0089589F" w:rsidP="00FF0B92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W w:w="8642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40"/>
        <w:gridCol w:w="1800"/>
        <w:gridCol w:w="1821"/>
        <w:gridCol w:w="2145"/>
      </w:tblGrid>
      <w:tr w:rsidR="00DE2267" w14:paraId="78656BAE" w14:textId="77777777" w:rsidTr="00DB4B2F">
        <w:trPr>
          <w:trHeight w:val="57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7911630C" w14:textId="488A556A" w:rsidR="00DE2267" w:rsidRPr="00004141" w:rsidRDefault="00DE2267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3</w:t>
            </w:r>
            <w:r w:rsidRPr="00004141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2B11B5B4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6174750F" w14:textId="1C79C19B" w:rsidR="00DE2267" w:rsidRPr="00004141" w:rsidRDefault="003B2175" w:rsidP="00DB4B2F">
            <w:pPr>
              <w:pStyle w:val="TableParagraph"/>
              <w:spacing w:before="121"/>
              <w:ind w:left="82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Danh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sách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mặt</w:t>
            </w:r>
            <w:proofErr w:type="spellEnd"/>
            <w:r w:rsidR="00DE2267" w:rsidRPr="00004141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DE2267" w:rsidRPr="00004141">
              <w:rPr>
                <w:rFonts w:ascii="Arial" w:hAnsi="Arial" w:cs="Arial"/>
                <w:b/>
                <w:color w:val="FFFFFF"/>
                <w:sz w:val="26"/>
              </w:rPr>
              <w:t>hàng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4BBBA2E8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DE2267" w14:paraId="356FF330" w14:textId="77777777" w:rsidTr="00DB4B2F">
        <w:trPr>
          <w:trHeight w:val="575"/>
        </w:trPr>
        <w:tc>
          <w:tcPr>
            <w:tcW w:w="1236" w:type="dxa"/>
          </w:tcPr>
          <w:p w14:paraId="6D9431E7" w14:textId="77777777" w:rsidR="00DE2267" w:rsidRPr="00004141" w:rsidRDefault="00DE2267" w:rsidP="00DB4B2F">
            <w:pPr>
              <w:pStyle w:val="TableParagraph"/>
              <w:spacing w:before="125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640" w:type="dxa"/>
          </w:tcPr>
          <w:p w14:paraId="694B4AF9" w14:textId="77777777" w:rsidR="00DE2267" w:rsidRPr="00004141" w:rsidRDefault="00DE2267" w:rsidP="00DB4B2F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 w:rsidRPr="00004141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Pr="00004141"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00" w:type="dxa"/>
          </w:tcPr>
          <w:p w14:paraId="08882D91" w14:textId="76231237" w:rsidR="00DE2267" w:rsidRPr="00004141" w:rsidRDefault="008C5EAB" w:rsidP="00DB4B2F">
            <w:pPr>
              <w:pStyle w:val="TableParagraph"/>
              <w:spacing w:before="125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Loại</w:t>
            </w:r>
            <w:proofErr w:type="spellEnd"/>
          </w:p>
        </w:tc>
        <w:tc>
          <w:tcPr>
            <w:tcW w:w="1821" w:type="dxa"/>
          </w:tcPr>
          <w:p w14:paraId="6B48D7DC" w14:textId="3A572474" w:rsidR="00DE2267" w:rsidRPr="00004141" w:rsidRDefault="00EC224A" w:rsidP="00DB4B2F">
            <w:pPr>
              <w:pStyle w:val="TableParagraph"/>
              <w:spacing w:before="125"/>
              <w:ind w:left="23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Nguồn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gốc</w:t>
            </w:r>
            <w:proofErr w:type="spellEnd"/>
          </w:p>
        </w:tc>
        <w:tc>
          <w:tcPr>
            <w:tcW w:w="2145" w:type="dxa"/>
          </w:tcPr>
          <w:p w14:paraId="648DF800" w14:textId="5F306E67" w:rsidR="00DE2267" w:rsidRPr="00004141" w:rsidRDefault="003D44A8" w:rsidP="00DB4B2F">
            <w:pPr>
              <w:pStyle w:val="TableParagraph"/>
              <w:spacing w:before="125"/>
              <w:ind w:left="8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lượng</w:t>
            </w:r>
            <w:proofErr w:type="spellEnd"/>
          </w:p>
        </w:tc>
      </w:tr>
      <w:tr w:rsidR="00DE2267" w14:paraId="786BB8E4" w14:textId="77777777" w:rsidTr="00DB4B2F">
        <w:trPr>
          <w:trHeight w:val="570"/>
        </w:trPr>
        <w:tc>
          <w:tcPr>
            <w:tcW w:w="1236" w:type="dxa"/>
            <w:shd w:val="clear" w:color="auto" w:fill="D9E0F3"/>
          </w:tcPr>
          <w:p w14:paraId="22D15474" w14:textId="77777777" w:rsidR="00DE2267" w:rsidRPr="00004141" w:rsidRDefault="00DE2267" w:rsidP="00DB4B2F">
            <w:pPr>
              <w:pStyle w:val="TableParagraph"/>
              <w:spacing w:before="124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640" w:type="dxa"/>
            <w:shd w:val="clear" w:color="auto" w:fill="D9E0F3"/>
          </w:tcPr>
          <w:p w14:paraId="53A19BB7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  <w:shd w:val="clear" w:color="auto" w:fill="D9E0F3"/>
          </w:tcPr>
          <w:p w14:paraId="79DF9072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  <w:shd w:val="clear" w:color="auto" w:fill="D9E0F3"/>
          </w:tcPr>
          <w:p w14:paraId="10B564DF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  <w:shd w:val="clear" w:color="auto" w:fill="D9E0F3"/>
          </w:tcPr>
          <w:p w14:paraId="19EB7171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DE2267" w14:paraId="51DD66FA" w14:textId="77777777" w:rsidTr="00DB4B2F">
        <w:trPr>
          <w:trHeight w:val="579"/>
        </w:trPr>
        <w:tc>
          <w:tcPr>
            <w:tcW w:w="1236" w:type="dxa"/>
          </w:tcPr>
          <w:p w14:paraId="57A0EF8C" w14:textId="77777777" w:rsidR="00DE2267" w:rsidRPr="00004141" w:rsidRDefault="00DE2267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004141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640" w:type="dxa"/>
          </w:tcPr>
          <w:p w14:paraId="5412BD47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14:paraId="6DF42A73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1" w:type="dxa"/>
          </w:tcPr>
          <w:p w14:paraId="4B0D7FED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5" w:type="dxa"/>
          </w:tcPr>
          <w:p w14:paraId="5FF19491" w14:textId="77777777" w:rsidR="00DE2267" w:rsidRPr="00004141" w:rsidRDefault="00DE2267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7F75CBC0" w14:textId="77777777" w:rsidR="00102B6D" w:rsidRPr="00102B6D" w:rsidRDefault="00102B6D" w:rsidP="00102B6D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3B0C6BCE" w14:textId="76D85008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4</w:t>
      </w:r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và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qui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4</w:t>
      </w:r>
    </w:p>
    <w:p w14:paraId="7AAEE346" w14:textId="63833B04" w:rsidR="0061791C" w:rsidRDefault="00D6051D" w:rsidP="0061791C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4DDA735" wp14:editId="4C8F4185">
                <wp:simplePos x="0" y="0"/>
                <wp:positionH relativeFrom="page">
                  <wp:posOffset>1240155</wp:posOffset>
                </wp:positionH>
                <wp:positionV relativeFrom="paragraph">
                  <wp:posOffset>1882140</wp:posOffset>
                </wp:positionV>
                <wp:extent cx="5490845" cy="389255"/>
                <wp:effectExtent l="0" t="0" r="0" b="0"/>
                <wp:wrapTopAndBottom/>
                <wp:docPr id="7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389255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27063" w14:textId="12EADF61" w:rsidR="00312CD5" w:rsidRPr="005E02BF" w:rsidRDefault="00312CD5" w:rsidP="00312CD5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>QĐ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4</w:t>
                            </w: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: </w:t>
                            </w:r>
                            <w:r w:rsidR="0061120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Số tiền thu không vượt quá số tiền khách hàng đang nợ.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DA735" id="_x0000_s1028" type="#_x0000_t202" style="position:absolute;left:0;text-align:left;margin-left:97.65pt;margin-top:148.2pt;width:432.35pt;height:30.6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" fillcolor="#4470c4" stroked="f">
                <v:textbox inset="0,0,0,0">
                  <w:txbxContent>
                    <w:p w14:paraId="59627063" w14:textId="12EADF61" w:rsidR="00312CD5" w:rsidRPr="005E02BF" w:rsidRDefault="00312CD5" w:rsidP="00312CD5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>QĐ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4</w:t>
                      </w: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 xml:space="preserve">: </w:t>
                      </w:r>
                      <w:r w:rsidR="0061120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Số tiền thu không vượt quá số tiền khách hàng đang nợ.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8642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640"/>
        <w:gridCol w:w="1380"/>
        <w:gridCol w:w="2241"/>
        <w:gridCol w:w="2145"/>
      </w:tblGrid>
      <w:tr w:rsidR="006F7C93" w14:paraId="654D1736" w14:textId="77777777" w:rsidTr="00BD4A9D">
        <w:trPr>
          <w:trHeight w:val="57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35D1D513" w14:textId="2F05A4BA" w:rsidR="006F7C93" w:rsidRPr="00004141" w:rsidRDefault="006F7C93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004141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4</w:t>
            </w:r>
            <w:r w:rsidRPr="00004141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4DE8111E" w14:textId="77777777" w:rsidR="006F7C93" w:rsidRPr="00004141" w:rsidRDefault="006F7C93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5AE59638" w14:textId="7AAD718C" w:rsidR="006F7C93" w:rsidRPr="00004141" w:rsidRDefault="006F7C93" w:rsidP="00DB4B2F">
            <w:pPr>
              <w:pStyle w:val="TableParagraph"/>
              <w:spacing w:before="121"/>
              <w:ind w:left="82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Phiếu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thu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tiền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34C0D8E2" w14:textId="77777777" w:rsidR="006F7C93" w:rsidRPr="00004141" w:rsidRDefault="006F7C93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B6CE0" w14:paraId="12C5D3D0" w14:textId="77777777" w:rsidTr="002E5BC5">
        <w:trPr>
          <w:trHeight w:val="575"/>
        </w:trPr>
        <w:tc>
          <w:tcPr>
            <w:tcW w:w="42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671065" w14:textId="51073FC1" w:rsidR="00EB6CE0" w:rsidRPr="00E42550" w:rsidRDefault="00E42550" w:rsidP="00BD4A9D">
            <w:pPr>
              <w:pStyle w:val="TableParagraph"/>
              <w:spacing w:before="125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Họ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tên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khách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BD4A9D" w:rsidRPr="00E42550">
              <w:rPr>
                <w:rFonts w:ascii="Arial" w:hAnsi="Arial" w:cs="Arial"/>
                <w:sz w:val="26"/>
              </w:rPr>
              <w:t>hàng</w:t>
            </w:r>
            <w:proofErr w:type="spellEnd"/>
            <w:r w:rsidR="00BD4A9D" w:rsidRPr="00E42550">
              <w:rPr>
                <w:rFonts w:ascii="Arial" w:hAnsi="Arial" w:cs="Arial"/>
                <w:sz w:val="26"/>
              </w:rPr>
              <w:t>: ………</w:t>
            </w:r>
            <w:r w:rsidR="00217488">
              <w:rPr>
                <w:rFonts w:ascii="Arial" w:hAnsi="Arial" w:cs="Arial"/>
                <w:sz w:val="26"/>
              </w:rPr>
              <w:t>…………</w:t>
            </w:r>
          </w:p>
        </w:tc>
        <w:tc>
          <w:tcPr>
            <w:tcW w:w="438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0213FE" w14:textId="674DA854" w:rsidR="00EB6CE0" w:rsidRPr="00E42550" w:rsidRDefault="00D8739E" w:rsidP="00BD4A9D">
            <w:pPr>
              <w:pStyle w:val="TableParagraph"/>
              <w:spacing w:before="125"/>
              <w:ind w:left="8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   </w:t>
            </w:r>
            <w:proofErr w:type="spellStart"/>
            <w:r w:rsidR="0078637D">
              <w:rPr>
                <w:rFonts w:ascii="Arial" w:hAnsi="Arial" w:cs="Arial"/>
                <w:sz w:val="26"/>
              </w:rPr>
              <w:t>Địa</w:t>
            </w:r>
            <w:proofErr w:type="spellEnd"/>
            <w:r w:rsidR="0078637D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="0078637D">
              <w:rPr>
                <w:rFonts w:ascii="Arial" w:hAnsi="Arial" w:cs="Arial"/>
                <w:sz w:val="26"/>
              </w:rPr>
              <w:t>chỉ</w:t>
            </w:r>
            <w:proofErr w:type="spellEnd"/>
            <w:r>
              <w:rPr>
                <w:rFonts w:ascii="Arial" w:hAnsi="Arial" w:cs="Arial"/>
                <w:sz w:val="26"/>
              </w:rPr>
              <w:t>: ……………………………</w:t>
            </w:r>
            <w:r w:rsidR="002142B6">
              <w:rPr>
                <w:rFonts w:ascii="Arial" w:hAnsi="Arial" w:cs="Arial"/>
                <w:sz w:val="26"/>
              </w:rPr>
              <w:t>.</w:t>
            </w:r>
          </w:p>
        </w:tc>
      </w:tr>
      <w:tr w:rsidR="00EB6CE0" w14:paraId="4A0AE982" w14:textId="77777777" w:rsidTr="002E5BC5">
        <w:trPr>
          <w:trHeight w:val="570"/>
        </w:trPr>
        <w:tc>
          <w:tcPr>
            <w:tcW w:w="425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E0F3"/>
            <w:vAlign w:val="center"/>
          </w:tcPr>
          <w:p w14:paraId="6D0B4077" w14:textId="2D996EE8" w:rsidR="00EB6CE0" w:rsidRPr="00E42550" w:rsidRDefault="006019E3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thoại</w:t>
            </w:r>
            <w:proofErr w:type="spellEnd"/>
            <w:r w:rsidR="002E5BC5">
              <w:rPr>
                <w:rFonts w:ascii="Arial" w:hAnsi="Arial" w:cs="Arial"/>
                <w:sz w:val="24"/>
              </w:rPr>
              <w:t>: ……………………………….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E0F3"/>
            <w:vAlign w:val="center"/>
          </w:tcPr>
          <w:p w14:paraId="3127418F" w14:textId="0B15939B" w:rsidR="00EB6CE0" w:rsidRPr="00E42550" w:rsidRDefault="00E82CAC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Email: …………………………………</w:t>
            </w:r>
          </w:p>
        </w:tc>
      </w:tr>
      <w:tr w:rsidR="00EB6CE0" w14:paraId="5FD4C9B4" w14:textId="77777777" w:rsidTr="002E5BC5">
        <w:trPr>
          <w:trHeight w:val="579"/>
        </w:trPr>
        <w:tc>
          <w:tcPr>
            <w:tcW w:w="42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674052" w14:textId="41F1C115" w:rsidR="00EB6CE0" w:rsidRPr="00E42550" w:rsidRDefault="0017322C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</w:rPr>
              <w:t>: …………………………...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C931F" w14:textId="2A355B27" w:rsidR="00EB6CE0" w:rsidRPr="00E42550" w:rsidRDefault="006A2899" w:rsidP="00BD4A9D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thu</w:t>
            </w:r>
            <w:proofErr w:type="spellEnd"/>
            <w:r>
              <w:rPr>
                <w:rFonts w:ascii="Arial" w:hAnsi="Arial" w:cs="Arial"/>
                <w:sz w:val="24"/>
              </w:rPr>
              <w:t>: ………………………</w:t>
            </w:r>
            <w:proofErr w:type="gramStart"/>
            <w:r>
              <w:rPr>
                <w:rFonts w:ascii="Arial" w:hAnsi="Arial" w:cs="Arial"/>
                <w:sz w:val="24"/>
              </w:rPr>
              <w:t>…..</w:t>
            </w:r>
            <w:proofErr w:type="gramEnd"/>
          </w:p>
        </w:tc>
      </w:tr>
    </w:tbl>
    <w:p w14:paraId="38467255" w14:textId="6E7B1761" w:rsidR="00102B6D" w:rsidRDefault="00102B6D" w:rsidP="0085019F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4BB3C0A" w14:textId="1DFB0208" w:rsidR="0061791C" w:rsidRDefault="0061791C" w:rsidP="0085019F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8164F0F" w14:textId="77777777" w:rsidR="0061791C" w:rsidRPr="0085019F" w:rsidRDefault="0061791C" w:rsidP="0085019F">
      <w:p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38BC0DB" w14:textId="7934F00B" w:rsidR="004A0F4F" w:rsidRDefault="004A0F4F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Biểu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mẫu</w:t>
      </w:r>
      <w:proofErr w:type="spellEnd"/>
      <w:r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5</w:t>
      </w:r>
    </w:p>
    <w:p w14:paraId="73304C9B" w14:textId="77777777" w:rsidR="00750A53" w:rsidRDefault="00750A53" w:rsidP="00B509C2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W w:w="8640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580"/>
        <w:gridCol w:w="1860"/>
        <w:gridCol w:w="1820"/>
        <w:gridCol w:w="2144"/>
      </w:tblGrid>
      <w:tr w:rsidR="00EE1955" w14:paraId="1848FE90" w14:textId="77777777" w:rsidTr="00DB4B2F">
        <w:trPr>
          <w:trHeight w:val="571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3193FAF9" w14:textId="3E82BB4F" w:rsidR="00EE1955" w:rsidRPr="008F4C7C" w:rsidRDefault="00EE1955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5.</w:t>
            </w:r>
            <w:r w:rsidRPr="008F4C7C">
              <w:rPr>
                <w:rFonts w:ascii="Arial" w:hAnsi="Arial" w:cs="Arial"/>
                <w:b/>
                <w:color w:val="FFFFFF"/>
                <w:sz w:val="26"/>
              </w:rPr>
              <w:t>1: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150FFE52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219C5DCB" w14:textId="2A91B017" w:rsidR="00EE1955" w:rsidRPr="008F4C7C" w:rsidRDefault="009420F6" w:rsidP="00DB4B2F">
            <w:pPr>
              <w:pStyle w:val="TableParagraph"/>
              <w:spacing w:before="121"/>
              <w:ind w:left="70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Báo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cáo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tồn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06C6EB99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E1955" w14:paraId="04E165D8" w14:textId="77777777" w:rsidTr="00DB4B2F">
        <w:trPr>
          <w:trHeight w:val="565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D9E0F3"/>
          </w:tcPr>
          <w:p w14:paraId="435A93B5" w14:textId="48A684E9" w:rsidR="00EE1955" w:rsidRPr="008F4C7C" w:rsidRDefault="00341D27" w:rsidP="00EE36EC">
            <w:pPr>
              <w:pStyle w:val="TableParagraph"/>
              <w:spacing w:before="119"/>
              <w:ind w:left="109"/>
              <w:jc w:val="center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Tháng</w:t>
            </w:r>
            <w:proofErr w:type="spellEnd"/>
            <w:r>
              <w:rPr>
                <w:rFonts w:ascii="Arial" w:hAnsi="Arial" w:cs="Arial"/>
                <w:sz w:val="26"/>
              </w:rPr>
              <w:t>: ………</w:t>
            </w:r>
          </w:p>
        </w:tc>
      </w:tr>
      <w:tr w:rsidR="00EE1955" w14:paraId="3AF581E7" w14:textId="77777777" w:rsidTr="00DB4B2F">
        <w:trPr>
          <w:trHeight w:val="575"/>
        </w:trPr>
        <w:tc>
          <w:tcPr>
            <w:tcW w:w="1236" w:type="dxa"/>
          </w:tcPr>
          <w:p w14:paraId="560CAFD6" w14:textId="77777777" w:rsidR="00EE1955" w:rsidRPr="008F4C7C" w:rsidRDefault="00EE1955" w:rsidP="00DB4B2F">
            <w:pPr>
              <w:pStyle w:val="TableParagraph"/>
              <w:spacing w:before="124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580" w:type="dxa"/>
          </w:tcPr>
          <w:p w14:paraId="3FC29090" w14:textId="77777777" w:rsidR="00EE1955" w:rsidRPr="008F4C7C" w:rsidRDefault="00EE1955" w:rsidP="00DB4B2F">
            <w:pPr>
              <w:pStyle w:val="TableParagraph"/>
              <w:tabs>
                <w:tab w:val="left" w:pos="1177"/>
              </w:tabs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860" w:type="dxa"/>
          </w:tcPr>
          <w:p w14:paraId="2630CCC4" w14:textId="426515E5" w:rsidR="00EE1955" w:rsidRPr="008F4C7C" w:rsidRDefault="00B90830" w:rsidP="00DB4B2F">
            <w:pPr>
              <w:pStyle w:val="TableParagraph"/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Tồn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đầu</w:t>
            </w:r>
            <w:proofErr w:type="spellEnd"/>
          </w:p>
        </w:tc>
        <w:tc>
          <w:tcPr>
            <w:tcW w:w="1820" w:type="dxa"/>
          </w:tcPr>
          <w:p w14:paraId="392C369F" w14:textId="210C59C6" w:rsidR="00EE1955" w:rsidRPr="008F4C7C" w:rsidRDefault="00DB2F54" w:rsidP="00600BBE">
            <w:pPr>
              <w:pStyle w:val="TableParagraph"/>
              <w:spacing w:before="124"/>
              <w:ind w:left="846" w:hanging="720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sinh</w:t>
            </w:r>
            <w:proofErr w:type="spellEnd"/>
          </w:p>
        </w:tc>
        <w:tc>
          <w:tcPr>
            <w:tcW w:w="2144" w:type="dxa"/>
          </w:tcPr>
          <w:p w14:paraId="70384D2C" w14:textId="30BBC685" w:rsidR="00EE1955" w:rsidRPr="008F4C7C" w:rsidRDefault="00600BBE" w:rsidP="00600BBE">
            <w:pPr>
              <w:pStyle w:val="TableParagraph"/>
              <w:spacing w:before="124"/>
              <w:ind w:left="728" w:hanging="799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Tồn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cuối</w:t>
            </w:r>
            <w:proofErr w:type="spellEnd"/>
          </w:p>
        </w:tc>
      </w:tr>
      <w:tr w:rsidR="00EE1955" w14:paraId="5C2AF9BC" w14:textId="77777777" w:rsidTr="00DB4B2F">
        <w:trPr>
          <w:trHeight w:val="571"/>
        </w:trPr>
        <w:tc>
          <w:tcPr>
            <w:tcW w:w="1236" w:type="dxa"/>
            <w:shd w:val="clear" w:color="auto" w:fill="D9E0F3"/>
          </w:tcPr>
          <w:p w14:paraId="77854A90" w14:textId="77777777" w:rsidR="00EE1955" w:rsidRPr="008F4C7C" w:rsidRDefault="00EE1955" w:rsidP="00DB4B2F">
            <w:pPr>
              <w:pStyle w:val="TableParagraph"/>
              <w:spacing w:before="121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580" w:type="dxa"/>
            <w:shd w:val="clear" w:color="auto" w:fill="D9E0F3"/>
          </w:tcPr>
          <w:p w14:paraId="4F8A79BC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  <w:shd w:val="clear" w:color="auto" w:fill="D9E0F3"/>
          </w:tcPr>
          <w:p w14:paraId="0E6D1238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  <w:shd w:val="clear" w:color="auto" w:fill="D9E0F3"/>
          </w:tcPr>
          <w:p w14:paraId="0960978F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  <w:shd w:val="clear" w:color="auto" w:fill="D9E0F3"/>
          </w:tcPr>
          <w:p w14:paraId="59A2F8AD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EE1955" w14:paraId="7783C97C" w14:textId="77777777" w:rsidTr="00DB4B2F">
        <w:trPr>
          <w:trHeight w:val="578"/>
        </w:trPr>
        <w:tc>
          <w:tcPr>
            <w:tcW w:w="1236" w:type="dxa"/>
          </w:tcPr>
          <w:p w14:paraId="77BB88EB" w14:textId="77777777" w:rsidR="00EE1955" w:rsidRPr="008F4C7C" w:rsidRDefault="00EE1955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580" w:type="dxa"/>
          </w:tcPr>
          <w:p w14:paraId="7080A797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</w:tcPr>
          <w:p w14:paraId="12AA2E64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</w:tcPr>
          <w:p w14:paraId="25C26069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</w:tcPr>
          <w:p w14:paraId="2CF96AD2" w14:textId="77777777" w:rsidR="00EE1955" w:rsidRPr="008F4C7C" w:rsidRDefault="00EE1955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2E9D3D7A" w14:textId="44B15FAD" w:rsidR="00102B6D" w:rsidRDefault="00102B6D" w:rsidP="00102B6D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tbl>
      <w:tblPr>
        <w:tblW w:w="8640" w:type="dxa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760"/>
        <w:gridCol w:w="1680"/>
        <w:gridCol w:w="1820"/>
        <w:gridCol w:w="2144"/>
      </w:tblGrid>
      <w:tr w:rsidR="002C18BC" w14:paraId="6E2CC462" w14:textId="77777777" w:rsidTr="001F50FE">
        <w:trPr>
          <w:trHeight w:val="571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470C4"/>
          </w:tcPr>
          <w:p w14:paraId="7BC2E538" w14:textId="1EF5A4F7" w:rsidR="002C18BC" w:rsidRPr="008F4C7C" w:rsidRDefault="002C18BC" w:rsidP="00DB4B2F">
            <w:pPr>
              <w:pStyle w:val="TableParagraph"/>
              <w:spacing w:before="121"/>
              <w:ind w:left="150" w:right="214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color w:val="FFFFFF"/>
                <w:sz w:val="26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6"/>
              </w:rPr>
              <w:t>5.</w:t>
            </w:r>
            <w:r w:rsidR="008E233D">
              <w:rPr>
                <w:rFonts w:ascii="Arial" w:hAnsi="Arial" w:cs="Arial"/>
                <w:b/>
                <w:color w:val="FFFFFF"/>
                <w:sz w:val="26"/>
              </w:rPr>
              <w:t>2</w:t>
            </w:r>
            <w:r w:rsidRPr="008F4C7C">
              <w:rPr>
                <w:rFonts w:ascii="Arial" w:hAnsi="Arial" w:cs="Arial"/>
                <w:b/>
                <w:color w:val="FFFFFF"/>
                <w:sz w:val="26"/>
              </w:rPr>
              <w:t>: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7EE09A6A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0C4"/>
          </w:tcPr>
          <w:p w14:paraId="0990C521" w14:textId="456DC5BE" w:rsidR="002C18BC" w:rsidRPr="008F4C7C" w:rsidRDefault="002C18BC" w:rsidP="00DB4B2F">
            <w:pPr>
              <w:pStyle w:val="TableParagraph"/>
              <w:spacing w:before="121"/>
              <w:ind w:left="709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Báo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26"/>
              </w:rPr>
              <w:t>cáo</w:t>
            </w:r>
            <w:proofErr w:type="spellEnd"/>
            <w:r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38064D">
              <w:rPr>
                <w:rFonts w:ascii="Arial" w:hAnsi="Arial" w:cs="Arial"/>
                <w:b/>
                <w:color w:val="FFFFFF"/>
                <w:sz w:val="26"/>
              </w:rPr>
              <w:t>công</w:t>
            </w:r>
            <w:proofErr w:type="spellEnd"/>
            <w:r w:rsidR="0038064D">
              <w:rPr>
                <w:rFonts w:ascii="Arial" w:hAnsi="Arial" w:cs="Arial"/>
                <w:b/>
                <w:color w:val="FFFFFF"/>
                <w:sz w:val="26"/>
              </w:rPr>
              <w:t xml:space="preserve"> </w:t>
            </w:r>
            <w:proofErr w:type="spellStart"/>
            <w:r w:rsidR="0038064D">
              <w:rPr>
                <w:rFonts w:ascii="Arial" w:hAnsi="Arial" w:cs="Arial"/>
                <w:b/>
                <w:color w:val="FFFFFF"/>
                <w:sz w:val="26"/>
              </w:rPr>
              <w:t>nợ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0C4"/>
          </w:tcPr>
          <w:p w14:paraId="11E736C4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C18BC" w14:paraId="578484CF" w14:textId="77777777" w:rsidTr="00DB4B2F">
        <w:trPr>
          <w:trHeight w:val="565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D9E0F3"/>
          </w:tcPr>
          <w:p w14:paraId="4676D2DF" w14:textId="373D605C" w:rsidR="002C18BC" w:rsidRPr="008F4C7C" w:rsidRDefault="002C18BC" w:rsidP="00EE36EC">
            <w:pPr>
              <w:pStyle w:val="TableParagraph"/>
              <w:spacing w:before="119"/>
              <w:ind w:left="109"/>
              <w:jc w:val="center"/>
              <w:rPr>
                <w:rFonts w:ascii="Arial" w:hAnsi="Arial" w:cs="Arial"/>
                <w:sz w:val="26"/>
              </w:rPr>
            </w:pPr>
            <w:proofErr w:type="spellStart"/>
            <w:r>
              <w:rPr>
                <w:rFonts w:ascii="Arial" w:hAnsi="Arial" w:cs="Arial"/>
                <w:sz w:val="26"/>
              </w:rPr>
              <w:t>Tháng</w:t>
            </w:r>
            <w:proofErr w:type="spellEnd"/>
            <w:r>
              <w:rPr>
                <w:rFonts w:ascii="Arial" w:hAnsi="Arial" w:cs="Arial"/>
                <w:sz w:val="26"/>
              </w:rPr>
              <w:t>: ………</w:t>
            </w:r>
          </w:p>
        </w:tc>
      </w:tr>
      <w:tr w:rsidR="002C18BC" w14:paraId="6E3B86D6" w14:textId="77777777" w:rsidTr="001F50FE">
        <w:trPr>
          <w:trHeight w:val="575"/>
        </w:trPr>
        <w:tc>
          <w:tcPr>
            <w:tcW w:w="1236" w:type="dxa"/>
          </w:tcPr>
          <w:p w14:paraId="11E7E433" w14:textId="77777777" w:rsidR="002C18BC" w:rsidRPr="008F4C7C" w:rsidRDefault="002C18BC" w:rsidP="00DB4B2F">
            <w:pPr>
              <w:pStyle w:val="TableParagraph"/>
              <w:spacing w:before="124"/>
              <w:ind w:left="349" w:right="349"/>
              <w:jc w:val="center"/>
              <w:rPr>
                <w:rFonts w:ascii="Arial" w:hAnsi="Arial" w:cs="Arial"/>
                <w:b/>
                <w:sz w:val="26"/>
              </w:rPr>
            </w:pPr>
            <w:r w:rsidRPr="008F4C7C">
              <w:rPr>
                <w:rFonts w:ascii="Arial" w:hAnsi="Arial" w:cs="Arial"/>
                <w:b/>
                <w:sz w:val="26"/>
              </w:rPr>
              <w:t>STT</w:t>
            </w:r>
          </w:p>
        </w:tc>
        <w:tc>
          <w:tcPr>
            <w:tcW w:w="1760" w:type="dxa"/>
          </w:tcPr>
          <w:p w14:paraId="082A3AB1" w14:textId="450F1E6C" w:rsidR="002C18BC" w:rsidRPr="008F4C7C" w:rsidRDefault="000D7271" w:rsidP="00DB4B2F">
            <w:pPr>
              <w:pStyle w:val="TableParagraph"/>
              <w:tabs>
                <w:tab w:val="left" w:pos="1177"/>
              </w:tabs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Khách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hàng</w:t>
            </w:r>
            <w:proofErr w:type="spellEnd"/>
          </w:p>
        </w:tc>
        <w:tc>
          <w:tcPr>
            <w:tcW w:w="1680" w:type="dxa"/>
          </w:tcPr>
          <w:p w14:paraId="571A5AB0" w14:textId="4E47DC64" w:rsidR="002C18BC" w:rsidRPr="008F4C7C" w:rsidRDefault="00A4691C" w:rsidP="00DB4B2F">
            <w:pPr>
              <w:pStyle w:val="TableParagraph"/>
              <w:spacing w:before="124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Nợ</w:t>
            </w:r>
            <w:proofErr w:type="spellEnd"/>
            <w:r w:rsidR="002C18BC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2C18BC">
              <w:rPr>
                <w:rFonts w:ascii="Arial" w:hAnsi="Arial" w:cs="Arial"/>
                <w:b/>
                <w:sz w:val="26"/>
              </w:rPr>
              <w:t>đầu</w:t>
            </w:r>
            <w:proofErr w:type="spellEnd"/>
          </w:p>
        </w:tc>
        <w:tc>
          <w:tcPr>
            <w:tcW w:w="1820" w:type="dxa"/>
          </w:tcPr>
          <w:p w14:paraId="2915E93B" w14:textId="77777777" w:rsidR="002C18BC" w:rsidRPr="008F4C7C" w:rsidRDefault="002C18BC" w:rsidP="00DB4B2F">
            <w:pPr>
              <w:pStyle w:val="TableParagraph"/>
              <w:spacing w:before="124"/>
              <w:ind w:left="846" w:hanging="720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sinh</w:t>
            </w:r>
            <w:proofErr w:type="spellEnd"/>
          </w:p>
        </w:tc>
        <w:tc>
          <w:tcPr>
            <w:tcW w:w="2144" w:type="dxa"/>
          </w:tcPr>
          <w:p w14:paraId="48A1475D" w14:textId="578F856A" w:rsidR="002C18BC" w:rsidRPr="008F4C7C" w:rsidRDefault="00C81917" w:rsidP="00DB4B2F">
            <w:pPr>
              <w:pStyle w:val="TableParagraph"/>
              <w:spacing w:before="124"/>
              <w:ind w:left="728" w:hanging="799"/>
              <w:jc w:val="center"/>
              <w:rPr>
                <w:rFonts w:ascii="Arial" w:hAnsi="Arial" w:cs="Arial"/>
                <w:b/>
                <w:sz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</w:rPr>
              <w:t>Nợ</w:t>
            </w:r>
            <w:proofErr w:type="spellEnd"/>
            <w:r w:rsidR="002C18BC">
              <w:rPr>
                <w:rFonts w:ascii="Arial" w:hAnsi="Arial" w:cs="Arial"/>
                <w:b/>
                <w:sz w:val="26"/>
              </w:rPr>
              <w:t xml:space="preserve"> </w:t>
            </w:r>
            <w:proofErr w:type="spellStart"/>
            <w:r w:rsidR="002C18BC">
              <w:rPr>
                <w:rFonts w:ascii="Arial" w:hAnsi="Arial" w:cs="Arial"/>
                <w:b/>
                <w:sz w:val="26"/>
              </w:rPr>
              <w:t>cuối</w:t>
            </w:r>
            <w:proofErr w:type="spellEnd"/>
          </w:p>
        </w:tc>
      </w:tr>
      <w:tr w:rsidR="002C18BC" w14:paraId="292A6E65" w14:textId="77777777" w:rsidTr="001F50FE">
        <w:trPr>
          <w:trHeight w:val="571"/>
        </w:trPr>
        <w:tc>
          <w:tcPr>
            <w:tcW w:w="1236" w:type="dxa"/>
            <w:shd w:val="clear" w:color="auto" w:fill="D9E0F3"/>
          </w:tcPr>
          <w:p w14:paraId="7CB0A797" w14:textId="77777777" w:rsidR="002C18BC" w:rsidRPr="008F4C7C" w:rsidRDefault="002C18BC" w:rsidP="00DB4B2F">
            <w:pPr>
              <w:pStyle w:val="TableParagraph"/>
              <w:spacing w:before="121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1</w:t>
            </w:r>
          </w:p>
        </w:tc>
        <w:tc>
          <w:tcPr>
            <w:tcW w:w="1760" w:type="dxa"/>
            <w:shd w:val="clear" w:color="auto" w:fill="D9E0F3"/>
          </w:tcPr>
          <w:p w14:paraId="201A42C5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680" w:type="dxa"/>
            <w:shd w:val="clear" w:color="auto" w:fill="D9E0F3"/>
          </w:tcPr>
          <w:p w14:paraId="2A803D3C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  <w:shd w:val="clear" w:color="auto" w:fill="D9E0F3"/>
          </w:tcPr>
          <w:p w14:paraId="14B9ED15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  <w:shd w:val="clear" w:color="auto" w:fill="D9E0F3"/>
          </w:tcPr>
          <w:p w14:paraId="3BC900A4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2C18BC" w14:paraId="068369B5" w14:textId="77777777" w:rsidTr="001F50FE">
        <w:trPr>
          <w:trHeight w:val="578"/>
        </w:trPr>
        <w:tc>
          <w:tcPr>
            <w:tcW w:w="1236" w:type="dxa"/>
          </w:tcPr>
          <w:p w14:paraId="5BD9D1DC" w14:textId="77777777" w:rsidR="002C18BC" w:rsidRPr="008F4C7C" w:rsidRDefault="002C18BC" w:rsidP="00DB4B2F">
            <w:pPr>
              <w:pStyle w:val="TableParagraph"/>
              <w:spacing w:before="128"/>
              <w:ind w:right="1"/>
              <w:jc w:val="center"/>
              <w:rPr>
                <w:rFonts w:ascii="Arial" w:hAnsi="Arial" w:cs="Arial"/>
                <w:sz w:val="26"/>
              </w:rPr>
            </w:pPr>
            <w:r w:rsidRPr="008F4C7C">
              <w:rPr>
                <w:rFonts w:ascii="Arial" w:hAnsi="Arial" w:cs="Arial"/>
                <w:sz w:val="26"/>
              </w:rPr>
              <w:t>2</w:t>
            </w:r>
          </w:p>
        </w:tc>
        <w:tc>
          <w:tcPr>
            <w:tcW w:w="1760" w:type="dxa"/>
          </w:tcPr>
          <w:p w14:paraId="4E54D577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680" w:type="dxa"/>
          </w:tcPr>
          <w:p w14:paraId="278E0954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20" w:type="dxa"/>
          </w:tcPr>
          <w:p w14:paraId="0F089FDB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144" w:type="dxa"/>
          </w:tcPr>
          <w:p w14:paraId="58E93AD9" w14:textId="77777777" w:rsidR="002C18BC" w:rsidRPr="008F4C7C" w:rsidRDefault="002C18BC" w:rsidP="00DB4B2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63B04138" w14:textId="77777777" w:rsidR="002C18BC" w:rsidRDefault="002C18BC" w:rsidP="00102B6D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23723E5E" w14:textId="442595BE" w:rsidR="004A0F4F" w:rsidRDefault="00D00ABC" w:rsidP="00BC06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1635677" wp14:editId="07066667">
                <wp:simplePos x="0" y="0"/>
                <wp:positionH relativeFrom="page">
                  <wp:posOffset>1231900</wp:posOffset>
                </wp:positionH>
                <wp:positionV relativeFrom="paragraph">
                  <wp:posOffset>355600</wp:posOffset>
                </wp:positionV>
                <wp:extent cx="5490845" cy="1407160"/>
                <wp:effectExtent l="0" t="0" r="0" b="2540"/>
                <wp:wrapTopAndBottom/>
                <wp:docPr id="8" name="Text Box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407160"/>
                        </a:xfrm>
                        <a:prstGeom prst="rect">
                          <a:avLst/>
                        </a:prstGeom>
                        <a:solidFill>
                          <a:srgbClr val="4470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C549C" w14:textId="7FE31B69" w:rsidR="00441FA6" w:rsidRDefault="00441FA6" w:rsidP="00441FA6">
                            <w:pPr>
                              <w:spacing w:before="133"/>
                              <w:ind w:left="112"/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</w:pPr>
                            <w:r w:rsidRPr="002134E8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</w:rPr>
                              <w:t>QĐ</w:t>
                            </w:r>
                            <w:r w:rsidR="00B81D22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6:</w:t>
                            </w:r>
                            <w:r w:rsidR="00184A21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Người dùng có thể</w:t>
                            </w:r>
                            <w:r w:rsidR="0007235A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 xml:space="preserve"> thay đổi các qui định sau</w:t>
                            </w:r>
                            <w:r w:rsidR="00C63E3D">
                              <w:rPr>
                                <w:rFonts w:ascii="Arial" w:hAnsi="Arial" w:cs="Arial"/>
                                <w:b/>
                                <w:color w:val="FFFFFF"/>
                                <w:sz w:val="26"/>
                                <w:lang w:val="en-US"/>
                              </w:rPr>
                              <w:t>:</w:t>
                            </w:r>
                          </w:p>
                          <w:p w14:paraId="469F8AE6" w14:textId="4F27F350" w:rsidR="00C63E3D" w:rsidRPr="000C3D70" w:rsidRDefault="00A40B42" w:rsidP="006B1EA2">
                            <w:pPr>
                              <w:spacing w:before="133"/>
                              <w:ind w:left="45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</w:pPr>
                            <w:r w:rsidRPr="00A40B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lang w:val="en-US"/>
                              </w:rPr>
                              <w:t>+ QĐ1:</w:t>
                            </w:r>
                            <w:r w:rsidR="000C3D7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 xml:space="preserve"> Thay đổi số lượng nhập tối thiểu, lượng tồn tối thiểu trước khi nhập</w:t>
                            </w:r>
                            <w:r w:rsidR="0056546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>.</w:t>
                            </w:r>
                          </w:p>
                          <w:p w14:paraId="691A9B48" w14:textId="4C7BA1F4" w:rsidR="00A40B42" w:rsidRPr="00A40B42" w:rsidRDefault="00A40B42" w:rsidP="006B1EA2">
                            <w:pPr>
                              <w:spacing w:before="133"/>
                              <w:ind w:left="45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</w:pPr>
                            <w:r w:rsidRPr="00A40B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 xml:space="preserve">+ QĐ2: </w:t>
                            </w:r>
                            <w:r w:rsidR="003023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>Thay đổi tiền nợ tối đa, lượng tồn tối thiểu sau khi bán.</w:t>
                            </w:r>
                          </w:p>
                          <w:p w14:paraId="12CC3FEE" w14:textId="0314F803" w:rsidR="00A40B42" w:rsidRPr="00A40B42" w:rsidRDefault="00A40B42" w:rsidP="006B1EA2">
                            <w:pPr>
                              <w:spacing w:before="133"/>
                              <w:ind w:left="45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</w:pPr>
                            <w:r w:rsidRPr="00A40B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>+ QĐ4:</w:t>
                            </w:r>
                            <w:r w:rsidR="00D3277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</w:rPr>
                              <w:t xml:space="preserve"> Sử dụng hay không sử dụng qui định này.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35677" id="_x0000_s1029" type="#_x0000_t202" style="position:absolute;left:0;text-align:left;margin-left:97pt;margin-top:28pt;width:432.35pt;height:110.8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" fillcolor="#4470c4" stroked="f">
                <v:textbox inset="0,0,0,0">
                  <w:txbxContent>
                    <w:p w14:paraId="20AC549C" w14:textId="7FE31B69" w:rsidR="00441FA6" w:rsidRDefault="00441FA6" w:rsidP="00441FA6">
                      <w:pPr>
                        <w:spacing w:before="133"/>
                        <w:ind w:left="112"/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</w:pPr>
                      <w:r w:rsidRPr="002134E8">
                        <w:rPr>
                          <w:rFonts w:ascii="Arial" w:hAnsi="Arial" w:cs="Arial"/>
                          <w:b/>
                          <w:color w:val="FFFFFF"/>
                          <w:sz w:val="26"/>
                        </w:rPr>
                        <w:t>QĐ</w:t>
                      </w:r>
                      <w:r w:rsidR="00B81D22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6:</w:t>
                      </w:r>
                      <w:r w:rsidR="00184A21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Người dùng có thể</w:t>
                      </w:r>
                      <w:r w:rsidR="0007235A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 xml:space="preserve"> thay đổi các qui định sau</w:t>
                      </w:r>
                      <w:r w:rsidR="00C63E3D">
                        <w:rPr>
                          <w:rFonts w:ascii="Arial" w:hAnsi="Arial" w:cs="Arial"/>
                          <w:b/>
                          <w:color w:val="FFFFFF"/>
                          <w:sz w:val="26"/>
                          <w:lang w:val="en-US"/>
                        </w:rPr>
                        <w:t>:</w:t>
                      </w:r>
                    </w:p>
                    <w:p w14:paraId="469F8AE6" w14:textId="4F27F350" w:rsidR="00C63E3D" w:rsidRPr="000C3D70" w:rsidRDefault="00A40B42" w:rsidP="006B1EA2">
                      <w:pPr>
                        <w:spacing w:before="133"/>
                        <w:ind w:left="450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</w:pPr>
                      <w:r w:rsidRPr="00A40B4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lang w:val="en-US"/>
                        </w:rPr>
                        <w:t>+ QĐ1:</w:t>
                      </w:r>
                      <w:r w:rsidR="000C3D70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 xml:space="preserve"> Thay đổi số lượng nhập tối thiểu, lượng tồn tối thiểu trước khi nhập</w:t>
                      </w:r>
                      <w:r w:rsidR="0056546E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>.</w:t>
                      </w:r>
                    </w:p>
                    <w:p w14:paraId="691A9B48" w14:textId="4C7BA1F4" w:rsidR="00A40B42" w:rsidRPr="00A40B42" w:rsidRDefault="00A40B42" w:rsidP="006B1EA2">
                      <w:pPr>
                        <w:spacing w:before="133"/>
                        <w:ind w:left="450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</w:pPr>
                      <w:r w:rsidRPr="00A40B4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 xml:space="preserve">+ QĐ2: </w:t>
                      </w:r>
                      <w:r w:rsidR="0030236B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>Thay đổi tiền nợ tối đa, lượng tồn tối thiểu sau khi bán.</w:t>
                      </w:r>
                    </w:p>
                    <w:p w14:paraId="12CC3FEE" w14:textId="0314F803" w:rsidR="00A40B42" w:rsidRPr="00A40B42" w:rsidRDefault="00A40B42" w:rsidP="006B1EA2">
                      <w:pPr>
                        <w:spacing w:before="133"/>
                        <w:ind w:left="450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</w:pPr>
                      <w:r w:rsidRPr="00A40B42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>+ QĐ4:</w:t>
                      </w:r>
                      <w:r w:rsidR="00D3277B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</w:rPr>
                        <w:t xml:space="preserve"> Sử dụng hay không sử dụng qui định này.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E2A33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Qui</w:t>
      </w:r>
      <w:r w:rsidR="004A0F4F"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A0F4F"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định</w:t>
      </w:r>
      <w:proofErr w:type="spellEnd"/>
      <w:r w:rsidR="004A0F4F" w:rsidRPr="00DC204A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 w:rsidR="004A0F4F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6</w:t>
      </w:r>
    </w:p>
    <w:p w14:paraId="70EE6E2A" w14:textId="77777777" w:rsidR="00D00ABC" w:rsidRDefault="00D00ABC" w:rsidP="00D00ABC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0DA7889A" w14:textId="57BE806A" w:rsidR="008408F0" w:rsidRPr="008408F0" w:rsidRDefault="008408F0" w:rsidP="008408F0">
      <w:pPr>
        <w:pStyle w:val="ListParagrap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7FFC5075" w14:textId="77777777" w:rsidR="008408F0" w:rsidRDefault="008408F0" w:rsidP="008408F0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E0CE862" w14:textId="50CA7F8A" w:rsidR="004A0F4F" w:rsidRPr="00DC204A" w:rsidRDefault="004A0F4F" w:rsidP="004A0F4F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14:paraId="1F3F17A3" w14:textId="77777777" w:rsidR="00CC6015" w:rsidRPr="00CC6015" w:rsidRDefault="00CC6015" w:rsidP="00CC6015">
      <w:pPr>
        <w:spacing w:line="276" w:lineRule="auto"/>
        <w:jc w:val="both"/>
        <w:rPr>
          <w:rFonts w:ascii="Arial" w:hAnsi="Arial" w:cs="Arial"/>
          <w:color w:val="000000" w:themeColor="text1"/>
          <w:lang w:val="en-US"/>
        </w:rPr>
      </w:pPr>
    </w:p>
    <w:sectPr w:rsidR="00CC6015" w:rsidRPr="00CC601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8E5D" w14:textId="77777777" w:rsidR="00FC70E1" w:rsidRDefault="00FC70E1">
      <w:r>
        <w:separator/>
      </w:r>
    </w:p>
  </w:endnote>
  <w:endnote w:type="continuationSeparator" w:id="0">
    <w:p w14:paraId="18786FE8" w14:textId="77777777" w:rsidR="00FC70E1" w:rsidRDefault="00FC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B7EB" w14:textId="77777777" w:rsidR="00CA0AB0" w:rsidRDefault="00CA0AB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0D0D0749" wp14:editId="10EE611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A0AB0" w14:paraId="7B2F537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9BB5B54" w14:textId="77777777" w:rsidR="00CA0AB0" w:rsidRPr="007A1DE8" w:rsidRDefault="00CA0AB0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5680" behindDoc="1" locked="0" layoutInCell="1" allowOverlap="1" wp14:anchorId="14DB7C8A" wp14:editId="72B915BC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ABA6EA" w14:textId="77777777" w:rsidR="00CA0AB0" w:rsidRPr="009E45C0" w:rsidRDefault="00CA0AB0" w:rsidP="00D234F3">
          <w:pPr>
            <w:jc w:val="right"/>
            <w:rPr>
              <w:rFonts w:ascii="Arial" w:hAnsi="Arial" w:cs="Arial"/>
              <w:lang w:val="en-US"/>
            </w:rPr>
          </w:pPr>
          <w:r w:rsidRPr="009E45C0">
            <w:rPr>
              <w:rFonts w:ascii="Arial" w:hAnsi="Arial" w:cs="Arial"/>
            </w:rPr>
            <w:t xml:space="preserve">Trang </w:t>
          </w:r>
          <w:r w:rsidRPr="009E45C0">
            <w:rPr>
              <w:rStyle w:val="PageNumber"/>
              <w:rFonts w:ascii="Arial" w:hAnsi="Arial" w:cs="Arial"/>
            </w:rPr>
            <w:fldChar w:fldCharType="begin"/>
          </w:r>
          <w:r w:rsidRPr="009E45C0">
            <w:rPr>
              <w:rStyle w:val="PageNumber"/>
              <w:rFonts w:ascii="Arial" w:hAnsi="Arial" w:cs="Arial"/>
            </w:rPr>
            <w:instrText xml:space="preserve">page </w:instrText>
          </w:r>
          <w:r w:rsidRPr="009E45C0">
            <w:rPr>
              <w:rStyle w:val="PageNumber"/>
              <w:rFonts w:ascii="Arial" w:hAnsi="Arial" w:cs="Arial"/>
            </w:rPr>
            <w:fldChar w:fldCharType="separate"/>
          </w:r>
          <w:r w:rsidRPr="009E45C0">
            <w:rPr>
              <w:rStyle w:val="PageNumber"/>
              <w:rFonts w:ascii="Arial" w:hAnsi="Arial" w:cs="Arial"/>
              <w:noProof/>
            </w:rPr>
            <w:t>1</w:t>
          </w:r>
          <w:r w:rsidRPr="009E45C0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61A12097" w14:textId="77777777" w:rsidR="00CA0AB0" w:rsidRDefault="00CA0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C03C8" w14:textId="77777777" w:rsidR="00FC70E1" w:rsidRDefault="00FC70E1">
      <w:r>
        <w:separator/>
      </w:r>
    </w:p>
  </w:footnote>
  <w:footnote w:type="continuationSeparator" w:id="0">
    <w:p w14:paraId="6364206E" w14:textId="77777777" w:rsidR="00FC70E1" w:rsidRDefault="00FC7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D9AC" w14:textId="77777777" w:rsidR="00CA0AB0" w:rsidRDefault="00CA0AB0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0B218BE" wp14:editId="1272FAD8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6AD1A" id="Freeform 1" o:spid="_x0000_s1026" style="position:absolute;margin-left:0;margin-top:0;width:93.15pt;height:81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3AC433A4" wp14:editId="600DEA9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C855B" w14:textId="77777777" w:rsidR="00CA0AB0" w:rsidRDefault="00CA0AB0" w:rsidP="0040293A">
    <w:pPr>
      <w:pStyle w:val="Title"/>
      <w:rPr>
        <w:lang w:val="en-US"/>
      </w:rPr>
    </w:pPr>
  </w:p>
  <w:p w14:paraId="44E4E739" w14:textId="77777777" w:rsidR="00CA0AB0" w:rsidRPr="003B1A2B" w:rsidRDefault="00CA0AB0" w:rsidP="0040293A">
    <w:pPr>
      <w:rPr>
        <w:lang w:val="en-US"/>
      </w:rPr>
    </w:pPr>
  </w:p>
  <w:p w14:paraId="1C875684" w14:textId="77777777" w:rsidR="00CA0AB0" w:rsidRPr="00F53DBB" w:rsidRDefault="00CA0AB0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F0ED382" w14:textId="77777777" w:rsidR="00CA0AB0" w:rsidRPr="0040293A" w:rsidRDefault="00CA0AB0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114C" w14:textId="77777777" w:rsidR="00CA0AB0" w:rsidRDefault="00CA0AB0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A60E9D2" wp14:editId="240F0027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CA0AB0" w14:paraId="2EB2EC57" w14:textId="77777777" w:rsidTr="004E21B2">
      <w:tc>
        <w:tcPr>
          <w:tcW w:w="6623" w:type="dxa"/>
          <w:shd w:val="clear" w:color="auto" w:fill="auto"/>
        </w:tcPr>
        <w:p w14:paraId="5F164C2D" w14:textId="0A235531" w:rsidR="00CA0AB0" w:rsidRPr="006226F0" w:rsidRDefault="00CA0AB0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6226F0">
            <w:rPr>
              <w:rFonts w:ascii="Arial" w:hAnsi="Arial" w:cs="Arial"/>
              <w:color w:val="0000FF"/>
              <w:lang w:val="en-US"/>
            </w:rPr>
            <w:t>Phần</w:t>
          </w:r>
          <w:proofErr w:type="spellEnd"/>
          <w:r w:rsidRPr="006226F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6226F0">
            <w:rPr>
              <w:rFonts w:ascii="Arial" w:hAnsi="Arial" w:cs="Arial"/>
              <w:color w:val="0000FF"/>
              <w:lang w:val="en-US"/>
            </w:rPr>
            <w:t>mềm</w:t>
          </w:r>
          <w:proofErr w:type="spellEnd"/>
          <w:r w:rsidRPr="006226F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6226F0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6226F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6226F0">
            <w:rPr>
              <w:rFonts w:ascii="Arial" w:hAnsi="Arial" w:cs="Arial"/>
              <w:color w:val="0000FF"/>
              <w:lang w:val="en-US"/>
            </w:rPr>
            <w:t>lí</w:t>
          </w:r>
          <w:proofErr w:type="spellEnd"/>
          <w:r w:rsidRPr="006226F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6226F0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6226F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6226F0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757543B2" w14:textId="0C8CCCAE" w:rsidR="00CA0AB0" w:rsidRPr="006226F0" w:rsidRDefault="00CA0AB0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6226F0">
            <w:rPr>
              <w:rFonts w:ascii="Arial" w:hAnsi="Arial" w:cs="Arial"/>
              <w:lang w:val="en-US"/>
            </w:rPr>
            <w:t>Phiên</w:t>
          </w:r>
          <w:proofErr w:type="spellEnd"/>
          <w:r w:rsidRPr="006226F0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6226F0">
            <w:rPr>
              <w:rFonts w:ascii="Arial" w:hAnsi="Arial" w:cs="Arial"/>
              <w:lang w:val="en-US"/>
            </w:rPr>
            <w:t>bản</w:t>
          </w:r>
          <w:proofErr w:type="spellEnd"/>
          <w:r w:rsidRPr="006226F0">
            <w:rPr>
              <w:rFonts w:ascii="Arial" w:hAnsi="Arial" w:cs="Arial"/>
              <w:lang w:val="en-US"/>
            </w:rPr>
            <w:t xml:space="preserve">: </w:t>
          </w:r>
          <w:r w:rsidRPr="006226F0">
            <w:rPr>
              <w:rFonts w:ascii="Arial" w:hAnsi="Arial" w:cs="Arial"/>
              <w:color w:val="0000FF"/>
              <w:lang w:val="en-US"/>
            </w:rPr>
            <w:t>1.</w:t>
          </w:r>
          <w:r w:rsidR="002D09C7" w:rsidRPr="006226F0">
            <w:rPr>
              <w:rFonts w:ascii="Arial" w:hAnsi="Arial" w:cs="Arial"/>
              <w:color w:val="0000FF"/>
              <w:lang w:val="en-US"/>
            </w:rPr>
            <w:t>1</w:t>
          </w:r>
        </w:p>
      </w:tc>
    </w:tr>
    <w:tr w:rsidR="00CA0AB0" w14:paraId="1557C929" w14:textId="77777777" w:rsidTr="004E21B2">
      <w:tc>
        <w:tcPr>
          <w:tcW w:w="6623" w:type="dxa"/>
          <w:shd w:val="clear" w:color="auto" w:fill="auto"/>
        </w:tcPr>
        <w:p w14:paraId="21219601" w14:textId="77777777" w:rsidR="00CA0AB0" w:rsidRPr="006226F0" w:rsidRDefault="00CA0AB0">
          <w:pPr>
            <w:pStyle w:val="Header"/>
            <w:rPr>
              <w:rFonts w:ascii="Arial" w:hAnsi="Arial" w:cs="Arial"/>
            </w:rPr>
          </w:pPr>
          <w:r w:rsidRPr="006226F0">
            <w:rPr>
              <w:rFonts w:ascii="Arial" w:hAnsi="Arial" w:cs="Arial"/>
            </w:rPr>
            <w:t>Phát biểu bài toán</w:t>
          </w:r>
        </w:p>
      </w:tc>
      <w:tc>
        <w:tcPr>
          <w:tcW w:w="2845" w:type="dxa"/>
          <w:shd w:val="clear" w:color="auto" w:fill="auto"/>
        </w:tcPr>
        <w:p w14:paraId="20847A62" w14:textId="39C97FA4" w:rsidR="00CA0AB0" w:rsidRPr="006226F0" w:rsidRDefault="00CA0AB0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6226F0">
            <w:rPr>
              <w:rFonts w:ascii="Arial" w:hAnsi="Arial" w:cs="Arial"/>
              <w:lang w:val="en-US"/>
            </w:rPr>
            <w:t>Ngày</w:t>
          </w:r>
          <w:proofErr w:type="spellEnd"/>
          <w:r w:rsidRPr="006226F0">
            <w:rPr>
              <w:rFonts w:ascii="Arial" w:hAnsi="Arial" w:cs="Arial"/>
              <w:lang w:val="en-US"/>
            </w:rPr>
            <w:t xml:space="preserve">: </w:t>
          </w:r>
          <w:r w:rsidRPr="006226F0">
            <w:rPr>
              <w:rFonts w:ascii="Arial" w:hAnsi="Arial" w:cs="Arial"/>
              <w:color w:val="0000FF"/>
              <w:lang w:val="en-US"/>
            </w:rPr>
            <w:t>27/03/2019</w:t>
          </w:r>
        </w:p>
      </w:tc>
    </w:tr>
  </w:tbl>
  <w:p w14:paraId="63CCEF47" w14:textId="77777777" w:rsidR="00CA0AB0" w:rsidRPr="007A1DE8" w:rsidRDefault="00CA0AB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633747"/>
    <w:multiLevelType w:val="hybridMultilevel"/>
    <w:tmpl w:val="9F1C7E78"/>
    <w:lvl w:ilvl="0" w:tplc="51F6990A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EA6716F"/>
    <w:multiLevelType w:val="hybridMultilevel"/>
    <w:tmpl w:val="D98A223A"/>
    <w:lvl w:ilvl="0" w:tplc="5720B7AE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2B04B7FA">
      <w:numFmt w:val="bullet"/>
      <w:lvlText w:val="-"/>
      <w:lvlJc w:val="left"/>
      <w:pPr>
        <w:ind w:left="1701" w:hanging="361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2" w:tplc="8BE075E0"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en-US"/>
      </w:rPr>
    </w:lvl>
    <w:lvl w:ilvl="3" w:tplc="74E60B30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en-US"/>
      </w:rPr>
    </w:lvl>
    <w:lvl w:ilvl="4" w:tplc="9B08EDE4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en-US"/>
      </w:rPr>
    </w:lvl>
    <w:lvl w:ilvl="5" w:tplc="F1D86C6A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en-US"/>
      </w:rPr>
    </w:lvl>
    <w:lvl w:ilvl="6" w:tplc="7B20E74E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en-US"/>
      </w:rPr>
    </w:lvl>
    <w:lvl w:ilvl="7" w:tplc="560209E2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en-US"/>
      </w:rPr>
    </w:lvl>
    <w:lvl w:ilvl="8" w:tplc="96F83992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27355816"/>
    <w:multiLevelType w:val="hybridMultilevel"/>
    <w:tmpl w:val="11AE9746"/>
    <w:lvl w:ilvl="0" w:tplc="40A0860E">
      <w:start w:val="1"/>
      <w:numFmt w:val="decimal"/>
      <w:lvlText w:val="1.2.%1"/>
      <w:lvlJc w:val="left"/>
      <w:pPr>
        <w:ind w:left="1440" w:hanging="360"/>
      </w:pPr>
      <w:rPr>
        <w:rFonts w:hint="default"/>
        <w:w w:val="92"/>
        <w:sz w:val="26"/>
        <w:szCs w:val="26"/>
        <w:lang w:val="en-US" w:eastAsia="en-US" w:bidi="en-US"/>
      </w:rPr>
    </w:lvl>
    <w:lvl w:ilvl="1" w:tplc="10E0BA82">
      <w:numFmt w:val="bullet"/>
      <w:lvlText w:val="o"/>
      <w:lvlJc w:val="left"/>
      <w:pPr>
        <w:ind w:left="2161" w:hanging="361"/>
      </w:pPr>
      <w:rPr>
        <w:rFonts w:ascii="Courier New" w:eastAsia="Courier New" w:hAnsi="Courier New" w:cs="Courier New" w:hint="default"/>
        <w:w w:val="94"/>
        <w:sz w:val="26"/>
        <w:szCs w:val="26"/>
        <w:lang w:val="en-US" w:eastAsia="en-US" w:bidi="en-US"/>
      </w:rPr>
    </w:lvl>
    <w:lvl w:ilvl="2" w:tplc="8BE075E0">
      <w:numFmt w:val="bullet"/>
      <w:lvlText w:val="•"/>
      <w:lvlJc w:val="left"/>
      <w:pPr>
        <w:ind w:left="3175" w:hanging="361"/>
      </w:pPr>
      <w:rPr>
        <w:rFonts w:hint="default"/>
        <w:lang w:val="en-US" w:eastAsia="en-US" w:bidi="en-US"/>
      </w:rPr>
    </w:lvl>
    <w:lvl w:ilvl="3" w:tplc="74E60B30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en-US"/>
      </w:rPr>
    </w:lvl>
    <w:lvl w:ilvl="4" w:tplc="9B08EDE4">
      <w:numFmt w:val="bullet"/>
      <w:lvlText w:val="•"/>
      <w:lvlJc w:val="left"/>
      <w:pPr>
        <w:ind w:left="5206" w:hanging="361"/>
      </w:pPr>
      <w:rPr>
        <w:rFonts w:hint="default"/>
        <w:lang w:val="en-US" w:eastAsia="en-US" w:bidi="en-US"/>
      </w:rPr>
    </w:lvl>
    <w:lvl w:ilvl="5" w:tplc="F1D86C6A">
      <w:numFmt w:val="bullet"/>
      <w:lvlText w:val="•"/>
      <w:lvlJc w:val="left"/>
      <w:pPr>
        <w:ind w:left="6222" w:hanging="361"/>
      </w:pPr>
      <w:rPr>
        <w:rFonts w:hint="default"/>
        <w:lang w:val="en-US" w:eastAsia="en-US" w:bidi="en-US"/>
      </w:rPr>
    </w:lvl>
    <w:lvl w:ilvl="6" w:tplc="7B20E74E">
      <w:numFmt w:val="bullet"/>
      <w:lvlText w:val="•"/>
      <w:lvlJc w:val="left"/>
      <w:pPr>
        <w:ind w:left="7237" w:hanging="361"/>
      </w:pPr>
      <w:rPr>
        <w:rFonts w:hint="default"/>
        <w:lang w:val="en-US" w:eastAsia="en-US" w:bidi="en-US"/>
      </w:rPr>
    </w:lvl>
    <w:lvl w:ilvl="7" w:tplc="560209E2">
      <w:numFmt w:val="bullet"/>
      <w:lvlText w:val="•"/>
      <w:lvlJc w:val="left"/>
      <w:pPr>
        <w:ind w:left="8253" w:hanging="361"/>
      </w:pPr>
      <w:rPr>
        <w:rFonts w:hint="default"/>
        <w:lang w:val="en-US" w:eastAsia="en-US" w:bidi="en-US"/>
      </w:rPr>
    </w:lvl>
    <w:lvl w:ilvl="8" w:tplc="96F83992">
      <w:numFmt w:val="bullet"/>
      <w:lvlText w:val="•"/>
      <w:lvlJc w:val="left"/>
      <w:pPr>
        <w:ind w:left="926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4472021D"/>
    <w:multiLevelType w:val="hybridMultilevel"/>
    <w:tmpl w:val="7C4AA0F8"/>
    <w:lvl w:ilvl="0" w:tplc="BD7CBA08">
      <w:start w:val="1"/>
      <w:numFmt w:val="decimal"/>
      <w:lvlText w:val="2.2.%1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C01A86"/>
    <w:multiLevelType w:val="hybridMultilevel"/>
    <w:tmpl w:val="6D665E04"/>
    <w:lvl w:ilvl="0" w:tplc="DA94E8B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632EB3"/>
    <w:multiLevelType w:val="hybridMultilevel"/>
    <w:tmpl w:val="729AE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A320A88"/>
    <w:multiLevelType w:val="hybridMultilevel"/>
    <w:tmpl w:val="6A8E3D4A"/>
    <w:lvl w:ilvl="0" w:tplc="245C3A78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F102C85"/>
    <w:multiLevelType w:val="hybridMultilevel"/>
    <w:tmpl w:val="5EF2F144"/>
    <w:lvl w:ilvl="0" w:tplc="5FB405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12465BE0">
      <w:numFmt w:val="bullet"/>
      <w:lvlText w:val="▪"/>
      <w:lvlJc w:val="left"/>
      <w:pPr>
        <w:ind w:left="2121" w:hanging="360"/>
      </w:pPr>
      <w:rPr>
        <w:rFonts w:ascii="DejaVu Sans" w:eastAsia="DejaVu Sans" w:hAnsi="DejaVu Sans" w:cs="DejaVu Sans" w:hint="default"/>
        <w:w w:val="64"/>
        <w:sz w:val="28"/>
        <w:szCs w:val="28"/>
        <w:lang w:val="en-US" w:eastAsia="en-US" w:bidi="en-US"/>
      </w:rPr>
    </w:lvl>
    <w:lvl w:ilvl="2" w:tplc="04D839F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en-US"/>
      </w:rPr>
    </w:lvl>
    <w:lvl w:ilvl="3" w:tplc="E4182DC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4" w:tplc="F2C04E90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en-US"/>
      </w:rPr>
    </w:lvl>
    <w:lvl w:ilvl="5" w:tplc="46E2B0C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6" w:tplc="7FBA929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7" w:tplc="DD0CBC86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  <w:lvl w:ilvl="8" w:tplc="E4AEADAC"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9DD65C9"/>
    <w:multiLevelType w:val="hybridMultilevel"/>
    <w:tmpl w:val="1DAEEF14"/>
    <w:lvl w:ilvl="0" w:tplc="5720B7AE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10E0BA82">
      <w:numFmt w:val="bullet"/>
      <w:lvlText w:val="o"/>
      <w:lvlJc w:val="left"/>
      <w:pPr>
        <w:ind w:left="1701" w:hanging="361"/>
      </w:pPr>
      <w:rPr>
        <w:rFonts w:ascii="Courier New" w:eastAsia="Courier New" w:hAnsi="Courier New" w:cs="Courier New" w:hint="default"/>
        <w:w w:val="94"/>
        <w:sz w:val="26"/>
        <w:szCs w:val="26"/>
        <w:lang w:val="en-US" w:eastAsia="en-US" w:bidi="en-US"/>
      </w:rPr>
    </w:lvl>
    <w:lvl w:ilvl="2" w:tplc="8BE075E0"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en-US"/>
      </w:rPr>
    </w:lvl>
    <w:lvl w:ilvl="3" w:tplc="74E60B30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en-US"/>
      </w:rPr>
    </w:lvl>
    <w:lvl w:ilvl="4" w:tplc="9B08EDE4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en-US"/>
      </w:rPr>
    </w:lvl>
    <w:lvl w:ilvl="5" w:tplc="F1D86C6A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en-US"/>
      </w:rPr>
    </w:lvl>
    <w:lvl w:ilvl="6" w:tplc="7B20E74E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en-US"/>
      </w:rPr>
    </w:lvl>
    <w:lvl w:ilvl="7" w:tplc="560209E2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en-US"/>
      </w:rPr>
    </w:lvl>
    <w:lvl w:ilvl="8" w:tplc="96F83992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7AE2046C"/>
    <w:multiLevelType w:val="hybridMultilevel"/>
    <w:tmpl w:val="434E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F44E8"/>
    <w:multiLevelType w:val="hybridMultilevel"/>
    <w:tmpl w:val="8F1A3FE2"/>
    <w:lvl w:ilvl="0" w:tplc="2B04B7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92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12"/>
  </w:num>
  <w:num w:numId="12">
    <w:abstractNumId w:val="8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893"/>
    <w:rsid w:val="00004141"/>
    <w:rsid w:val="00013F52"/>
    <w:rsid w:val="00017B34"/>
    <w:rsid w:val="00020559"/>
    <w:rsid w:val="00020E07"/>
    <w:rsid w:val="00040187"/>
    <w:rsid w:val="000461FC"/>
    <w:rsid w:val="000519D9"/>
    <w:rsid w:val="00060557"/>
    <w:rsid w:val="000630E2"/>
    <w:rsid w:val="0006448B"/>
    <w:rsid w:val="00071E1B"/>
    <w:rsid w:val="000720AA"/>
    <w:rsid w:val="0007235A"/>
    <w:rsid w:val="000740B9"/>
    <w:rsid w:val="00075EBA"/>
    <w:rsid w:val="00076DDE"/>
    <w:rsid w:val="0008064E"/>
    <w:rsid w:val="00080CF0"/>
    <w:rsid w:val="000C0CA8"/>
    <w:rsid w:val="000C3D70"/>
    <w:rsid w:val="000C47C9"/>
    <w:rsid w:val="000C51F3"/>
    <w:rsid w:val="000C6EB0"/>
    <w:rsid w:val="000D460F"/>
    <w:rsid w:val="000D7271"/>
    <w:rsid w:val="000D7EB0"/>
    <w:rsid w:val="000E2A33"/>
    <w:rsid w:val="000F3946"/>
    <w:rsid w:val="000F3F96"/>
    <w:rsid w:val="000F6A9F"/>
    <w:rsid w:val="00102B6D"/>
    <w:rsid w:val="0010367C"/>
    <w:rsid w:val="00111EA3"/>
    <w:rsid w:val="00116A15"/>
    <w:rsid w:val="00123887"/>
    <w:rsid w:val="0012704C"/>
    <w:rsid w:val="00127BF9"/>
    <w:rsid w:val="001412B6"/>
    <w:rsid w:val="00143DAF"/>
    <w:rsid w:val="00155C10"/>
    <w:rsid w:val="0017322C"/>
    <w:rsid w:val="00176E56"/>
    <w:rsid w:val="001846DC"/>
    <w:rsid w:val="00184A21"/>
    <w:rsid w:val="00187FCC"/>
    <w:rsid w:val="0019418F"/>
    <w:rsid w:val="001A3C71"/>
    <w:rsid w:val="001A6133"/>
    <w:rsid w:val="001A6957"/>
    <w:rsid w:val="001D12DA"/>
    <w:rsid w:val="001D31AC"/>
    <w:rsid w:val="001D6F70"/>
    <w:rsid w:val="001E00EE"/>
    <w:rsid w:val="001E1652"/>
    <w:rsid w:val="001F50FE"/>
    <w:rsid w:val="002134E8"/>
    <w:rsid w:val="002142B6"/>
    <w:rsid w:val="00217488"/>
    <w:rsid w:val="00221A67"/>
    <w:rsid w:val="00226BE5"/>
    <w:rsid w:val="00237634"/>
    <w:rsid w:val="002411C1"/>
    <w:rsid w:val="002564C7"/>
    <w:rsid w:val="002569B3"/>
    <w:rsid w:val="00264FE9"/>
    <w:rsid w:val="002707EB"/>
    <w:rsid w:val="0027276F"/>
    <w:rsid w:val="00272D00"/>
    <w:rsid w:val="00281090"/>
    <w:rsid w:val="002938E1"/>
    <w:rsid w:val="0029495F"/>
    <w:rsid w:val="002A079E"/>
    <w:rsid w:val="002A3C2B"/>
    <w:rsid w:val="002B48CC"/>
    <w:rsid w:val="002C18BC"/>
    <w:rsid w:val="002C5D8E"/>
    <w:rsid w:val="002D09C7"/>
    <w:rsid w:val="002D7767"/>
    <w:rsid w:val="002E5BC5"/>
    <w:rsid w:val="002E61D3"/>
    <w:rsid w:val="002E6821"/>
    <w:rsid w:val="00301562"/>
    <w:rsid w:val="0030236B"/>
    <w:rsid w:val="003058D4"/>
    <w:rsid w:val="00307411"/>
    <w:rsid w:val="00312CD5"/>
    <w:rsid w:val="0031511D"/>
    <w:rsid w:val="00320D5B"/>
    <w:rsid w:val="003244F2"/>
    <w:rsid w:val="0032479E"/>
    <w:rsid w:val="003335BD"/>
    <w:rsid w:val="00341D27"/>
    <w:rsid w:val="00342D59"/>
    <w:rsid w:val="00351E90"/>
    <w:rsid w:val="003548A8"/>
    <w:rsid w:val="00357C76"/>
    <w:rsid w:val="003701D7"/>
    <w:rsid w:val="003734C5"/>
    <w:rsid w:val="003747E6"/>
    <w:rsid w:val="00377407"/>
    <w:rsid w:val="0038064D"/>
    <w:rsid w:val="00380E94"/>
    <w:rsid w:val="003A06E5"/>
    <w:rsid w:val="003A14CC"/>
    <w:rsid w:val="003B2175"/>
    <w:rsid w:val="003B57DF"/>
    <w:rsid w:val="003D0CC1"/>
    <w:rsid w:val="003D44A8"/>
    <w:rsid w:val="003D4CCA"/>
    <w:rsid w:val="003E10DE"/>
    <w:rsid w:val="003E1169"/>
    <w:rsid w:val="003E7DE5"/>
    <w:rsid w:val="0040293A"/>
    <w:rsid w:val="004034C9"/>
    <w:rsid w:val="00407564"/>
    <w:rsid w:val="00414DFA"/>
    <w:rsid w:val="004166BA"/>
    <w:rsid w:val="004176B5"/>
    <w:rsid w:val="004200F1"/>
    <w:rsid w:val="00420851"/>
    <w:rsid w:val="00420CEE"/>
    <w:rsid w:val="00422AD2"/>
    <w:rsid w:val="00422F66"/>
    <w:rsid w:val="004270AF"/>
    <w:rsid w:val="00432237"/>
    <w:rsid w:val="00432735"/>
    <w:rsid w:val="00435847"/>
    <w:rsid w:val="00441FA6"/>
    <w:rsid w:val="00451623"/>
    <w:rsid w:val="00453CFD"/>
    <w:rsid w:val="0046672F"/>
    <w:rsid w:val="00490A20"/>
    <w:rsid w:val="00497CD3"/>
    <w:rsid w:val="004A0F4F"/>
    <w:rsid w:val="004A165E"/>
    <w:rsid w:val="004A2037"/>
    <w:rsid w:val="004B5EBF"/>
    <w:rsid w:val="004B7CC9"/>
    <w:rsid w:val="004C1449"/>
    <w:rsid w:val="004D329D"/>
    <w:rsid w:val="004E21B2"/>
    <w:rsid w:val="004E4257"/>
    <w:rsid w:val="004E7E10"/>
    <w:rsid w:val="00511EF0"/>
    <w:rsid w:val="00513728"/>
    <w:rsid w:val="00521498"/>
    <w:rsid w:val="00541953"/>
    <w:rsid w:val="005425DB"/>
    <w:rsid w:val="00544EE6"/>
    <w:rsid w:val="00555C11"/>
    <w:rsid w:val="0056546E"/>
    <w:rsid w:val="0056670A"/>
    <w:rsid w:val="00571410"/>
    <w:rsid w:val="00573B4E"/>
    <w:rsid w:val="00575AF3"/>
    <w:rsid w:val="005802A5"/>
    <w:rsid w:val="005867A4"/>
    <w:rsid w:val="005A4C24"/>
    <w:rsid w:val="005B15F2"/>
    <w:rsid w:val="005C1151"/>
    <w:rsid w:val="005C744E"/>
    <w:rsid w:val="005E02BF"/>
    <w:rsid w:val="005E21D3"/>
    <w:rsid w:val="00600BBE"/>
    <w:rsid w:val="006019E3"/>
    <w:rsid w:val="00611202"/>
    <w:rsid w:val="00612FF2"/>
    <w:rsid w:val="00616E0E"/>
    <w:rsid w:val="0061791C"/>
    <w:rsid w:val="006226F0"/>
    <w:rsid w:val="0062429C"/>
    <w:rsid w:val="006257BE"/>
    <w:rsid w:val="0063121E"/>
    <w:rsid w:val="00632CE3"/>
    <w:rsid w:val="00633101"/>
    <w:rsid w:val="00633819"/>
    <w:rsid w:val="00650296"/>
    <w:rsid w:val="006563F7"/>
    <w:rsid w:val="006617CF"/>
    <w:rsid w:val="00663A0C"/>
    <w:rsid w:val="0067125D"/>
    <w:rsid w:val="006752A2"/>
    <w:rsid w:val="006855DC"/>
    <w:rsid w:val="00686FF1"/>
    <w:rsid w:val="006A2899"/>
    <w:rsid w:val="006A2BB9"/>
    <w:rsid w:val="006B1EA2"/>
    <w:rsid w:val="006B2374"/>
    <w:rsid w:val="006B7BB7"/>
    <w:rsid w:val="006C06FB"/>
    <w:rsid w:val="006D3BC2"/>
    <w:rsid w:val="006D472F"/>
    <w:rsid w:val="006E1FA9"/>
    <w:rsid w:val="006E420F"/>
    <w:rsid w:val="006E56E2"/>
    <w:rsid w:val="006F2F01"/>
    <w:rsid w:val="006F7C93"/>
    <w:rsid w:val="00702668"/>
    <w:rsid w:val="00711932"/>
    <w:rsid w:val="007225E7"/>
    <w:rsid w:val="0072692A"/>
    <w:rsid w:val="007338F6"/>
    <w:rsid w:val="00734661"/>
    <w:rsid w:val="00744D26"/>
    <w:rsid w:val="00746C2F"/>
    <w:rsid w:val="00750A53"/>
    <w:rsid w:val="00750B12"/>
    <w:rsid w:val="00755626"/>
    <w:rsid w:val="007573C5"/>
    <w:rsid w:val="00760C9D"/>
    <w:rsid w:val="00766FA4"/>
    <w:rsid w:val="007674EB"/>
    <w:rsid w:val="00777729"/>
    <w:rsid w:val="0078637D"/>
    <w:rsid w:val="007A1DE8"/>
    <w:rsid w:val="007A709D"/>
    <w:rsid w:val="007C3B71"/>
    <w:rsid w:val="007D64D2"/>
    <w:rsid w:val="007F21C9"/>
    <w:rsid w:val="007F53DC"/>
    <w:rsid w:val="00800121"/>
    <w:rsid w:val="00805C93"/>
    <w:rsid w:val="00806B85"/>
    <w:rsid w:val="00814787"/>
    <w:rsid w:val="00817F95"/>
    <w:rsid w:val="008217DA"/>
    <w:rsid w:val="008243D9"/>
    <w:rsid w:val="00831F47"/>
    <w:rsid w:val="008408F0"/>
    <w:rsid w:val="0085019F"/>
    <w:rsid w:val="00867C59"/>
    <w:rsid w:val="00870C8A"/>
    <w:rsid w:val="0088510A"/>
    <w:rsid w:val="0089589F"/>
    <w:rsid w:val="00897B09"/>
    <w:rsid w:val="008A4C6C"/>
    <w:rsid w:val="008A5B68"/>
    <w:rsid w:val="008C2295"/>
    <w:rsid w:val="008C5EAB"/>
    <w:rsid w:val="008D700E"/>
    <w:rsid w:val="008E233D"/>
    <w:rsid w:val="008E7557"/>
    <w:rsid w:val="008F0FF1"/>
    <w:rsid w:val="008F4C7C"/>
    <w:rsid w:val="0090326E"/>
    <w:rsid w:val="00911C0D"/>
    <w:rsid w:val="00921D36"/>
    <w:rsid w:val="00922040"/>
    <w:rsid w:val="0092498E"/>
    <w:rsid w:val="009420F6"/>
    <w:rsid w:val="009463CF"/>
    <w:rsid w:val="009562A8"/>
    <w:rsid w:val="00957CEA"/>
    <w:rsid w:val="00971B7E"/>
    <w:rsid w:val="00980F6D"/>
    <w:rsid w:val="00984338"/>
    <w:rsid w:val="009859A1"/>
    <w:rsid w:val="009879C9"/>
    <w:rsid w:val="0099744F"/>
    <w:rsid w:val="009A1CC6"/>
    <w:rsid w:val="009A57C5"/>
    <w:rsid w:val="009B2AFC"/>
    <w:rsid w:val="009B3840"/>
    <w:rsid w:val="009C1951"/>
    <w:rsid w:val="009C6169"/>
    <w:rsid w:val="009C684C"/>
    <w:rsid w:val="009C7AA5"/>
    <w:rsid w:val="009E45C0"/>
    <w:rsid w:val="009E6D17"/>
    <w:rsid w:val="009F47F5"/>
    <w:rsid w:val="009F7F5E"/>
    <w:rsid w:val="00A0052F"/>
    <w:rsid w:val="00A118A5"/>
    <w:rsid w:val="00A22ED4"/>
    <w:rsid w:val="00A40B42"/>
    <w:rsid w:val="00A40C8C"/>
    <w:rsid w:val="00A40D0E"/>
    <w:rsid w:val="00A4691C"/>
    <w:rsid w:val="00A51876"/>
    <w:rsid w:val="00A53465"/>
    <w:rsid w:val="00A544E7"/>
    <w:rsid w:val="00A62F72"/>
    <w:rsid w:val="00A638EF"/>
    <w:rsid w:val="00A65083"/>
    <w:rsid w:val="00A827FE"/>
    <w:rsid w:val="00A863E9"/>
    <w:rsid w:val="00A96EC2"/>
    <w:rsid w:val="00A97AD6"/>
    <w:rsid w:val="00AB7366"/>
    <w:rsid w:val="00AC2170"/>
    <w:rsid w:val="00AC71EF"/>
    <w:rsid w:val="00AE6154"/>
    <w:rsid w:val="00AF0926"/>
    <w:rsid w:val="00AF22C2"/>
    <w:rsid w:val="00AF71A0"/>
    <w:rsid w:val="00B032DF"/>
    <w:rsid w:val="00B121C1"/>
    <w:rsid w:val="00B23FBE"/>
    <w:rsid w:val="00B27808"/>
    <w:rsid w:val="00B331A6"/>
    <w:rsid w:val="00B3578C"/>
    <w:rsid w:val="00B40F1B"/>
    <w:rsid w:val="00B46630"/>
    <w:rsid w:val="00B509C2"/>
    <w:rsid w:val="00B62951"/>
    <w:rsid w:val="00B649E2"/>
    <w:rsid w:val="00B66001"/>
    <w:rsid w:val="00B66086"/>
    <w:rsid w:val="00B81D22"/>
    <w:rsid w:val="00B83866"/>
    <w:rsid w:val="00B871C5"/>
    <w:rsid w:val="00B90830"/>
    <w:rsid w:val="00BA504B"/>
    <w:rsid w:val="00BB1C39"/>
    <w:rsid w:val="00BB226E"/>
    <w:rsid w:val="00BB35A1"/>
    <w:rsid w:val="00BB4B24"/>
    <w:rsid w:val="00BB5444"/>
    <w:rsid w:val="00BC0651"/>
    <w:rsid w:val="00BC76D0"/>
    <w:rsid w:val="00BD4A9D"/>
    <w:rsid w:val="00BE4660"/>
    <w:rsid w:val="00BF6FD0"/>
    <w:rsid w:val="00C20D32"/>
    <w:rsid w:val="00C21CED"/>
    <w:rsid w:val="00C2629B"/>
    <w:rsid w:val="00C378AC"/>
    <w:rsid w:val="00C465CF"/>
    <w:rsid w:val="00C50B59"/>
    <w:rsid w:val="00C513B7"/>
    <w:rsid w:val="00C518E8"/>
    <w:rsid w:val="00C56139"/>
    <w:rsid w:val="00C63E3D"/>
    <w:rsid w:val="00C63F72"/>
    <w:rsid w:val="00C654D1"/>
    <w:rsid w:val="00C73198"/>
    <w:rsid w:val="00C74D6D"/>
    <w:rsid w:val="00C81917"/>
    <w:rsid w:val="00C83DF4"/>
    <w:rsid w:val="00C90E12"/>
    <w:rsid w:val="00C95B7C"/>
    <w:rsid w:val="00C9647C"/>
    <w:rsid w:val="00CA0AB0"/>
    <w:rsid w:val="00CA4A42"/>
    <w:rsid w:val="00CA52C8"/>
    <w:rsid w:val="00CB390A"/>
    <w:rsid w:val="00CC0304"/>
    <w:rsid w:val="00CC42BC"/>
    <w:rsid w:val="00CC6015"/>
    <w:rsid w:val="00CD03FB"/>
    <w:rsid w:val="00CD3CE9"/>
    <w:rsid w:val="00CE1AE9"/>
    <w:rsid w:val="00CE5FCA"/>
    <w:rsid w:val="00CE6C65"/>
    <w:rsid w:val="00CF435F"/>
    <w:rsid w:val="00D00ABC"/>
    <w:rsid w:val="00D00D90"/>
    <w:rsid w:val="00D01818"/>
    <w:rsid w:val="00D0205E"/>
    <w:rsid w:val="00D02BC4"/>
    <w:rsid w:val="00D129AE"/>
    <w:rsid w:val="00D20BDF"/>
    <w:rsid w:val="00D234F3"/>
    <w:rsid w:val="00D25F23"/>
    <w:rsid w:val="00D3277B"/>
    <w:rsid w:val="00D40711"/>
    <w:rsid w:val="00D55065"/>
    <w:rsid w:val="00D6051D"/>
    <w:rsid w:val="00D836E8"/>
    <w:rsid w:val="00D8739E"/>
    <w:rsid w:val="00D93D57"/>
    <w:rsid w:val="00DA2A6D"/>
    <w:rsid w:val="00DA5A42"/>
    <w:rsid w:val="00DA67D2"/>
    <w:rsid w:val="00DA6B27"/>
    <w:rsid w:val="00DB02C1"/>
    <w:rsid w:val="00DB2F54"/>
    <w:rsid w:val="00DB7CB5"/>
    <w:rsid w:val="00DC204A"/>
    <w:rsid w:val="00DC363E"/>
    <w:rsid w:val="00DC4C38"/>
    <w:rsid w:val="00DC5D4A"/>
    <w:rsid w:val="00DD1489"/>
    <w:rsid w:val="00DE2267"/>
    <w:rsid w:val="00DE4E15"/>
    <w:rsid w:val="00DE7F61"/>
    <w:rsid w:val="00E219D5"/>
    <w:rsid w:val="00E237E7"/>
    <w:rsid w:val="00E36B09"/>
    <w:rsid w:val="00E404A3"/>
    <w:rsid w:val="00E42550"/>
    <w:rsid w:val="00E52C92"/>
    <w:rsid w:val="00E53336"/>
    <w:rsid w:val="00E566E8"/>
    <w:rsid w:val="00E71253"/>
    <w:rsid w:val="00E82CAC"/>
    <w:rsid w:val="00E82CE6"/>
    <w:rsid w:val="00E83E2F"/>
    <w:rsid w:val="00E87DEF"/>
    <w:rsid w:val="00E9331A"/>
    <w:rsid w:val="00E9453C"/>
    <w:rsid w:val="00E95D0C"/>
    <w:rsid w:val="00E96910"/>
    <w:rsid w:val="00EA360F"/>
    <w:rsid w:val="00EB6CE0"/>
    <w:rsid w:val="00EC0769"/>
    <w:rsid w:val="00EC224A"/>
    <w:rsid w:val="00EE1955"/>
    <w:rsid w:val="00EE2941"/>
    <w:rsid w:val="00EE36EC"/>
    <w:rsid w:val="00EE48B9"/>
    <w:rsid w:val="00F05F6F"/>
    <w:rsid w:val="00F12348"/>
    <w:rsid w:val="00F16418"/>
    <w:rsid w:val="00F3064E"/>
    <w:rsid w:val="00F30703"/>
    <w:rsid w:val="00F30D60"/>
    <w:rsid w:val="00F538EE"/>
    <w:rsid w:val="00F53DBB"/>
    <w:rsid w:val="00F6739B"/>
    <w:rsid w:val="00F83AEC"/>
    <w:rsid w:val="00F85269"/>
    <w:rsid w:val="00F8771E"/>
    <w:rsid w:val="00F9794A"/>
    <w:rsid w:val="00FA2327"/>
    <w:rsid w:val="00FA24DA"/>
    <w:rsid w:val="00FB3FFD"/>
    <w:rsid w:val="00FC2647"/>
    <w:rsid w:val="00FC3A61"/>
    <w:rsid w:val="00FC70E1"/>
    <w:rsid w:val="00FC7A41"/>
    <w:rsid w:val="00FD63F8"/>
    <w:rsid w:val="00FF0B92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00167"/>
  <w15:docId w15:val="{7935D9A0-E4E1-43CA-8700-5DC49686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1"/>
    <w:qFormat/>
    <w:rsid w:val="009F7F5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F3F96"/>
    <w:pPr>
      <w:autoSpaceDE w:val="0"/>
      <w:autoSpaceDN w:val="0"/>
      <w:spacing w:line="240" w:lineRule="auto"/>
    </w:pPr>
    <w:rPr>
      <w:sz w:val="22"/>
      <w:szCs w:val="22"/>
      <w:lang w:val="en-US" w:bidi="en-US"/>
    </w:rPr>
  </w:style>
  <w:style w:type="character" w:styleId="CommentReference">
    <w:name w:val="annotation reference"/>
    <w:basedOn w:val="DefaultParagraphFont"/>
    <w:semiHidden/>
    <w:unhideWhenUsed/>
    <w:rsid w:val="00686F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6FF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6FF1"/>
    <w:rPr>
      <w:lang w:val="vi-V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6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6FF1"/>
    <w:rPr>
      <w:b/>
      <w:bCs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17</cp:revision>
  <cp:lastPrinted>2019-06-14T20:08:00Z</cp:lastPrinted>
  <dcterms:created xsi:type="dcterms:W3CDTF">2019-03-25T17:18:00Z</dcterms:created>
  <dcterms:modified xsi:type="dcterms:W3CDTF">2019-06-14T20:08:00Z</dcterms:modified>
</cp:coreProperties>
</file>