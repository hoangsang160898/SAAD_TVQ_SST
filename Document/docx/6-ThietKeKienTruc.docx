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693B7" w14:textId="77777777" w:rsidR="003548A8" w:rsidRDefault="003548A8" w:rsidP="003548A8">
      <w:pPr>
        <w:rPr>
          <w:lang w:val="en-US"/>
        </w:rPr>
      </w:pPr>
    </w:p>
    <w:p w14:paraId="742DC465" w14:textId="77777777" w:rsidR="00301562" w:rsidRDefault="00301562" w:rsidP="003548A8">
      <w:pPr>
        <w:rPr>
          <w:lang w:val="en-US"/>
        </w:rPr>
      </w:pPr>
    </w:p>
    <w:p w14:paraId="1AD44CA2" w14:textId="77777777" w:rsidR="00301562" w:rsidRDefault="00301562" w:rsidP="003548A8">
      <w:pPr>
        <w:rPr>
          <w:lang w:val="en-US"/>
        </w:rPr>
      </w:pPr>
    </w:p>
    <w:p w14:paraId="5D8C92BB" w14:textId="77777777" w:rsidR="00301562" w:rsidRDefault="00301562" w:rsidP="003548A8">
      <w:pPr>
        <w:rPr>
          <w:lang w:val="en-US"/>
        </w:rPr>
      </w:pPr>
    </w:p>
    <w:p w14:paraId="74E5EC64" w14:textId="77777777" w:rsidR="00301562" w:rsidRDefault="00301562" w:rsidP="003548A8">
      <w:pPr>
        <w:rPr>
          <w:lang w:val="en-US"/>
        </w:rPr>
      </w:pPr>
    </w:p>
    <w:p w14:paraId="33AABE14" w14:textId="77777777" w:rsidR="00301562" w:rsidRDefault="00301562" w:rsidP="003548A8">
      <w:pPr>
        <w:rPr>
          <w:lang w:val="en-US"/>
        </w:rPr>
      </w:pPr>
    </w:p>
    <w:p w14:paraId="384AC195" w14:textId="77777777" w:rsidR="00301562" w:rsidRDefault="00301562" w:rsidP="003548A8">
      <w:pPr>
        <w:rPr>
          <w:lang w:val="en-US"/>
        </w:rPr>
      </w:pPr>
    </w:p>
    <w:p w14:paraId="26F15370" w14:textId="77777777" w:rsidR="003548A8" w:rsidRPr="003548A8" w:rsidRDefault="003548A8" w:rsidP="003548A8">
      <w:pPr>
        <w:rPr>
          <w:lang w:val="en-US"/>
        </w:rPr>
      </w:pPr>
    </w:p>
    <w:p w14:paraId="131AAF28" w14:textId="77777777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7A1DE8">
        <w:rPr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Quản</w:t>
      </w:r>
      <w:proofErr w:type="spellEnd"/>
      <w:r w:rsidR="00C84507">
        <w:rPr>
          <w:color w:val="0000FF"/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lý</w:t>
      </w:r>
      <w:proofErr w:type="spellEnd"/>
      <w:r w:rsidR="00C84507">
        <w:rPr>
          <w:color w:val="0000FF"/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nhà</w:t>
      </w:r>
      <w:proofErr w:type="spellEnd"/>
      <w:r w:rsidR="00C84507">
        <w:rPr>
          <w:color w:val="0000FF"/>
          <w:lang w:val="en-US"/>
        </w:rPr>
        <w:t xml:space="preserve"> </w:t>
      </w:r>
      <w:proofErr w:type="spellStart"/>
      <w:r w:rsidR="00C84507">
        <w:rPr>
          <w:color w:val="0000FF"/>
          <w:lang w:val="en-US"/>
        </w:rPr>
        <w:t>sách</w:t>
      </w:r>
      <w:proofErr w:type="spellEnd"/>
    </w:p>
    <w:p w14:paraId="01BE3F3E" w14:textId="77777777" w:rsidR="007A1DE8" w:rsidRPr="007A1DE8" w:rsidRDefault="007A1DE8" w:rsidP="007A1DE8">
      <w:pPr>
        <w:rPr>
          <w:lang w:val="en-US"/>
        </w:rPr>
      </w:pPr>
    </w:p>
    <w:p w14:paraId="7A8CD95A" w14:textId="29D1C901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AD28C8">
        <w:rPr>
          <w:rFonts w:ascii="Arial" w:hAnsi="Arial"/>
          <w:color w:val="0000FF"/>
          <w:sz w:val="34"/>
          <w:szCs w:val="30"/>
          <w:lang w:val="en-US"/>
        </w:rPr>
        <w:t>1.</w:t>
      </w:r>
      <w:r w:rsidR="00783284">
        <w:rPr>
          <w:rFonts w:ascii="Arial" w:hAnsi="Arial"/>
          <w:color w:val="0000FF"/>
          <w:sz w:val="34"/>
          <w:szCs w:val="30"/>
          <w:lang w:val="en-US"/>
        </w:rPr>
        <w:t>1</w:t>
      </w:r>
    </w:p>
    <w:p w14:paraId="087B5BDF" w14:textId="77777777" w:rsidR="00D234F3" w:rsidRDefault="00D234F3">
      <w:pPr>
        <w:pStyle w:val="Title"/>
        <w:jc w:val="both"/>
        <w:rPr>
          <w:lang w:val="en-US"/>
        </w:rPr>
      </w:pPr>
    </w:p>
    <w:p w14:paraId="7F801C1A" w14:textId="77777777" w:rsidR="003548A8" w:rsidRDefault="003548A8" w:rsidP="003548A8">
      <w:pPr>
        <w:rPr>
          <w:lang w:val="en-US"/>
        </w:rPr>
      </w:pPr>
    </w:p>
    <w:p w14:paraId="70C30415" w14:textId="77777777" w:rsidR="00301562" w:rsidRDefault="00301562" w:rsidP="003548A8">
      <w:pPr>
        <w:rPr>
          <w:lang w:val="en-US"/>
        </w:rPr>
      </w:pPr>
    </w:p>
    <w:p w14:paraId="0480968A" w14:textId="77777777" w:rsidR="00301562" w:rsidRDefault="00301562" w:rsidP="003548A8">
      <w:pPr>
        <w:rPr>
          <w:lang w:val="en-US"/>
        </w:rPr>
      </w:pPr>
    </w:p>
    <w:p w14:paraId="541BD7D1" w14:textId="77777777" w:rsidR="00301562" w:rsidRDefault="00301562" w:rsidP="003548A8">
      <w:pPr>
        <w:rPr>
          <w:lang w:val="en-US"/>
        </w:rPr>
      </w:pPr>
    </w:p>
    <w:p w14:paraId="4B3342CB" w14:textId="77777777" w:rsidR="00301562" w:rsidRDefault="00301562" w:rsidP="003548A8">
      <w:pPr>
        <w:rPr>
          <w:lang w:val="en-US"/>
        </w:rPr>
      </w:pPr>
    </w:p>
    <w:p w14:paraId="089645BC" w14:textId="77777777" w:rsidR="00301562" w:rsidRDefault="00301562" w:rsidP="003548A8">
      <w:pPr>
        <w:rPr>
          <w:lang w:val="en-US"/>
        </w:rPr>
      </w:pPr>
    </w:p>
    <w:p w14:paraId="07FDE490" w14:textId="77777777" w:rsidR="00301562" w:rsidRDefault="00301562" w:rsidP="003548A8">
      <w:pPr>
        <w:rPr>
          <w:lang w:val="en-US"/>
        </w:rPr>
      </w:pPr>
    </w:p>
    <w:p w14:paraId="323622AF" w14:textId="77777777" w:rsidR="00301562" w:rsidRDefault="00301562" w:rsidP="003548A8">
      <w:pPr>
        <w:rPr>
          <w:lang w:val="en-US"/>
        </w:rPr>
      </w:pPr>
    </w:p>
    <w:p w14:paraId="61DD5A28" w14:textId="77777777" w:rsidR="00301562" w:rsidRDefault="00301562" w:rsidP="003548A8">
      <w:pPr>
        <w:rPr>
          <w:lang w:val="en-US"/>
        </w:rPr>
      </w:pPr>
    </w:p>
    <w:p w14:paraId="03D88E6C" w14:textId="77777777" w:rsidR="003548A8" w:rsidRDefault="003548A8" w:rsidP="003548A8">
      <w:pPr>
        <w:rPr>
          <w:lang w:val="en-US"/>
        </w:rPr>
      </w:pPr>
    </w:p>
    <w:p w14:paraId="25DC6934" w14:textId="1382EE39" w:rsidR="003548A8" w:rsidRDefault="003548A8" w:rsidP="003548A8">
      <w:pPr>
        <w:rPr>
          <w:lang w:val="en-US"/>
        </w:rPr>
      </w:pPr>
    </w:p>
    <w:p w14:paraId="20F9BD7A" w14:textId="27E6B0B6" w:rsidR="003472DB" w:rsidRDefault="003472DB" w:rsidP="003548A8">
      <w:pPr>
        <w:rPr>
          <w:lang w:val="en-US"/>
        </w:rPr>
      </w:pPr>
    </w:p>
    <w:p w14:paraId="58160338" w14:textId="5F8651A9" w:rsidR="003472DB" w:rsidRDefault="003472DB" w:rsidP="003548A8">
      <w:pPr>
        <w:rPr>
          <w:lang w:val="en-US"/>
        </w:rPr>
      </w:pPr>
    </w:p>
    <w:p w14:paraId="3EF7A3D3" w14:textId="3D54B0EA" w:rsidR="003472DB" w:rsidRDefault="003472DB" w:rsidP="003548A8">
      <w:pPr>
        <w:rPr>
          <w:lang w:val="en-US"/>
        </w:rPr>
      </w:pPr>
    </w:p>
    <w:p w14:paraId="7513E3FC" w14:textId="171E38BB" w:rsidR="003472DB" w:rsidRDefault="003472DB" w:rsidP="003548A8">
      <w:pPr>
        <w:rPr>
          <w:lang w:val="en-US"/>
        </w:rPr>
      </w:pPr>
    </w:p>
    <w:p w14:paraId="7D730CE9" w14:textId="41C34293" w:rsidR="003472DB" w:rsidRDefault="003472DB" w:rsidP="003548A8">
      <w:pPr>
        <w:rPr>
          <w:lang w:val="en-US"/>
        </w:rPr>
      </w:pPr>
    </w:p>
    <w:p w14:paraId="7ADDEC06" w14:textId="2EB48E3A" w:rsidR="003472DB" w:rsidRDefault="003472DB" w:rsidP="003548A8">
      <w:pPr>
        <w:rPr>
          <w:lang w:val="en-US"/>
        </w:rPr>
      </w:pPr>
    </w:p>
    <w:p w14:paraId="5FC11E36" w14:textId="0EB0E0FA" w:rsidR="003472DB" w:rsidRDefault="003472DB" w:rsidP="003548A8">
      <w:pPr>
        <w:rPr>
          <w:lang w:val="en-US"/>
        </w:rPr>
      </w:pPr>
    </w:p>
    <w:p w14:paraId="32B384C1" w14:textId="77777777" w:rsidR="003472DB" w:rsidRDefault="003472DB" w:rsidP="003548A8">
      <w:pPr>
        <w:rPr>
          <w:lang w:val="en-US"/>
        </w:rPr>
      </w:pPr>
    </w:p>
    <w:p w14:paraId="13BCAA90" w14:textId="77777777" w:rsidR="003548A8" w:rsidRDefault="003548A8" w:rsidP="003548A8">
      <w:pPr>
        <w:rPr>
          <w:lang w:val="en-US"/>
        </w:rPr>
      </w:pPr>
    </w:p>
    <w:p w14:paraId="47E81268" w14:textId="77777777" w:rsidR="003548A8" w:rsidRDefault="003548A8" w:rsidP="003548A8">
      <w:pPr>
        <w:rPr>
          <w:lang w:val="en-US"/>
        </w:rPr>
      </w:pPr>
    </w:p>
    <w:p w14:paraId="2D16ED2F" w14:textId="77777777" w:rsidR="003548A8" w:rsidRDefault="003548A8" w:rsidP="003548A8">
      <w:pPr>
        <w:rPr>
          <w:lang w:val="en-US"/>
        </w:rPr>
      </w:pPr>
    </w:p>
    <w:p w14:paraId="6395EFE6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0A2143DE" w14:textId="77777777" w:rsidR="00B00F4C" w:rsidRDefault="00B00F4C" w:rsidP="00B00F4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1612556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Nguyễn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3935520C" w14:textId="77777777" w:rsidR="00B00F4C" w:rsidRPr="00B00F4C" w:rsidRDefault="00B00F4C" w:rsidP="00B00F4C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  <w:sectPr w:rsidR="00B00F4C" w:rsidRPr="00B00F4C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1612557 – Lê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Hoàng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Sang</w:t>
      </w:r>
    </w:p>
    <w:p w14:paraId="4D996B4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11B46EBD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E1DE309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8FF2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30973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25E6F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1B0864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4A7CD7EF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B89BC" w14:textId="0542B011" w:rsidR="00E95D0C" w:rsidRPr="007D00CA" w:rsidRDefault="00BF718D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29/5/2019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FFDB7" w14:textId="2D509485" w:rsidR="00E95D0C" w:rsidRPr="007D00CA" w:rsidRDefault="00BF718D" w:rsidP="004176B5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5183E" w14:textId="4DB94889" w:rsidR="00E95D0C" w:rsidRPr="007D00CA" w:rsidRDefault="00AD3B9C" w:rsidP="00AD3B9C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Mô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tả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chi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tiết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FD64B" w14:textId="34F53C6F" w:rsidR="00E95D0C" w:rsidRPr="007D00CA" w:rsidRDefault="00326BC2" w:rsidP="00DC363E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 xml:space="preserve">Lê </w:t>
            </w: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Hoàng</w:t>
            </w:r>
            <w:proofErr w:type="spellEnd"/>
            <w:r w:rsidRPr="007D00CA">
              <w:rPr>
                <w:rFonts w:eastAsia="SimSun"/>
                <w:color w:val="000000" w:themeColor="text1"/>
                <w:lang w:val="en-US"/>
              </w:rPr>
              <w:t xml:space="preserve"> Sang</w:t>
            </w:r>
          </w:p>
        </w:tc>
      </w:tr>
      <w:tr w:rsidR="00057B9D" w:rsidRPr="007A1DE8" w14:paraId="298B50E5" w14:textId="77777777" w:rsidTr="00057B9D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4B9C0" w14:textId="423EF165" w:rsidR="00057B9D" w:rsidRPr="007D00CA" w:rsidRDefault="00057B9D" w:rsidP="00057B9D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29/5/2019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6D0FE" w14:textId="5245E14C" w:rsidR="00057B9D" w:rsidRPr="007D00CA" w:rsidRDefault="00057B9D" w:rsidP="00057B9D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r w:rsidRPr="007D00CA">
              <w:rPr>
                <w:rFonts w:eastAsia="SimSun"/>
                <w:color w:val="000000" w:themeColor="text1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C7CBB" w14:textId="5CDCAF81" w:rsidR="00057B9D" w:rsidRPr="007D00CA" w:rsidRDefault="007D00CA" w:rsidP="00783284">
            <w:pPr>
              <w:keepLines/>
              <w:spacing w:after="120"/>
              <w:jc w:val="center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sung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kiến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trúc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hệ</w:t>
            </w:r>
            <w:proofErr w:type="spellEnd"/>
            <w:r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00" w:themeColor="text1"/>
                <w:lang w:val="en-US"/>
              </w:rPr>
              <w:t>thống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A17AE" w14:textId="2408E52A" w:rsidR="00057B9D" w:rsidRPr="007D00CA" w:rsidRDefault="00057B9D" w:rsidP="00057B9D">
            <w:pPr>
              <w:keepLines/>
              <w:spacing w:after="120"/>
              <w:jc w:val="both"/>
              <w:rPr>
                <w:rFonts w:eastAsia="SimSun"/>
                <w:color w:val="000000" w:themeColor="text1"/>
                <w:lang w:val="en-US"/>
              </w:rPr>
            </w:pP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Nguyễn</w:t>
            </w:r>
            <w:proofErr w:type="spellEnd"/>
            <w:r w:rsidRPr="007D00C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Hoàng</w:t>
            </w:r>
            <w:proofErr w:type="spellEnd"/>
            <w:r w:rsidRPr="007D00CA">
              <w:rPr>
                <w:rFonts w:eastAsia="SimSun"/>
                <w:color w:val="000000" w:themeColor="text1"/>
                <w:lang w:val="en-US"/>
              </w:rPr>
              <w:t xml:space="preserve"> </w:t>
            </w:r>
            <w:proofErr w:type="spellStart"/>
            <w:r w:rsidRPr="007D00CA">
              <w:rPr>
                <w:rFonts w:eastAsia="SimSun"/>
                <w:color w:val="000000" w:themeColor="text1"/>
                <w:lang w:val="en-US"/>
              </w:rPr>
              <w:t>Samg</w:t>
            </w:r>
            <w:proofErr w:type="spellEnd"/>
          </w:p>
        </w:tc>
      </w:tr>
    </w:tbl>
    <w:p w14:paraId="36062FC4" w14:textId="77777777" w:rsidR="00A23833" w:rsidRDefault="00A23833" w:rsidP="0031511D">
      <w:pPr>
        <w:pStyle w:val="Title"/>
        <w:rPr>
          <w:lang w:val="en-US"/>
        </w:rPr>
      </w:pPr>
    </w:p>
    <w:p w14:paraId="26634E24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AB9900C" w14:textId="616AE066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014498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4BD7F573" w14:textId="25256B55" w:rsidR="00456410" w:rsidRDefault="00DA38A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014498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36F0157E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33755F03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38CAC092" w14:textId="1AA82C3B" w:rsidR="00CA75F9" w:rsidRDefault="00AD507F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A42CA32" wp14:editId="3260D292">
                <wp:simplePos x="0" y="0"/>
                <wp:positionH relativeFrom="column">
                  <wp:posOffset>-152400</wp:posOffset>
                </wp:positionH>
                <wp:positionV relativeFrom="paragraph">
                  <wp:posOffset>346710</wp:posOffset>
                </wp:positionV>
                <wp:extent cx="6019800" cy="63055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0" cy="6305550"/>
                        </a:xfrm>
                        <a:prstGeom prst="roundRect">
                          <a:avLst>
                            <a:gd name="adj" fmla="val 4085"/>
                          </a:avLst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641CD" id="Rectangle: Rounded Corners 2" o:spid="_x0000_s1026" style="position:absolute;margin-left:-12pt;margin-top:27.3pt;width:474pt;height:496.5pt;z-index:25160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267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" filled="f" strokecolor="black [3200]"/>
            </w:pict>
          </mc:Fallback>
        </mc:AlternateContent>
      </w:r>
      <w:proofErr w:type="spellStart"/>
      <w:r w:rsidR="00CA75F9">
        <w:rPr>
          <w:lang w:val="en-US"/>
        </w:rPr>
        <w:t>Kiến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trúc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hệ</w:t>
      </w:r>
      <w:proofErr w:type="spellEnd"/>
      <w:r w:rsidR="00CA75F9">
        <w:rPr>
          <w:lang w:val="en-US"/>
        </w:rPr>
        <w:t xml:space="preserve"> </w:t>
      </w:r>
      <w:proofErr w:type="spellStart"/>
      <w:r w:rsidR="00CA75F9">
        <w:rPr>
          <w:lang w:val="en-US"/>
        </w:rPr>
        <w:t>thống</w:t>
      </w:r>
      <w:bookmarkEnd w:id="0"/>
      <w:bookmarkEnd w:id="1"/>
      <w:proofErr w:type="spellEnd"/>
    </w:p>
    <w:p w14:paraId="29B1A886" w14:textId="40B58915" w:rsidR="00CA75F9" w:rsidRDefault="00A77A58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B0AEFE1" wp14:editId="477AEEED">
                <wp:simplePos x="0" y="0"/>
                <wp:positionH relativeFrom="column">
                  <wp:posOffset>1981200</wp:posOffset>
                </wp:positionH>
                <wp:positionV relativeFrom="paragraph">
                  <wp:posOffset>55246</wp:posOffset>
                </wp:positionV>
                <wp:extent cx="1743075" cy="4000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29C6044" w14:textId="429EF4F9" w:rsidR="00AD507F" w:rsidRPr="00AD507F" w:rsidRDefault="00AD507F" w:rsidP="00EB06D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D507F">
                              <w:rPr>
                                <w:rFonts w:ascii="Arial" w:hAnsi="Arial" w:cs="Arial"/>
                                <w:b/>
                                <w:sz w:val="30"/>
                                <w:szCs w:val="30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AEFE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56pt;margin-top:4.35pt;width:137.25pt;height:31.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" fillcolor="white [3201]" strokecolor="white [3212]" strokeweight=".5pt">
                <v:textbox>
                  <w:txbxContent>
                    <w:p w14:paraId="029C6044" w14:textId="429EF4F9" w:rsidR="00AD507F" w:rsidRPr="00AD507F" w:rsidRDefault="00AD507F" w:rsidP="00EB06D7">
                      <w:pPr>
                        <w:jc w:val="center"/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>Quản</w:t>
                      </w:r>
                      <w:proofErr w:type="spellEnd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>lí</w:t>
                      </w:r>
                      <w:proofErr w:type="spellEnd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  <w:proofErr w:type="spellStart"/>
                      <w:r w:rsidRPr="00AD507F">
                        <w:rPr>
                          <w:rFonts w:ascii="Arial" w:hAnsi="Arial" w:cs="Arial"/>
                          <w:b/>
                          <w:sz w:val="30"/>
                          <w:szCs w:val="30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D5D2746" w14:textId="43B83F47" w:rsidR="00AD507F" w:rsidRDefault="00A77A58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ED0EF2A" wp14:editId="522CC34D">
                <wp:simplePos x="0" y="0"/>
                <wp:positionH relativeFrom="column">
                  <wp:posOffset>0</wp:posOffset>
                </wp:positionH>
                <wp:positionV relativeFrom="paragraph">
                  <wp:posOffset>211455</wp:posOffset>
                </wp:positionV>
                <wp:extent cx="5715000" cy="184785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847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5FD2B5" id="Rectangle: Rounded Corners 4" o:spid="_x0000_s1026" style="position:absolute;margin-left:0;margin-top:16.65pt;width:450pt;height:145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" filled="f" strokecolor="black [3200]"/>
            </w:pict>
          </mc:Fallback>
        </mc:AlternateContent>
      </w:r>
    </w:p>
    <w:p w14:paraId="2B60E9A7" w14:textId="20FD2C95" w:rsidR="00AD507F" w:rsidRPr="00212259" w:rsidRDefault="00497594" w:rsidP="000D1166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212259">
        <w:rPr>
          <w:rFonts w:ascii="Arial" w:hAnsi="Arial" w:cs="Arial"/>
          <w:lang w:val="en-US"/>
        </w:rPr>
        <w:t>Tầng</w:t>
      </w:r>
      <w:proofErr w:type="spellEnd"/>
      <w:r w:rsidRPr="00212259">
        <w:rPr>
          <w:rFonts w:ascii="Arial" w:hAnsi="Arial" w:cs="Arial"/>
          <w:lang w:val="en-US"/>
        </w:rPr>
        <w:t xml:space="preserve"> </w:t>
      </w:r>
      <w:proofErr w:type="spellStart"/>
      <w:r w:rsidRPr="00212259">
        <w:rPr>
          <w:rFonts w:ascii="Arial" w:hAnsi="Arial" w:cs="Arial"/>
          <w:lang w:val="en-US"/>
        </w:rPr>
        <w:t>giao</w:t>
      </w:r>
      <w:proofErr w:type="spellEnd"/>
      <w:r w:rsidRPr="00212259">
        <w:rPr>
          <w:rFonts w:ascii="Arial" w:hAnsi="Arial" w:cs="Arial"/>
          <w:lang w:val="en-US"/>
        </w:rPr>
        <w:t xml:space="preserve"> </w:t>
      </w:r>
      <w:proofErr w:type="spellStart"/>
      <w:r w:rsidRPr="00212259">
        <w:rPr>
          <w:rFonts w:ascii="Arial" w:hAnsi="Arial" w:cs="Arial"/>
          <w:lang w:val="en-US"/>
        </w:rPr>
        <w:t>diện</w:t>
      </w:r>
      <w:proofErr w:type="spellEnd"/>
    </w:p>
    <w:p w14:paraId="4689B295" w14:textId="42575F50" w:rsidR="00AD507F" w:rsidRDefault="00AB34EB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8FCCB7" wp14:editId="4DB11D77">
                <wp:simplePos x="0" y="0"/>
                <wp:positionH relativeFrom="column">
                  <wp:posOffset>214685</wp:posOffset>
                </wp:positionH>
                <wp:positionV relativeFrom="paragraph">
                  <wp:posOffset>78685</wp:posOffset>
                </wp:positionV>
                <wp:extent cx="978011" cy="580390"/>
                <wp:effectExtent l="0" t="0" r="12700" b="1016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58039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C4A38" w14:textId="5EFB53FB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bán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8FCCB7" id="Rectangle: Rounded Corners 26" o:spid="_x0000_s1027" style="position:absolute;left:0;text-align:left;margin-left:16.9pt;margin-top:6.2pt;width:77pt;height:45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" filled="f" strokecolor="black [3200]">
                <v:textbox>
                  <w:txbxContent>
                    <w:p w14:paraId="62AC4A38" w14:textId="5EFB53FB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bán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B6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FEBB1E" wp14:editId="5414BD26">
                <wp:simplePos x="0" y="0"/>
                <wp:positionH relativeFrom="column">
                  <wp:posOffset>4238929</wp:posOffset>
                </wp:positionH>
                <wp:positionV relativeFrom="paragraph">
                  <wp:posOffset>8310</wp:posOffset>
                </wp:positionV>
                <wp:extent cx="1343770" cy="580445"/>
                <wp:effectExtent l="0" t="0" r="27940" b="101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5D534" w14:textId="78F33AE3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báo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cáo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CFEBB1E" id="Rectangle: Rounded Corners 29" o:spid="_x0000_s1028" style="position:absolute;left:0;text-align:left;margin-left:333.75pt;margin-top:.65pt;width:105.8pt;height:45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" filled="f" strokecolor="black [3200]">
                <v:textbox>
                  <w:txbxContent>
                    <w:p w14:paraId="4A65D534" w14:textId="78F33AE3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báo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cáo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B6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AB4250" wp14:editId="22F12776">
                <wp:simplePos x="0" y="0"/>
                <wp:positionH relativeFrom="column">
                  <wp:posOffset>2631882</wp:posOffset>
                </wp:positionH>
                <wp:positionV relativeFrom="paragraph">
                  <wp:posOffset>7123</wp:posOffset>
                </wp:positionV>
                <wp:extent cx="1343770" cy="580445"/>
                <wp:effectExtent l="0" t="0" r="27940" b="1016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06DFF" w14:textId="27CE90AF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người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CAB4250" id="Rectangle: Rounded Corners 28" o:spid="_x0000_s1029" style="position:absolute;left:0;text-align:left;margin-left:207.25pt;margin-top:.55pt;width:105.8pt;height:45.7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" filled="f" strokecolor="black [3200]">
                <v:textbox>
                  <w:txbxContent>
                    <w:p w14:paraId="4B406DFF" w14:textId="27CE90AF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người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mua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CA6B6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160E3D1" wp14:editId="706201A4">
                <wp:simplePos x="0" y="0"/>
                <wp:positionH relativeFrom="column">
                  <wp:posOffset>1327868</wp:posOffset>
                </wp:positionH>
                <wp:positionV relativeFrom="paragraph">
                  <wp:posOffset>54831</wp:posOffset>
                </wp:positionV>
                <wp:extent cx="1089329" cy="580445"/>
                <wp:effectExtent l="0" t="0" r="15875" b="1016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329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C18E2" w14:textId="63BA9EA2" w:rsidR="00CA6B6B" w:rsidRPr="00AB34EB" w:rsidRDefault="00CA6B6B" w:rsidP="00CA6B6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0E3D1" id="Rectangle: Rounded Corners 27" o:spid="_x0000_s1030" style="position:absolute;left:0;text-align:left;margin-left:104.55pt;margin-top:4.3pt;width:85.75pt;height:45.7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" filled="f" strokecolor="black [3200]">
                <v:textbox>
                  <w:txbxContent>
                    <w:p w14:paraId="7A6C18E2" w14:textId="63BA9EA2" w:rsidR="00CA6B6B" w:rsidRPr="00AB34EB" w:rsidRDefault="00CA6B6B" w:rsidP="00CA6B6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7D4FAC7" w14:textId="2E1FC990" w:rsidR="00AD507F" w:rsidRDefault="00AD507F" w:rsidP="000D1166">
      <w:pPr>
        <w:spacing w:line="360" w:lineRule="auto"/>
        <w:jc w:val="center"/>
      </w:pPr>
    </w:p>
    <w:p w14:paraId="33F97D29" w14:textId="255FEB96" w:rsidR="00AD507F" w:rsidRDefault="005F1B1F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74899C" wp14:editId="2EB2098B">
                <wp:simplePos x="0" y="0"/>
                <wp:positionH relativeFrom="column">
                  <wp:posOffset>3125912</wp:posOffset>
                </wp:positionH>
                <wp:positionV relativeFrom="paragraph">
                  <wp:posOffset>261288</wp:posOffset>
                </wp:positionV>
                <wp:extent cx="1343770" cy="580445"/>
                <wp:effectExtent l="0" t="0" r="27940" b="101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CD067" w14:textId="2C910FE6" w:rsidR="000B263B" w:rsidRPr="00AB34EB" w:rsidRDefault="000B263B" w:rsidP="000B263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nội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74899C" id="Rectangle: Rounded Corners 31" o:spid="_x0000_s1031" style="position:absolute;left:0;text-align:left;margin-left:246.15pt;margin-top:20.55pt;width:105.8pt;height:45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" filled="f" strokecolor="black [3200]">
                <v:textbox>
                  <w:txbxContent>
                    <w:p w14:paraId="003CD067" w14:textId="2C910FE6" w:rsidR="000B263B" w:rsidRPr="00AB34EB" w:rsidRDefault="000B263B" w:rsidP="000B263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nội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quy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02EFEB81" w14:textId="6BDD9535" w:rsidR="00AD507F" w:rsidRDefault="005F1B1F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F5A54E" wp14:editId="74B83590">
                <wp:simplePos x="0" y="0"/>
                <wp:positionH relativeFrom="column">
                  <wp:posOffset>1431787</wp:posOffset>
                </wp:positionH>
                <wp:positionV relativeFrom="paragraph">
                  <wp:posOffset>6350</wp:posOffset>
                </wp:positionV>
                <wp:extent cx="1343770" cy="580445"/>
                <wp:effectExtent l="0" t="0" r="27940" b="1016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0" cy="58044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05E9D" w14:textId="69160D56" w:rsidR="00EA3AF4" w:rsidRPr="00AB34EB" w:rsidRDefault="00EA3AF4" w:rsidP="00EA3AF4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Màn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hình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quản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lí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B34EB">
                              <w:rPr>
                                <w:rFonts w:ascii="Arial" w:hAnsi="Arial" w:cs="Arial"/>
                                <w:lang w:val="en-US"/>
                              </w:rPr>
                              <w:t>đơn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EF5A54E" id="Rectangle: Rounded Corners 30" o:spid="_x0000_s1032" style="position:absolute;left:0;text-align:left;margin-left:112.75pt;margin-top:.5pt;width:105.8pt;height:45.7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" filled="f" strokecolor="black [3200]">
                <v:textbox>
                  <w:txbxContent>
                    <w:p w14:paraId="5DB05E9D" w14:textId="69160D56" w:rsidR="00EA3AF4" w:rsidRPr="00AB34EB" w:rsidRDefault="00EA3AF4" w:rsidP="00EA3AF4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Màn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hình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quản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lí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hóa</w:t>
                      </w:r>
                      <w:proofErr w:type="spellEnd"/>
                      <w:r w:rsidRPr="00AB34EB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AB34EB">
                        <w:rPr>
                          <w:rFonts w:ascii="Arial" w:hAnsi="Arial" w:cs="Arial"/>
                          <w:lang w:val="en-US"/>
                        </w:rPr>
                        <w:t>đơn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78E57C22" w14:textId="51369CE7" w:rsidR="00AD507F" w:rsidRDefault="00AD507F" w:rsidP="000D1166">
      <w:pPr>
        <w:spacing w:line="360" w:lineRule="auto"/>
        <w:jc w:val="center"/>
      </w:pPr>
    </w:p>
    <w:p w14:paraId="7B83BE67" w14:textId="5AC79034" w:rsidR="00AD507F" w:rsidRDefault="00AD507F" w:rsidP="000D1166">
      <w:pPr>
        <w:spacing w:line="360" w:lineRule="auto"/>
        <w:jc w:val="center"/>
      </w:pPr>
    </w:p>
    <w:p w14:paraId="28EBF1A7" w14:textId="5E726308" w:rsidR="00AD507F" w:rsidRDefault="00113BD9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E23E3" wp14:editId="1A4D4C93">
                <wp:simplePos x="0" y="0"/>
                <wp:positionH relativeFrom="column">
                  <wp:posOffset>4293014</wp:posOffset>
                </wp:positionH>
                <wp:positionV relativeFrom="paragraph">
                  <wp:posOffset>24185</wp:posOffset>
                </wp:positionV>
                <wp:extent cx="0" cy="664762"/>
                <wp:effectExtent l="133350" t="19050" r="114300" b="977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47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704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38.05pt;margin-top:1.9pt;width:0;height:52.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" strokecolor="black [3200]" strokeweight="4.5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785315" wp14:editId="227F5096">
                <wp:simplePos x="0" y="0"/>
                <wp:positionH relativeFrom="column">
                  <wp:posOffset>1528002</wp:posOffset>
                </wp:positionH>
                <wp:positionV relativeFrom="paragraph">
                  <wp:posOffset>23191</wp:posOffset>
                </wp:positionV>
                <wp:extent cx="0" cy="664762"/>
                <wp:effectExtent l="133350" t="19050" r="114300" b="9779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64762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61443" id="Straight Arrow Connector 20" o:spid="_x0000_s1026" type="#_x0000_t32" style="position:absolute;margin-left:120.3pt;margin-top:1.85pt;width:0;height:52.35pt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" strokecolor="black [3200]" strokeweight="4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D78F4A1" w14:textId="3A527B39" w:rsidR="00E350B0" w:rsidRDefault="00E350B0" w:rsidP="000D1166">
      <w:pPr>
        <w:spacing w:line="360" w:lineRule="auto"/>
        <w:jc w:val="center"/>
        <w:rPr>
          <w:rFonts w:ascii="Arial" w:hAnsi="Arial" w:cs="Arial"/>
          <w:lang w:val="en-US"/>
        </w:rPr>
      </w:pPr>
    </w:p>
    <w:p w14:paraId="410E8D1B" w14:textId="63CE2249" w:rsidR="006C648A" w:rsidRDefault="006C648A" w:rsidP="000D1166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B59A2AC" wp14:editId="09435247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5715000" cy="1343025"/>
                <wp:effectExtent l="0" t="0" r="19050" b="2857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13430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E8AC4" id="Rectangle: Rounded Corners 12" o:spid="_x0000_s1026" style="position:absolute;margin-left:0;margin-top:16.4pt;width:450pt;height:105.7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" filled="f" strokecolor="black [3200]"/>
            </w:pict>
          </mc:Fallback>
        </mc:AlternateContent>
      </w:r>
    </w:p>
    <w:p w14:paraId="33453FF8" w14:textId="58B0D272" w:rsidR="00AD507F" w:rsidRPr="00A610A5" w:rsidRDefault="00A77A58" w:rsidP="000D1166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A610A5">
        <w:rPr>
          <w:rFonts w:ascii="Arial" w:hAnsi="Arial" w:cs="Arial"/>
          <w:lang w:val="en-US"/>
        </w:rPr>
        <w:t>Tầng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xử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lí</w:t>
      </w:r>
      <w:proofErr w:type="spellEnd"/>
    </w:p>
    <w:p w14:paraId="463723F8" w14:textId="5228041D" w:rsidR="00AD507F" w:rsidRDefault="00BA588E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D85C33" wp14:editId="4E9E33D1">
                <wp:simplePos x="0" y="0"/>
                <wp:positionH relativeFrom="column">
                  <wp:posOffset>4029655</wp:posOffset>
                </wp:positionH>
                <wp:positionV relativeFrom="paragraph">
                  <wp:posOffset>121920</wp:posOffset>
                </wp:positionV>
                <wp:extent cx="1224390" cy="619760"/>
                <wp:effectExtent l="0" t="0" r="13970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390" cy="6197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3F4775" w14:textId="017488BA" w:rsidR="005D52EB" w:rsidRPr="00BA588E" w:rsidRDefault="005D52EB" w:rsidP="005D52EB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Hóa</w:t>
                            </w:r>
                            <w:proofErr w:type="spellEnd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đơn</w:t>
                            </w:r>
                            <w:proofErr w:type="spellEnd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D85C33" id="Rectangle: Rounded Corners 25" o:spid="_x0000_s1033" style="position:absolute;left:0;text-align:left;margin-left:317.3pt;margin-top:9.6pt;width:96.4pt;height:48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" filled="f" strokecolor="black [3200]">
                <v:textbox>
                  <w:txbxContent>
                    <w:p w14:paraId="0B3F4775" w14:textId="017488BA" w:rsidR="005D52EB" w:rsidRPr="00BA588E" w:rsidRDefault="005D52EB" w:rsidP="005D52EB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Hóa</w:t>
                      </w:r>
                      <w:proofErr w:type="spellEnd"/>
                      <w:r w:rsidRPr="00BA58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đơn</w:t>
                      </w:r>
                      <w:proofErr w:type="spellEnd"/>
                      <w:r w:rsidRPr="00BA58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8FE52E" wp14:editId="2C4F5A4E">
                <wp:simplePos x="0" y="0"/>
                <wp:positionH relativeFrom="column">
                  <wp:posOffset>596348</wp:posOffset>
                </wp:positionH>
                <wp:positionV relativeFrom="paragraph">
                  <wp:posOffset>122058</wp:posOffset>
                </wp:positionV>
                <wp:extent cx="1097031" cy="619760"/>
                <wp:effectExtent l="0" t="0" r="27305" b="2794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031" cy="61976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FE790" w14:textId="5725BEC2" w:rsidR="00622562" w:rsidRPr="00BA588E" w:rsidRDefault="00622562" w:rsidP="0062256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Khách</w:t>
                            </w:r>
                            <w:proofErr w:type="spellEnd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hàng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8FE52E" id="Rectangle: Rounded Corners 23" o:spid="_x0000_s1034" style="position:absolute;left:0;text-align:left;margin-left:46.95pt;margin-top:9.6pt;width:86.4pt;height:48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" filled="f" strokecolor="black [3200]">
                <v:textbox>
                  <w:txbxContent>
                    <w:p w14:paraId="2F6FE790" w14:textId="5725BEC2" w:rsidR="00622562" w:rsidRPr="00BA588E" w:rsidRDefault="00622562" w:rsidP="0062256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Khách</w:t>
                      </w:r>
                      <w:proofErr w:type="spellEnd"/>
                      <w:r w:rsidRPr="00BA588E">
                        <w:rPr>
                          <w:rFonts w:ascii="Arial" w:hAnsi="Arial" w:cs="Arial"/>
                          <w:lang w:val="en-US"/>
                        </w:rPr>
                        <w:t xml:space="preserve"> </w:t>
                      </w: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hàng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5D52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6A0F22" wp14:editId="3E181865">
                <wp:simplePos x="0" y="0"/>
                <wp:positionH relativeFrom="column">
                  <wp:posOffset>2409687</wp:posOffset>
                </wp:positionH>
                <wp:positionV relativeFrom="paragraph">
                  <wp:posOffset>122969</wp:posOffset>
                </wp:positionV>
                <wp:extent cx="874643" cy="620202"/>
                <wp:effectExtent l="0" t="0" r="20955" b="2794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620202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00678" w14:textId="412BB3F1" w:rsidR="00622562" w:rsidRPr="00BA588E" w:rsidRDefault="00622562" w:rsidP="00622562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Sách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6A0F22" id="Rectangle: Rounded Corners 24" o:spid="_x0000_s1035" style="position:absolute;left:0;text-align:left;margin-left:189.75pt;margin-top:9.7pt;width:68.85pt;height:4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" filled="f" strokecolor="black [3200]">
                <v:textbox>
                  <w:txbxContent>
                    <w:p w14:paraId="3DA00678" w14:textId="412BB3F1" w:rsidR="00622562" w:rsidRPr="00BA588E" w:rsidRDefault="00622562" w:rsidP="00622562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Sách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A73DC92" w14:textId="7AA39F96" w:rsidR="00AD507F" w:rsidRPr="00622562" w:rsidRDefault="00AD507F" w:rsidP="00622562">
      <w:pPr>
        <w:spacing w:line="360" w:lineRule="auto"/>
        <w:rPr>
          <w:lang w:val="en-US"/>
        </w:rPr>
      </w:pPr>
    </w:p>
    <w:p w14:paraId="50673BF0" w14:textId="201CCAB3" w:rsidR="00AD507F" w:rsidRDefault="00AD507F" w:rsidP="000D1166">
      <w:pPr>
        <w:spacing w:line="360" w:lineRule="auto"/>
        <w:jc w:val="center"/>
      </w:pPr>
    </w:p>
    <w:p w14:paraId="15F94EE7" w14:textId="6825ABF4" w:rsidR="00AD507F" w:rsidRDefault="00AD507F" w:rsidP="000D1166">
      <w:pPr>
        <w:spacing w:line="360" w:lineRule="auto"/>
        <w:jc w:val="center"/>
      </w:pPr>
    </w:p>
    <w:p w14:paraId="01C38996" w14:textId="1F6A1BA1" w:rsidR="00AD507F" w:rsidRDefault="00113BD9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949C75" wp14:editId="3D6CAB2A">
                <wp:simplePos x="0" y="0"/>
                <wp:positionH relativeFrom="column">
                  <wp:posOffset>2853773</wp:posOffset>
                </wp:positionH>
                <wp:positionV relativeFrom="paragraph">
                  <wp:posOffset>28658</wp:posOffset>
                </wp:positionV>
                <wp:extent cx="3313" cy="421419"/>
                <wp:effectExtent l="133350" t="19050" r="149225" b="933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3" cy="4214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97E87" id="Straight Arrow Connector 21" o:spid="_x0000_s1026" type="#_x0000_t32" style="position:absolute;margin-left:224.7pt;margin-top:2.25pt;width:.25pt;height:33.2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" strokecolor="black [3200]" strokeweight="4.5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632EC33" w14:textId="284CD3BC" w:rsidR="00AD507F" w:rsidRDefault="00C95711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8A17D76" wp14:editId="0CEF473F">
                <wp:simplePos x="0" y="0"/>
                <wp:positionH relativeFrom="column">
                  <wp:posOffset>180975</wp:posOffset>
                </wp:positionH>
                <wp:positionV relativeFrom="paragraph">
                  <wp:posOffset>210185</wp:posOffset>
                </wp:positionV>
                <wp:extent cx="5353050" cy="1219200"/>
                <wp:effectExtent l="0" t="0" r="19050" b="1905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1219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12FC8" id="Rectangle: Rounded Corners 14" o:spid="_x0000_s1026" style="position:absolute;margin-left:14.25pt;margin-top:16.55pt;width:421.5pt;height:9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" filled="f" strokecolor="black [3200]"/>
            </w:pict>
          </mc:Fallback>
        </mc:AlternateContent>
      </w:r>
    </w:p>
    <w:p w14:paraId="22B7E504" w14:textId="57C47497" w:rsidR="00AD507F" w:rsidRPr="00A610A5" w:rsidRDefault="00A77A58" w:rsidP="00C95711">
      <w:pPr>
        <w:spacing w:line="360" w:lineRule="auto"/>
        <w:jc w:val="center"/>
        <w:rPr>
          <w:rFonts w:ascii="Arial" w:hAnsi="Arial" w:cs="Arial"/>
          <w:lang w:val="en-US"/>
        </w:rPr>
      </w:pPr>
      <w:proofErr w:type="spellStart"/>
      <w:r w:rsidRPr="00A610A5">
        <w:rPr>
          <w:rFonts w:ascii="Arial" w:hAnsi="Arial" w:cs="Arial"/>
          <w:lang w:val="en-US"/>
        </w:rPr>
        <w:t>Tầng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dữ</w:t>
      </w:r>
      <w:proofErr w:type="spellEnd"/>
      <w:r w:rsidRPr="00A610A5">
        <w:rPr>
          <w:rFonts w:ascii="Arial" w:hAnsi="Arial" w:cs="Arial"/>
          <w:lang w:val="en-US"/>
        </w:rPr>
        <w:t xml:space="preserve"> </w:t>
      </w:r>
      <w:proofErr w:type="spellStart"/>
      <w:r w:rsidRPr="00A610A5">
        <w:rPr>
          <w:rFonts w:ascii="Arial" w:hAnsi="Arial" w:cs="Arial"/>
          <w:lang w:val="en-US"/>
        </w:rPr>
        <w:t>liệu</w:t>
      </w:r>
      <w:proofErr w:type="spellEnd"/>
    </w:p>
    <w:p w14:paraId="07759277" w14:textId="7E828728" w:rsidR="00AD507F" w:rsidRDefault="00BA588E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15DBBDC" wp14:editId="54FBD661">
                <wp:simplePos x="0" y="0"/>
                <wp:positionH relativeFrom="column">
                  <wp:posOffset>3411110</wp:posOffset>
                </wp:positionH>
                <wp:positionV relativeFrom="paragraph">
                  <wp:posOffset>7261</wp:posOffset>
                </wp:positionV>
                <wp:extent cx="644055" cy="723900"/>
                <wp:effectExtent l="0" t="0" r="22860" b="19050"/>
                <wp:wrapNone/>
                <wp:docPr id="16" name="Cyl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055" cy="723900"/>
                        </a:xfrm>
                        <a:prstGeom prst="ca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076D" w14:textId="25657084" w:rsidR="00C95711" w:rsidRPr="00BA588E" w:rsidRDefault="00C95711" w:rsidP="00C9571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DBBD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16" o:spid="_x0000_s1036" type="#_x0000_t22" style="position:absolute;left:0;text-align:left;margin-left:268.6pt;margin-top:.55pt;width:50.7pt;height:57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" adj="4804" filled="f" strokecolor="black [3200]">
                <v:textbox>
                  <w:txbxContent>
                    <w:p w14:paraId="674B076D" w14:textId="25657084" w:rsidR="00C95711" w:rsidRPr="00BA588E" w:rsidRDefault="00C95711" w:rsidP="00C9571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r w:rsidRPr="00BA588E">
                        <w:rPr>
                          <w:rFonts w:ascii="Arial" w:hAnsi="Arial" w:cs="Arial"/>
                          <w:lang w:val="en-US"/>
                        </w:rPr>
                        <w:t>SQL Server</w:t>
                      </w:r>
                    </w:p>
                  </w:txbxContent>
                </v:textbox>
              </v:shape>
            </w:pict>
          </mc:Fallback>
        </mc:AlternateContent>
      </w:r>
      <w:r w:rsidR="00C9571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434159" wp14:editId="5A02219E">
                <wp:simplePos x="0" y="0"/>
                <wp:positionH relativeFrom="column">
                  <wp:posOffset>1562100</wp:posOffset>
                </wp:positionH>
                <wp:positionV relativeFrom="paragraph">
                  <wp:posOffset>164465</wp:posOffset>
                </wp:positionV>
                <wp:extent cx="771525" cy="4476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47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F0F04E" w14:textId="0B562E4B" w:rsidR="00C95711" w:rsidRPr="00BA588E" w:rsidRDefault="00C95711" w:rsidP="00C95711">
                            <w:pPr>
                              <w:jc w:val="center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proofErr w:type="spellStart"/>
                            <w:r w:rsidRPr="00BA588E">
                              <w:rPr>
                                <w:rFonts w:ascii="Arial" w:hAnsi="Arial" w:cs="Arial"/>
                                <w:lang w:val="en-US"/>
                              </w:rPr>
                              <w:t>DataLib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34159" id="Rectangle 15" o:spid="_x0000_s1037" style="position:absolute;left:0;text-align:left;margin-left:123pt;margin-top:12.95pt;width:60.75pt;height:35.2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" filled="f" strokecolor="black [3200]">
                <v:stroke joinstyle="round"/>
                <v:textbox>
                  <w:txbxContent>
                    <w:p w14:paraId="6AF0F04E" w14:textId="0B562E4B" w:rsidR="00C95711" w:rsidRPr="00BA588E" w:rsidRDefault="00C95711" w:rsidP="00C95711">
                      <w:pPr>
                        <w:jc w:val="center"/>
                        <w:rPr>
                          <w:rFonts w:ascii="Arial" w:hAnsi="Arial" w:cs="Arial"/>
                          <w:lang w:val="en-US"/>
                        </w:rPr>
                      </w:pPr>
                      <w:proofErr w:type="spellStart"/>
                      <w:r w:rsidRPr="00BA588E">
                        <w:rPr>
                          <w:rFonts w:ascii="Arial" w:hAnsi="Arial" w:cs="Arial"/>
                          <w:lang w:val="en-US"/>
                        </w:rPr>
                        <w:t>DataLib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3ED96E7" w14:textId="580B17A2" w:rsidR="00AD507F" w:rsidRDefault="00972733" w:rsidP="000D1166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68DD3" wp14:editId="5B2D409A">
                <wp:simplePos x="0" y="0"/>
                <wp:positionH relativeFrom="column">
                  <wp:posOffset>2387600</wp:posOffset>
                </wp:positionH>
                <wp:positionV relativeFrom="paragraph">
                  <wp:posOffset>120015</wp:posOffset>
                </wp:positionV>
                <wp:extent cx="1003300" cy="0"/>
                <wp:effectExtent l="0" t="76200" r="254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2D4C" id="Straight Arrow Connector 17" o:spid="_x0000_s1026" type="#_x0000_t32" style="position:absolute;margin-left:188pt;margin-top:9.45pt;width:79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" strokecolor="black [3200]">
                <v:stroke dashstyle="dash" endarrow="open"/>
              </v:shape>
            </w:pict>
          </mc:Fallback>
        </mc:AlternateContent>
      </w:r>
    </w:p>
    <w:p w14:paraId="79EB783B" w14:textId="59705962" w:rsidR="00AD507F" w:rsidRDefault="00AD507F" w:rsidP="000D1166">
      <w:pPr>
        <w:spacing w:line="360" w:lineRule="auto"/>
        <w:jc w:val="center"/>
      </w:pPr>
    </w:p>
    <w:p w14:paraId="4621D872" w14:textId="1B797112" w:rsidR="00AD507F" w:rsidRDefault="00AD507F" w:rsidP="000D1166">
      <w:pPr>
        <w:spacing w:line="360" w:lineRule="auto"/>
        <w:jc w:val="center"/>
      </w:pPr>
    </w:p>
    <w:p w14:paraId="1CF38959" w14:textId="45E8CB96" w:rsidR="00AD507F" w:rsidRDefault="00AD507F" w:rsidP="000D1166">
      <w:pPr>
        <w:spacing w:line="360" w:lineRule="auto"/>
        <w:jc w:val="center"/>
      </w:pPr>
    </w:p>
    <w:p w14:paraId="0ED7126F" w14:textId="77777777" w:rsidR="00AD507F" w:rsidRPr="000D1166" w:rsidRDefault="00AD507F" w:rsidP="000D1166">
      <w:pPr>
        <w:spacing w:line="360" w:lineRule="auto"/>
        <w:jc w:val="center"/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14:paraId="5E62548C" w14:textId="77777777" w:rsidTr="00F10F04">
        <w:tc>
          <w:tcPr>
            <w:tcW w:w="3001" w:type="dxa"/>
          </w:tcPr>
          <w:p w14:paraId="1F9AD6D4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14:paraId="123034B2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14:paraId="1F494CB6" w14:textId="77777777" w:rsidTr="00F10F04">
        <w:tc>
          <w:tcPr>
            <w:tcW w:w="3001" w:type="dxa"/>
          </w:tcPr>
          <w:p w14:paraId="7D526E6D" w14:textId="77777777" w:rsidR="00CA75F9" w:rsidRPr="00312353" w:rsidRDefault="00312353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GUI</w:t>
            </w:r>
          </w:p>
        </w:tc>
        <w:tc>
          <w:tcPr>
            <w:tcW w:w="6179" w:type="dxa"/>
          </w:tcPr>
          <w:p w14:paraId="5E633731" w14:textId="77777777" w:rsidR="00CA75F9" w:rsidRPr="00312353" w:rsidRDefault="00312353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Giao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thống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User</w:t>
            </w:r>
          </w:p>
        </w:tc>
      </w:tr>
      <w:tr w:rsidR="00CA75F9" w:rsidRPr="00940354" w14:paraId="1C3D5197" w14:textId="77777777" w:rsidTr="00F10F04">
        <w:tc>
          <w:tcPr>
            <w:tcW w:w="3001" w:type="dxa"/>
          </w:tcPr>
          <w:p w14:paraId="5A10A9E6" w14:textId="77777777" w:rsidR="00CA75F9" w:rsidRPr="00170D1E" w:rsidRDefault="00170D1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BUS</w:t>
            </w:r>
          </w:p>
        </w:tc>
        <w:tc>
          <w:tcPr>
            <w:tcW w:w="6179" w:type="dxa"/>
          </w:tcPr>
          <w:p w14:paraId="4C52B6D8" w14:textId="77777777" w:rsidR="00CA75F9" w:rsidRPr="00170D1E" w:rsidRDefault="00170D1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Thành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trung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giữa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DAO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GUI,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năng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kiểm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GUI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DAO</w:t>
            </w:r>
          </w:p>
        </w:tc>
      </w:tr>
      <w:tr w:rsidR="00CA75F9" w:rsidRPr="00940354" w14:paraId="5622E685" w14:textId="77777777" w:rsidTr="00F10F04">
        <w:tc>
          <w:tcPr>
            <w:tcW w:w="3001" w:type="dxa"/>
          </w:tcPr>
          <w:p w14:paraId="776FCE84" w14:textId="77777777" w:rsidR="00CA75F9" w:rsidRPr="00C51B59" w:rsidRDefault="00C51B5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DAO</w:t>
            </w:r>
          </w:p>
        </w:tc>
        <w:tc>
          <w:tcPr>
            <w:tcW w:w="6179" w:type="dxa"/>
          </w:tcPr>
          <w:p w14:paraId="175294CB" w14:textId="77777777" w:rsidR="00CA75F9" w:rsidRPr="00C51B59" w:rsidRDefault="00C51B59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</w:t>
            </w:r>
          </w:p>
        </w:tc>
      </w:tr>
      <w:tr w:rsidR="00CA75F9" w:rsidRPr="00940354" w14:paraId="4B78FCA3" w14:textId="77777777" w:rsidTr="00F10F04">
        <w:tc>
          <w:tcPr>
            <w:tcW w:w="3001" w:type="dxa"/>
          </w:tcPr>
          <w:p w14:paraId="13F24DB1" w14:textId="77777777" w:rsidR="00CA75F9" w:rsidRPr="007F0CEB" w:rsidRDefault="007F0CE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r>
              <w:rPr>
                <w:color w:val="0000FF"/>
                <w:szCs w:val="26"/>
                <w:lang w:val="en-US"/>
              </w:rPr>
              <w:t>DTO</w:t>
            </w:r>
          </w:p>
        </w:tc>
        <w:tc>
          <w:tcPr>
            <w:tcW w:w="6179" w:type="dxa"/>
          </w:tcPr>
          <w:p w14:paraId="519B3CD1" w14:textId="77777777" w:rsidR="00CA75F9" w:rsidRPr="007F0CEB" w:rsidRDefault="007F0CEB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phục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hệ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thống</w:t>
            </w:r>
            <w:proofErr w:type="spellEnd"/>
          </w:p>
        </w:tc>
      </w:tr>
    </w:tbl>
    <w:p w14:paraId="7B80C377" w14:textId="77777777" w:rsidR="00514E80" w:rsidRPr="00514E80" w:rsidRDefault="00CA75F9" w:rsidP="00514E80">
      <w:pPr>
        <w:pStyle w:val="Heading1"/>
        <w:spacing w:before="240" w:line="360" w:lineRule="auto"/>
        <w:jc w:val="both"/>
      </w:pPr>
      <w:r>
        <w:br w:type="page"/>
      </w:r>
      <w:bookmarkStart w:id="2" w:name="_Toc176927906"/>
      <w:bookmarkStart w:id="3" w:name="_Toc369451630"/>
      <w:r w:rsidRPr="008846F1">
        <w:lastRenderedPageBreak/>
        <w:t>Mô tả chi tiết từng thành phần trong hệ thốn</w:t>
      </w:r>
      <w:bookmarkEnd w:id="2"/>
      <w:bookmarkEnd w:id="3"/>
      <w:r w:rsidR="00514E80">
        <w:rPr>
          <w:lang w:val="en-US"/>
        </w:rPr>
        <w:t>g</w:t>
      </w:r>
    </w:p>
    <w:p w14:paraId="15D7ACA9" w14:textId="77777777" w:rsidR="005B345A" w:rsidRDefault="007D4524" w:rsidP="005B345A">
      <w:pPr>
        <w:pStyle w:val="Heading2"/>
        <w:rPr>
          <w:lang w:val="en-US"/>
        </w:rPr>
      </w:pPr>
      <w:r>
        <w:rPr>
          <w:lang w:val="en-US"/>
        </w:rPr>
        <w:t>Presentation Layer</w:t>
      </w:r>
    </w:p>
    <w:p w14:paraId="0E078FC3" w14:textId="77777777" w:rsidR="00367911" w:rsidRPr="00367911" w:rsidRDefault="00367911" w:rsidP="003679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A9F91E" wp14:editId="5FC6BF46">
            <wp:extent cx="5732145" cy="143446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2E070" w14:textId="77777777" w:rsidR="005B345A" w:rsidRPr="005B345A" w:rsidRDefault="005B345A" w:rsidP="005B345A">
      <w:pPr>
        <w:rPr>
          <w:lang w:val="en-US"/>
        </w:rPr>
      </w:pPr>
    </w:p>
    <w:p w14:paraId="7C091628" w14:textId="77777777"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8"/>
        <w:gridCol w:w="6265"/>
      </w:tblGrid>
      <w:tr w:rsidR="00CA75F9" w:rsidRPr="008846F1" w14:paraId="15B2D55D" w14:textId="77777777" w:rsidTr="00F10F04">
        <w:tc>
          <w:tcPr>
            <w:tcW w:w="3001" w:type="dxa"/>
          </w:tcPr>
          <w:p w14:paraId="03A3E4D6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463" w:type="dxa"/>
          </w:tcPr>
          <w:p w14:paraId="418E9339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76219FE5" w14:textId="77777777" w:rsidTr="00F10F04">
        <w:tc>
          <w:tcPr>
            <w:tcW w:w="3001" w:type="dxa"/>
          </w:tcPr>
          <w:p w14:paraId="08B01A98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WelcomePage</w:t>
            </w:r>
            <w:proofErr w:type="spellEnd"/>
          </w:p>
        </w:tc>
        <w:tc>
          <w:tcPr>
            <w:tcW w:w="6463" w:type="dxa"/>
          </w:tcPr>
          <w:p w14:paraId="66F8E978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đầu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khởi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động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yêu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người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password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</w:p>
        </w:tc>
      </w:tr>
      <w:tr w:rsidR="00CA75F9" w:rsidRPr="008846F1" w14:paraId="5B0ABCE5" w14:textId="77777777" w:rsidTr="00F10F04">
        <w:tc>
          <w:tcPr>
            <w:tcW w:w="3001" w:type="dxa"/>
          </w:tcPr>
          <w:p w14:paraId="03000556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DashBoard</w:t>
            </w:r>
            <w:proofErr w:type="spellEnd"/>
          </w:p>
        </w:tc>
        <w:tc>
          <w:tcPr>
            <w:tcW w:w="6463" w:type="dxa"/>
          </w:tcPr>
          <w:p w14:paraId="32D97282" w14:textId="77777777" w:rsidR="00CA75F9" w:rsidRPr="00367911" w:rsidRDefault="0036791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layout </w:t>
            </w:r>
            <w:proofErr w:type="spellStart"/>
            <w:r>
              <w:rPr>
                <w:color w:val="0000FF"/>
                <w:szCs w:val="26"/>
                <w:lang w:val="en-US"/>
              </w:rPr>
              <w:t>chính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gồm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một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thanh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menu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để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chọn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mục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cần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hiển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thị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và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một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frame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dùng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để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hiển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thị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các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trang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như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Home, </w:t>
            </w:r>
            <w:proofErr w:type="gramStart"/>
            <w:r w:rsidR="00F80298">
              <w:rPr>
                <w:color w:val="0000FF"/>
                <w:szCs w:val="26"/>
                <w:lang w:val="en-US"/>
              </w:rPr>
              <w:t>Report,…</w:t>
            </w:r>
            <w:proofErr w:type="gram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ứng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với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mục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được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chọn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F80298">
              <w:rPr>
                <w:color w:val="0000FF"/>
                <w:szCs w:val="26"/>
                <w:lang w:val="en-US"/>
              </w:rPr>
              <w:t>trên</w:t>
            </w:r>
            <w:proofErr w:type="spellEnd"/>
            <w:r w:rsidR="00F80298">
              <w:rPr>
                <w:color w:val="0000FF"/>
                <w:szCs w:val="26"/>
                <w:lang w:val="en-US"/>
              </w:rPr>
              <w:t xml:space="preserve"> menu</w:t>
            </w:r>
          </w:p>
        </w:tc>
      </w:tr>
      <w:tr w:rsidR="00CA75F9" w:rsidRPr="008846F1" w14:paraId="2877257D" w14:textId="77777777" w:rsidTr="00F10F04">
        <w:tc>
          <w:tcPr>
            <w:tcW w:w="3001" w:type="dxa"/>
          </w:tcPr>
          <w:p w14:paraId="45FD7B9A" w14:textId="77777777" w:rsidR="00CA75F9" w:rsidRP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HomePage</w:t>
            </w:r>
            <w:proofErr w:type="spellEnd"/>
          </w:p>
        </w:tc>
        <w:tc>
          <w:tcPr>
            <w:tcW w:w="6463" w:type="dxa"/>
          </w:tcPr>
          <w:p w14:paraId="287B97B1" w14:textId="77777777" w:rsidR="00CA75F9" w:rsidRPr="001F38FA" w:rsidRDefault="001F38F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mục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theo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loại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chạy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-US"/>
              </w:rPr>
              <w:t>nhất</w:t>
            </w:r>
            <w:proofErr w:type="spellEnd"/>
            <w:r>
              <w:rPr>
                <w:color w:val="0000FF"/>
                <w:szCs w:val="26"/>
                <w:lang w:val="en-US"/>
              </w:rPr>
              <w:t>,…</w:t>
            </w:r>
            <w:proofErr w:type="gramEnd"/>
          </w:p>
        </w:tc>
      </w:tr>
      <w:tr w:rsidR="00CA75F9" w:rsidRPr="008846F1" w14:paraId="7C3AF8B3" w14:textId="77777777" w:rsidTr="00F10F04">
        <w:tc>
          <w:tcPr>
            <w:tcW w:w="3001" w:type="dxa"/>
          </w:tcPr>
          <w:p w14:paraId="7DE5EB1F" w14:textId="77777777" w:rsidR="00CA75F9" w:rsidRP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ReportPage</w:t>
            </w:r>
            <w:proofErr w:type="spellEnd"/>
          </w:p>
        </w:tc>
        <w:tc>
          <w:tcPr>
            <w:tcW w:w="6463" w:type="dxa"/>
          </w:tcPr>
          <w:p w14:paraId="787A05BC" w14:textId="77777777" w:rsidR="00CA75F9" w:rsidRPr="001F38FA" w:rsidRDefault="001F38F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</w:p>
        </w:tc>
      </w:tr>
      <w:tr w:rsidR="00CA75F9" w:rsidRPr="008846F1" w14:paraId="65156BF5" w14:textId="77777777" w:rsidTr="00F10F04">
        <w:tc>
          <w:tcPr>
            <w:tcW w:w="3001" w:type="dxa"/>
          </w:tcPr>
          <w:p w14:paraId="7D63F185" w14:textId="77777777" w:rsidR="00CA75F9" w:rsidRP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  <w:tc>
          <w:tcPr>
            <w:tcW w:w="6463" w:type="dxa"/>
          </w:tcPr>
          <w:p w14:paraId="7E357D50" w14:textId="77777777" w:rsidR="00CA75F9" w:rsidRPr="00A47E87" w:rsidRDefault="00A47E87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toán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</w:p>
        </w:tc>
      </w:tr>
      <w:tr w:rsidR="00F80298" w:rsidRPr="008846F1" w14:paraId="6A77943B" w14:textId="77777777" w:rsidTr="00F10F04">
        <w:tc>
          <w:tcPr>
            <w:tcW w:w="3001" w:type="dxa"/>
          </w:tcPr>
          <w:p w14:paraId="01DB86A0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ManageBookPage</w:t>
            </w:r>
            <w:proofErr w:type="spellEnd"/>
          </w:p>
        </w:tc>
        <w:tc>
          <w:tcPr>
            <w:tcW w:w="6463" w:type="dxa"/>
          </w:tcPr>
          <w:p w14:paraId="5DC85BD3" w14:textId="77777777" w:rsidR="00F80298" w:rsidRPr="00A81FAA" w:rsidRDefault="00A81FAA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tồn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F80298" w:rsidRPr="008846F1" w14:paraId="50558FF7" w14:textId="77777777" w:rsidTr="00F10F04">
        <w:tc>
          <w:tcPr>
            <w:tcW w:w="3001" w:type="dxa"/>
          </w:tcPr>
          <w:p w14:paraId="087E7F77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ManageCustomerPage</w:t>
            </w:r>
            <w:proofErr w:type="spellEnd"/>
          </w:p>
        </w:tc>
        <w:tc>
          <w:tcPr>
            <w:tcW w:w="6463" w:type="dxa"/>
          </w:tcPr>
          <w:p w14:paraId="77ECBE83" w14:textId="77777777" w:rsidR="00F80298" w:rsidRPr="002F6BA6" w:rsidRDefault="002F6BA6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F80298" w:rsidRPr="008846F1" w14:paraId="78BBE3F9" w14:textId="77777777" w:rsidTr="00F10F04">
        <w:tc>
          <w:tcPr>
            <w:tcW w:w="3001" w:type="dxa"/>
          </w:tcPr>
          <w:p w14:paraId="7D80D19D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ManageRulePage</w:t>
            </w:r>
            <w:proofErr w:type="spellEnd"/>
          </w:p>
        </w:tc>
        <w:tc>
          <w:tcPr>
            <w:tcW w:w="6463" w:type="dxa"/>
          </w:tcPr>
          <w:p w14:paraId="51F680E6" w14:textId="77777777" w:rsidR="00F80298" w:rsidRPr="00471B31" w:rsidRDefault="00471B31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tối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thiểu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tối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FF"/>
                <w:szCs w:val="26"/>
                <w:lang w:val="en-US"/>
              </w:rPr>
              <w:t>đa</w:t>
            </w:r>
            <w:proofErr w:type="spellEnd"/>
            <w:r>
              <w:rPr>
                <w:color w:val="0000FF"/>
                <w:szCs w:val="26"/>
                <w:lang w:val="en-US"/>
              </w:rPr>
              <w:t>,…</w:t>
            </w:r>
            <w:proofErr w:type="gramEnd"/>
          </w:p>
        </w:tc>
      </w:tr>
      <w:tr w:rsidR="00F80298" w:rsidRPr="008846F1" w14:paraId="71A1AC99" w14:textId="77777777" w:rsidTr="00F10F04">
        <w:tc>
          <w:tcPr>
            <w:tcW w:w="3001" w:type="dxa"/>
          </w:tcPr>
          <w:p w14:paraId="5B25C14A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ManageBillPage</w:t>
            </w:r>
            <w:proofErr w:type="spellEnd"/>
          </w:p>
        </w:tc>
        <w:tc>
          <w:tcPr>
            <w:tcW w:w="6463" w:type="dxa"/>
          </w:tcPr>
          <w:p w14:paraId="52751B35" w14:textId="77777777" w:rsidR="00F80298" w:rsidRPr="0057459E" w:rsidRDefault="0057459E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quản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</w:p>
        </w:tc>
      </w:tr>
      <w:tr w:rsidR="00F80298" w:rsidRPr="008846F1" w14:paraId="1F244006" w14:textId="77777777" w:rsidTr="00F10F04">
        <w:tc>
          <w:tcPr>
            <w:tcW w:w="3001" w:type="dxa"/>
          </w:tcPr>
          <w:p w14:paraId="62675C72" w14:textId="77777777" w:rsidR="00F80298" w:rsidRDefault="00F80298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AboutPage</w:t>
            </w:r>
            <w:proofErr w:type="spellEnd"/>
          </w:p>
        </w:tc>
        <w:tc>
          <w:tcPr>
            <w:tcW w:w="6463" w:type="dxa"/>
          </w:tcPr>
          <w:p w14:paraId="32526CCA" w14:textId="77777777" w:rsidR="00F80298" w:rsidRPr="00EF758D" w:rsidRDefault="00EF758D" w:rsidP="00F10F04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phần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mềm</w:t>
            </w:r>
            <w:proofErr w:type="spellEnd"/>
          </w:p>
        </w:tc>
      </w:tr>
    </w:tbl>
    <w:p w14:paraId="4CB8FA53" w14:textId="77777777" w:rsidR="00CA75F9" w:rsidRDefault="00CA75F9" w:rsidP="00CA75F9">
      <w:pPr>
        <w:rPr>
          <w:i/>
          <w:lang w:val="en-US"/>
        </w:rPr>
      </w:pPr>
    </w:p>
    <w:p w14:paraId="6F681B50" w14:textId="77777777" w:rsidR="00CA75F9" w:rsidRDefault="002F4F0A" w:rsidP="0003059A">
      <w:pPr>
        <w:pStyle w:val="Heading2"/>
        <w:rPr>
          <w:lang w:val="en-US"/>
        </w:rPr>
      </w:pPr>
      <w:proofErr w:type="spellStart"/>
      <w:r>
        <w:rPr>
          <w:lang w:val="en-US"/>
        </w:rPr>
        <w:lastRenderedPageBreak/>
        <w:t>Bussiness</w:t>
      </w:r>
      <w:proofErr w:type="spellEnd"/>
      <w:r>
        <w:rPr>
          <w:lang w:val="en-US"/>
        </w:rPr>
        <w:t xml:space="preserve"> Layer</w:t>
      </w:r>
    </w:p>
    <w:p w14:paraId="07ECD21D" w14:textId="77777777" w:rsidR="00514E80" w:rsidRDefault="00514E80" w:rsidP="00514E80">
      <w:pPr>
        <w:pStyle w:val="Heading3"/>
        <w:rPr>
          <w:lang w:val="en-US"/>
        </w:rPr>
      </w:pPr>
      <w:r>
        <w:rPr>
          <w:lang w:val="en-US"/>
        </w:rPr>
        <w:t>Business Entities</w:t>
      </w:r>
    </w:p>
    <w:p w14:paraId="2345545D" w14:textId="77777777" w:rsidR="00514E80" w:rsidRPr="00514E80" w:rsidRDefault="00514E80" w:rsidP="00514E8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A4D64A" wp14:editId="5CBDCA5E">
            <wp:extent cx="5732145" cy="288417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514E80" w:rsidRPr="008846F1" w14:paraId="71A45D32" w14:textId="77777777" w:rsidTr="00A92F47">
        <w:tc>
          <w:tcPr>
            <w:tcW w:w="3083" w:type="dxa"/>
          </w:tcPr>
          <w:p w14:paraId="35C2459C" w14:textId="77777777" w:rsidR="00514E80" w:rsidRPr="00495BE0" w:rsidRDefault="00514E80" w:rsidP="00A92F4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160" w:type="dxa"/>
          </w:tcPr>
          <w:p w14:paraId="78F532A2" w14:textId="77777777" w:rsidR="00514E80" w:rsidRPr="00495BE0" w:rsidRDefault="00514E80" w:rsidP="00A92F4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514E80" w:rsidRPr="008846F1" w14:paraId="4FD10ECB" w14:textId="77777777" w:rsidTr="00A92F47">
        <w:tc>
          <w:tcPr>
            <w:tcW w:w="3083" w:type="dxa"/>
          </w:tcPr>
          <w:p w14:paraId="49983A2E" w14:textId="77777777" w:rsidR="00514E80" w:rsidRPr="00367911" w:rsidRDefault="00514E8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Sach</w:t>
            </w:r>
            <w:r w:rsidR="00D53940">
              <w:rPr>
                <w:color w:val="0000FF"/>
                <w:szCs w:val="26"/>
                <w:lang w:val="en-US"/>
              </w:rPr>
              <w:t>DTO</w:t>
            </w:r>
            <w:proofErr w:type="spellEnd"/>
          </w:p>
        </w:tc>
        <w:tc>
          <w:tcPr>
            <w:tcW w:w="6160" w:type="dxa"/>
          </w:tcPr>
          <w:p w14:paraId="6FFCC9A7" w14:textId="77777777" w:rsidR="00514E80" w:rsidRPr="00367911" w:rsidRDefault="00D5394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514E80" w:rsidRPr="008846F1" w14:paraId="5082BAA5" w14:textId="77777777" w:rsidTr="00A92F47">
        <w:tc>
          <w:tcPr>
            <w:tcW w:w="3083" w:type="dxa"/>
          </w:tcPr>
          <w:p w14:paraId="223156CB" w14:textId="77777777" w:rsidR="00514E80" w:rsidRPr="00367911" w:rsidRDefault="004E12E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PhieuNhapSachDTO</w:t>
            </w:r>
            <w:proofErr w:type="spellEnd"/>
          </w:p>
        </w:tc>
        <w:tc>
          <w:tcPr>
            <w:tcW w:w="6160" w:type="dxa"/>
          </w:tcPr>
          <w:p w14:paraId="59DB6371" w14:textId="77777777" w:rsidR="00514E80" w:rsidRPr="00367911" w:rsidRDefault="004E12E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</w:p>
        </w:tc>
      </w:tr>
      <w:tr w:rsidR="00514E80" w:rsidRPr="008846F1" w14:paraId="00B32CDD" w14:textId="77777777" w:rsidTr="00A92F47">
        <w:tc>
          <w:tcPr>
            <w:tcW w:w="3083" w:type="dxa"/>
          </w:tcPr>
          <w:p w14:paraId="423F288E" w14:textId="77777777" w:rsidR="00514E80" w:rsidRPr="00F80298" w:rsidRDefault="00C83AF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HoaDonBanSachDTO</w:t>
            </w:r>
            <w:proofErr w:type="spellEnd"/>
          </w:p>
        </w:tc>
        <w:tc>
          <w:tcPr>
            <w:tcW w:w="6160" w:type="dxa"/>
          </w:tcPr>
          <w:p w14:paraId="0C03968C" w14:textId="77777777" w:rsidR="00514E80" w:rsidRPr="00A71113" w:rsidRDefault="00C83AF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cũng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như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những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quyển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tương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</w:p>
        </w:tc>
      </w:tr>
      <w:tr w:rsidR="00514E80" w:rsidRPr="008846F1" w14:paraId="7E48863C" w14:textId="77777777" w:rsidTr="00A92F47">
        <w:tc>
          <w:tcPr>
            <w:tcW w:w="3083" w:type="dxa"/>
          </w:tcPr>
          <w:p w14:paraId="74CCD001" w14:textId="77777777" w:rsidR="00514E80" w:rsidRPr="00F80298" w:rsidRDefault="0018252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KhachHangDTO</w:t>
            </w:r>
            <w:proofErr w:type="spellEnd"/>
          </w:p>
        </w:tc>
        <w:tc>
          <w:tcPr>
            <w:tcW w:w="6160" w:type="dxa"/>
          </w:tcPr>
          <w:p w14:paraId="7054BFA1" w14:textId="77777777" w:rsidR="00514E80" w:rsidRPr="006E36EC" w:rsidRDefault="0018252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</w:p>
        </w:tc>
      </w:tr>
      <w:tr w:rsidR="00514E80" w:rsidRPr="008846F1" w14:paraId="29C906B7" w14:textId="77777777" w:rsidTr="00A92F47">
        <w:tc>
          <w:tcPr>
            <w:tcW w:w="3083" w:type="dxa"/>
          </w:tcPr>
          <w:p w14:paraId="3F52AAA7" w14:textId="77777777" w:rsidR="00910E9A" w:rsidRPr="00910E9A" w:rsidRDefault="00910E9A" w:rsidP="00910E9A">
            <w:pPr>
              <w:spacing w:line="240" w:lineRule="auto"/>
              <w:rPr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PhieuThuTienDTO</w:t>
            </w:r>
            <w:proofErr w:type="spellEnd"/>
          </w:p>
        </w:tc>
        <w:tc>
          <w:tcPr>
            <w:tcW w:w="6160" w:type="dxa"/>
          </w:tcPr>
          <w:p w14:paraId="61699013" w14:textId="77777777" w:rsidR="00514E80" w:rsidRPr="00DA1AAF" w:rsidRDefault="00910E9A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như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 w:rsidR="009D6517"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 w:rsidR="009D6517">
              <w:rPr>
                <w:color w:val="0000FF"/>
                <w:szCs w:val="26"/>
                <w:lang w:val="en-US"/>
              </w:rPr>
              <w:t>ngày</w:t>
            </w:r>
            <w:proofErr w:type="spellEnd"/>
            <w:r w:rsidR="009D6517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9D6517">
              <w:rPr>
                <w:color w:val="0000FF"/>
                <w:szCs w:val="26"/>
                <w:lang w:val="en-US"/>
              </w:rPr>
              <w:t>thu</w:t>
            </w:r>
            <w:proofErr w:type="spellEnd"/>
          </w:p>
        </w:tc>
      </w:tr>
      <w:tr w:rsidR="00514E80" w:rsidRPr="008846F1" w14:paraId="0AA55410" w14:textId="77777777" w:rsidTr="00A92F47">
        <w:tc>
          <w:tcPr>
            <w:tcW w:w="3083" w:type="dxa"/>
          </w:tcPr>
          <w:p w14:paraId="20135DD8" w14:textId="77777777" w:rsidR="00514E80" w:rsidRDefault="00514E8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PhieuThuTienNo</w:t>
            </w:r>
            <w:r w:rsidR="009D6517">
              <w:rPr>
                <w:color w:val="0000FF"/>
                <w:szCs w:val="26"/>
                <w:lang w:val="en-US"/>
              </w:rPr>
              <w:t>DTO</w:t>
            </w:r>
            <w:proofErr w:type="spellEnd"/>
          </w:p>
        </w:tc>
        <w:tc>
          <w:tcPr>
            <w:tcW w:w="6160" w:type="dxa"/>
          </w:tcPr>
          <w:p w14:paraId="2203E643" w14:textId="77777777" w:rsidR="00514E80" w:rsidRPr="00DA1AAF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Kế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thừa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PhieuThuTienDTO</w:t>
            </w:r>
            <w:proofErr w:type="spellEnd"/>
          </w:p>
        </w:tc>
      </w:tr>
      <w:tr w:rsidR="00514E80" w:rsidRPr="008846F1" w14:paraId="62B074FC" w14:textId="77777777" w:rsidTr="00A92F47">
        <w:tc>
          <w:tcPr>
            <w:tcW w:w="3083" w:type="dxa"/>
          </w:tcPr>
          <w:p w14:paraId="03969460" w14:textId="77777777" w:rsidR="00514E80" w:rsidRDefault="00514E8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</w:t>
            </w:r>
            <w:r w:rsidR="009965C0">
              <w:rPr>
                <w:color w:val="0000FF"/>
                <w:szCs w:val="26"/>
                <w:lang w:val="en-US"/>
              </w:rPr>
              <w:t>hieuThuTienSachDTO</w:t>
            </w:r>
            <w:proofErr w:type="spellEnd"/>
          </w:p>
        </w:tc>
        <w:tc>
          <w:tcPr>
            <w:tcW w:w="6160" w:type="dxa"/>
          </w:tcPr>
          <w:p w14:paraId="42C6E0F2" w14:textId="77777777" w:rsidR="00514E80" w:rsidRPr="00F82F11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Kế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thừa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PhieuThuTienDTO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bổ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sung </w:t>
            </w:r>
            <w:proofErr w:type="spellStart"/>
            <w:r>
              <w:rPr>
                <w:color w:val="0000FF"/>
                <w:szCs w:val="26"/>
                <w:lang w:val="en-US"/>
              </w:rPr>
              <w:t>thêm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thông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ứng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với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này</w:t>
            </w:r>
            <w:proofErr w:type="spellEnd"/>
          </w:p>
        </w:tc>
      </w:tr>
      <w:tr w:rsidR="00514E80" w:rsidRPr="008846F1" w14:paraId="5610D0A5" w14:textId="77777777" w:rsidTr="00A92F47">
        <w:tc>
          <w:tcPr>
            <w:tcW w:w="3083" w:type="dxa"/>
          </w:tcPr>
          <w:p w14:paraId="2684D5EB" w14:textId="77777777" w:rsidR="00514E8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LogSachDTO</w:t>
            </w:r>
            <w:proofErr w:type="spellEnd"/>
          </w:p>
        </w:tc>
        <w:tc>
          <w:tcPr>
            <w:tcW w:w="6160" w:type="dxa"/>
          </w:tcPr>
          <w:p w14:paraId="510F6133" w14:textId="77777777" w:rsidR="00514E8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đổi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số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ví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như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mới</w:t>
            </w:r>
            <w:proofErr w:type="spellEnd"/>
          </w:p>
        </w:tc>
      </w:tr>
      <w:tr w:rsidR="009965C0" w:rsidRPr="008846F1" w14:paraId="16054E06" w14:textId="77777777" w:rsidTr="00A92F47">
        <w:tc>
          <w:tcPr>
            <w:tcW w:w="3083" w:type="dxa"/>
          </w:tcPr>
          <w:p w14:paraId="5E213217" w14:textId="77777777" w:rsidR="009965C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LogKhach</w:t>
            </w:r>
            <w:r w:rsidR="00382A33">
              <w:rPr>
                <w:color w:val="0000FF"/>
                <w:szCs w:val="26"/>
                <w:lang w:val="en-US"/>
              </w:rPr>
              <w:t>Hang</w:t>
            </w:r>
            <w:r>
              <w:rPr>
                <w:color w:val="0000FF"/>
                <w:szCs w:val="26"/>
                <w:lang w:val="en-US"/>
              </w:rPr>
              <w:t>DTO</w:t>
            </w:r>
            <w:proofErr w:type="spellEnd"/>
          </w:p>
        </w:tc>
        <w:tc>
          <w:tcPr>
            <w:tcW w:w="6160" w:type="dxa"/>
          </w:tcPr>
          <w:p w14:paraId="3A8B88A1" w14:textId="77777777" w:rsidR="009965C0" w:rsidRDefault="009965C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Ghi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đổi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đó</w:t>
            </w:r>
            <w:proofErr w:type="spellEnd"/>
          </w:p>
        </w:tc>
      </w:tr>
      <w:tr w:rsidR="009735A9" w:rsidRPr="008846F1" w14:paraId="768CE04A" w14:textId="77777777" w:rsidTr="00A92F47">
        <w:tc>
          <w:tcPr>
            <w:tcW w:w="3083" w:type="dxa"/>
          </w:tcPr>
          <w:p w14:paraId="648F053C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BaoCaoTonSachDTO</w:t>
            </w:r>
            <w:proofErr w:type="spellEnd"/>
          </w:p>
        </w:tc>
        <w:tc>
          <w:tcPr>
            <w:tcW w:w="6160" w:type="dxa"/>
          </w:tcPr>
          <w:p w14:paraId="5DC8AC75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LogSachDTO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tồn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một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</w:p>
        </w:tc>
      </w:tr>
      <w:tr w:rsidR="009735A9" w:rsidRPr="008846F1" w14:paraId="6CEA7897" w14:textId="77777777" w:rsidTr="00A92F47">
        <w:tc>
          <w:tcPr>
            <w:tcW w:w="3083" w:type="dxa"/>
          </w:tcPr>
          <w:p w14:paraId="15856448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BaoCaoCongNoDTO</w:t>
            </w:r>
            <w:proofErr w:type="spellEnd"/>
          </w:p>
        </w:tc>
        <w:tc>
          <w:tcPr>
            <w:tcW w:w="6160" w:type="dxa"/>
          </w:tcPr>
          <w:p w14:paraId="3964D920" w14:textId="77777777" w:rsidR="009735A9" w:rsidRDefault="009735A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LogKhachHangDTO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của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một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khoảng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thời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gian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cụ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thể</w:t>
            </w:r>
            <w:proofErr w:type="spellEnd"/>
          </w:p>
        </w:tc>
      </w:tr>
    </w:tbl>
    <w:p w14:paraId="7A211C22" w14:textId="77777777" w:rsidR="00A71113" w:rsidRDefault="00A71113" w:rsidP="00A71113">
      <w:pPr>
        <w:rPr>
          <w:lang w:val="en-US"/>
        </w:rPr>
      </w:pPr>
    </w:p>
    <w:p w14:paraId="6341381D" w14:textId="77777777" w:rsidR="00514E80" w:rsidRDefault="007D4524" w:rsidP="007D4524">
      <w:pPr>
        <w:pStyle w:val="Heading3"/>
        <w:rPr>
          <w:lang w:val="en-US"/>
        </w:rPr>
      </w:pPr>
      <w:r>
        <w:rPr>
          <w:lang w:val="en-US"/>
        </w:rPr>
        <w:lastRenderedPageBreak/>
        <w:t>Service Interface</w:t>
      </w:r>
    </w:p>
    <w:p w14:paraId="5812A2CD" w14:textId="77777777" w:rsidR="007D4524" w:rsidRPr="007D4524" w:rsidRDefault="007D4524" w:rsidP="007D4524">
      <w:pPr>
        <w:rPr>
          <w:lang w:val="en-US"/>
        </w:rPr>
      </w:pPr>
      <w:bookmarkStart w:id="4" w:name="_GoBack"/>
      <w:r>
        <w:rPr>
          <w:noProof/>
          <w:lang w:val="en-US"/>
        </w:rPr>
        <w:drawing>
          <wp:inline distT="0" distB="0" distL="0" distR="0" wp14:anchorId="78097128" wp14:editId="1D46F2C9">
            <wp:extent cx="5732145" cy="34099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U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5DFC6C63" w14:textId="77777777" w:rsidR="00514E80" w:rsidRDefault="00514E80" w:rsidP="00A71113">
      <w:pPr>
        <w:rPr>
          <w:lang w:val="en-US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6E36EC" w:rsidRPr="008846F1" w14:paraId="69F6295D" w14:textId="77777777" w:rsidTr="00F9010A">
        <w:tc>
          <w:tcPr>
            <w:tcW w:w="3083" w:type="dxa"/>
          </w:tcPr>
          <w:p w14:paraId="37D6EA9B" w14:textId="77777777" w:rsidR="00A71113" w:rsidRPr="00495BE0" w:rsidRDefault="00A71113" w:rsidP="00A92F4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160" w:type="dxa"/>
          </w:tcPr>
          <w:p w14:paraId="4AF31194" w14:textId="77777777" w:rsidR="00A71113" w:rsidRPr="00495BE0" w:rsidRDefault="00A71113" w:rsidP="00A92F4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6E36EC" w:rsidRPr="008846F1" w14:paraId="721F5C36" w14:textId="77777777" w:rsidTr="00F9010A">
        <w:tc>
          <w:tcPr>
            <w:tcW w:w="3083" w:type="dxa"/>
          </w:tcPr>
          <w:p w14:paraId="239DC362" w14:textId="77777777" w:rsidR="00A71113" w:rsidRPr="00367911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SachBUS</w:t>
            </w:r>
            <w:proofErr w:type="spellEnd"/>
          </w:p>
        </w:tc>
        <w:tc>
          <w:tcPr>
            <w:tcW w:w="6160" w:type="dxa"/>
          </w:tcPr>
          <w:p w14:paraId="765D3DF8" w14:textId="77777777" w:rsidR="00A71113" w:rsidRPr="00367911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HomePage</w:t>
            </w:r>
            <w:proofErr w:type="spellEnd"/>
            <w:r w:rsidR="007A1D35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7A1D35">
              <w:rPr>
                <w:color w:val="0000FF"/>
                <w:szCs w:val="26"/>
                <w:lang w:val="en-US"/>
              </w:rPr>
              <w:t>và</w:t>
            </w:r>
            <w:proofErr w:type="spellEnd"/>
            <w:r w:rsidR="007A1D35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7A1D35">
              <w:rPr>
                <w:color w:val="0000FF"/>
                <w:szCs w:val="26"/>
                <w:lang w:val="en-US"/>
              </w:rPr>
              <w:t>ManageBookPage</w:t>
            </w:r>
            <w:proofErr w:type="spellEnd"/>
          </w:p>
        </w:tc>
      </w:tr>
      <w:tr w:rsidR="006E36EC" w:rsidRPr="008846F1" w14:paraId="268A37DE" w14:textId="77777777" w:rsidTr="00F9010A">
        <w:tc>
          <w:tcPr>
            <w:tcW w:w="3083" w:type="dxa"/>
          </w:tcPr>
          <w:p w14:paraId="38216D0B" w14:textId="77777777" w:rsidR="00A71113" w:rsidRPr="00367911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BaoCaoTonSachBUS</w:t>
            </w:r>
            <w:proofErr w:type="spellEnd"/>
          </w:p>
        </w:tc>
        <w:tc>
          <w:tcPr>
            <w:tcW w:w="6160" w:type="dxa"/>
          </w:tcPr>
          <w:p w14:paraId="75610859" w14:textId="77777777" w:rsidR="00A71113" w:rsidRPr="00367911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BaoCaoTonSachDAO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Report</w:t>
            </w:r>
          </w:p>
        </w:tc>
      </w:tr>
      <w:tr w:rsidR="006E36EC" w:rsidRPr="008846F1" w14:paraId="45AB6E03" w14:textId="77777777" w:rsidTr="00F9010A">
        <w:tc>
          <w:tcPr>
            <w:tcW w:w="3083" w:type="dxa"/>
          </w:tcPr>
          <w:p w14:paraId="1F8E0B1B" w14:textId="77777777" w:rsidR="00A71113" w:rsidRPr="00F80298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BaoCaoCongNoBUS</w:t>
            </w:r>
            <w:proofErr w:type="spellEnd"/>
          </w:p>
        </w:tc>
        <w:tc>
          <w:tcPr>
            <w:tcW w:w="6160" w:type="dxa"/>
          </w:tcPr>
          <w:p w14:paraId="274CBAEA" w14:textId="77777777" w:rsidR="00A71113" w:rsidRPr="00A71113" w:rsidRDefault="00A71113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trả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ra</w:t>
            </w:r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BaoCaoCongNoDAO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đưa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lên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màn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6E36EC">
              <w:rPr>
                <w:color w:val="0000FF"/>
                <w:szCs w:val="26"/>
                <w:lang w:val="en-US"/>
              </w:rPr>
              <w:t>hình</w:t>
            </w:r>
            <w:proofErr w:type="spellEnd"/>
            <w:r w:rsidR="006E36EC">
              <w:rPr>
                <w:color w:val="0000FF"/>
                <w:szCs w:val="26"/>
                <w:lang w:val="en-US"/>
              </w:rPr>
              <w:t xml:space="preserve"> Report</w:t>
            </w:r>
          </w:p>
        </w:tc>
      </w:tr>
      <w:tr w:rsidR="006E36EC" w:rsidRPr="008846F1" w14:paraId="31E52BB1" w14:textId="77777777" w:rsidTr="00F9010A">
        <w:tc>
          <w:tcPr>
            <w:tcW w:w="3083" w:type="dxa"/>
          </w:tcPr>
          <w:p w14:paraId="5CA83C1C" w14:textId="77777777" w:rsidR="00A71113" w:rsidRPr="00F80298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HoaDonBanSachBUS</w:t>
            </w:r>
            <w:proofErr w:type="spellEnd"/>
          </w:p>
        </w:tc>
        <w:tc>
          <w:tcPr>
            <w:tcW w:w="6160" w:type="dxa"/>
          </w:tcPr>
          <w:p w14:paraId="3D16E1E7" w14:textId="77777777" w:rsidR="00A71113" w:rsidRPr="006E36EC" w:rsidRDefault="006E36E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853372">
              <w:rPr>
                <w:color w:val="0000FF"/>
                <w:szCs w:val="26"/>
                <w:lang w:val="en-US"/>
              </w:rPr>
              <w:t>thông</w:t>
            </w:r>
            <w:proofErr w:type="spellEnd"/>
            <w:r w:rsidR="00853372">
              <w:rPr>
                <w:color w:val="0000FF"/>
                <w:szCs w:val="26"/>
                <w:lang w:val="en-US"/>
              </w:rPr>
              <w:t xml:space="preserve"> tin </w:t>
            </w:r>
            <w:proofErr w:type="spellStart"/>
            <w:r w:rsidR="00853372">
              <w:rPr>
                <w:color w:val="0000FF"/>
                <w:szCs w:val="26"/>
                <w:lang w:val="en-US"/>
              </w:rPr>
              <w:t>hóa</w:t>
            </w:r>
            <w:proofErr w:type="spellEnd"/>
            <w:r w:rsidR="00853372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853372">
              <w:rPr>
                <w:color w:val="0000FF"/>
                <w:szCs w:val="26"/>
                <w:lang w:val="en-US"/>
              </w:rPr>
              <w:t>đơn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mua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HoaDonBanSachDAO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</w:tr>
      <w:tr w:rsidR="00A71113" w:rsidRPr="008846F1" w14:paraId="65B2EADA" w14:textId="77777777" w:rsidTr="00F9010A">
        <w:tc>
          <w:tcPr>
            <w:tcW w:w="3083" w:type="dxa"/>
          </w:tcPr>
          <w:p w14:paraId="3FC9F7CC" w14:textId="77777777" w:rsidR="00A71113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PhieuThuTienSachBUS</w:t>
            </w:r>
            <w:proofErr w:type="spellEnd"/>
          </w:p>
        </w:tc>
        <w:tc>
          <w:tcPr>
            <w:tcW w:w="6160" w:type="dxa"/>
          </w:tcPr>
          <w:p w14:paraId="4234266D" w14:textId="77777777" w:rsidR="00A71113" w:rsidRPr="00DA1AAF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cần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toán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thì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sẽ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sử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dụng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này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</w:tr>
      <w:tr w:rsidR="00A71113" w:rsidRPr="008846F1" w14:paraId="1A0DFC81" w14:textId="77777777" w:rsidTr="00F9010A">
        <w:tc>
          <w:tcPr>
            <w:tcW w:w="3083" w:type="dxa"/>
          </w:tcPr>
          <w:p w14:paraId="1BE8A36F" w14:textId="77777777" w:rsidR="00A71113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PhieuThuTienNoBUS</w:t>
            </w:r>
            <w:proofErr w:type="spellEnd"/>
          </w:p>
        </w:tc>
        <w:tc>
          <w:tcPr>
            <w:tcW w:w="6160" w:type="dxa"/>
          </w:tcPr>
          <w:p w14:paraId="46D2A4ED" w14:textId="77777777" w:rsidR="00A71113" w:rsidRPr="00DA1AAF" w:rsidRDefault="00DA1AAF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thì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class </w:t>
            </w:r>
            <w:proofErr w:type="spellStart"/>
            <w:r>
              <w:rPr>
                <w:color w:val="0000FF"/>
                <w:szCs w:val="26"/>
                <w:lang w:val="en-US"/>
              </w:rPr>
              <w:t>này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PhieuThuTienNoDAO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SellPage</w:t>
            </w:r>
            <w:proofErr w:type="spellEnd"/>
          </w:p>
        </w:tc>
      </w:tr>
      <w:tr w:rsidR="00A71113" w:rsidRPr="008846F1" w14:paraId="374EA1E1" w14:textId="77777777" w:rsidTr="00F9010A">
        <w:tc>
          <w:tcPr>
            <w:tcW w:w="3083" w:type="dxa"/>
          </w:tcPr>
          <w:p w14:paraId="259CA3A0" w14:textId="77777777" w:rsidR="00A71113" w:rsidRDefault="00694118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PhieuNhapSachBUS</w:t>
            </w:r>
            <w:proofErr w:type="spellEnd"/>
          </w:p>
        </w:tc>
        <w:tc>
          <w:tcPr>
            <w:tcW w:w="6160" w:type="dxa"/>
          </w:tcPr>
          <w:p w14:paraId="053E04E6" w14:textId="77777777" w:rsidR="00A71113" w:rsidRPr="00F82F11" w:rsidRDefault="00F82F11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Chứa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 w:rsidR="002B1E55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cho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việc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PhieuNhapSachDAO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ManageBook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(</w:t>
            </w:r>
            <w:proofErr w:type="spellStart"/>
            <w:r>
              <w:rPr>
                <w:color w:val="0000FF"/>
                <w:szCs w:val="26"/>
                <w:lang w:val="en-US"/>
              </w:rPr>
              <w:t>nếu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có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sự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kiện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>)</w:t>
            </w:r>
          </w:p>
        </w:tc>
      </w:tr>
      <w:tr w:rsidR="00EF4E91" w:rsidRPr="008846F1" w14:paraId="47E07E76" w14:textId="77777777" w:rsidTr="00F9010A">
        <w:tc>
          <w:tcPr>
            <w:tcW w:w="3083" w:type="dxa"/>
          </w:tcPr>
          <w:p w14:paraId="5EA502AA" w14:textId="77777777" w:rsidR="00EF4E91" w:rsidRDefault="00EF4E91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KhachHangBUS</w:t>
            </w:r>
            <w:proofErr w:type="spellEnd"/>
          </w:p>
        </w:tc>
        <w:tc>
          <w:tcPr>
            <w:tcW w:w="6160" w:type="dxa"/>
          </w:tcPr>
          <w:p w14:paraId="7B6409FF" w14:textId="77777777" w:rsidR="00EF4E91" w:rsidRDefault="00EF4E91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Được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dùng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trả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A55682">
              <w:rPr>
                <w:color w:val="0000FF"/>
                <w:szCs w:val="26"/>
                <w:lang w:val="en-US"/>
              </w:rPr>
              <w:t>KhachHang</w:t>
            </w:r>
            <w:r>
              <w:rPr>
                <w:color w:val="0000FF"/>
                <w:szCs w:val="26"/>
                <w:lang w:val="en-US"/>
              </w:rPr>
              <w:t>DAO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để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lên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màn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hình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ManageCustomer</w:t>
            </w:r>
            <w:proofErr w:type="spellEnd"/>
          </w:p>
        </w:tc>
      </w:tr>
    </w:tbl>
    <w:p w14:paraId="0A605468" w14:textId="77777777" w:rsidR="00A71113" w:rsidRPr="00A71113" w:rsidRDefault="00A71113" w:rsidP="00A71113">
      <w:pPr>
        <w:rPr>
          <w:lang w:val="en-US"/>
        </w:rPr>
      </w:pPr>
    </w:p>
    <w:p w14:paraId="2C92BD99" w14:textId="77777777" w:rsidR="003C2F0F" w:rsidRDefault="002D42A0" w:rsidP="002D42A0">
      <w:pPr>
        <w:pStyle w:val="Heading2"/>
        <w:rPr>
          <w:rFonts w:ascii="Times New Roman" w:hAnsi="Times New Roman"/>
          <w:b w:val="0"/>
          <w:sz w:val="24"/>
          <w:lang w:val="en-US"/>
        </w:rPr>
      </w:pPr>
      <w:r>
        <w:rPr>
          <w:lang w:val="en-US"/>
        </w:rPr>
        <w:lastRenderedPageBreak/>
        <w:t>Data Layer</w:t>
      </w:r>
    </w:p>
    <w:p w14:paraId="148069AE" w14:textId="77777777" w:rsidR="00063D2D" w:rsidRPr="00063D2D" w:rsidRDefault="009B2AD5" w:rsidP="00063D2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DCC82F" wp14:editId="41F891A2">
            <wp:extent cx="5732145" cy="286258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D2D">
        <w:rPr>
          <w:lang w:val="en-US"/>
        </w:rPr>
        <w:br w:type="textWrapping" w:clear="all"/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83"/>
        <w:gridCol w:w="6160"/>
      </w:tblGrid>
      <w:tr w:rsidR="00063D2D" w:rsidRPr="008846F1" w14:paraId="24B39B76" w14:textId="77777777" w:rsidTr="00A92F47">
        <w:tc>
          <w:tcPr>
            <w:tcW w:w="3083" w:type="dxa"/>
          </w:tcPr>
          <w:p w14:paraId="1D62FC8C" w14:textId="77777777" w:rsidR="00063D2D" w:rsidRPr="00495BE0" w:rsidRDefault="00063D2D" w:rsidP="00A92F47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Lớp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đối</w:t>
            </w:r>
            <w:proofErr w:type="spellEnd"/>
            <w:r w:rsidRPr="00495BE0">
              <w:rPr>
                <w:b/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Pr="00495BE0">
              <w:rPr>
                <w:b/>
                <w:color w:val="0000FF"/>
                <w:szCs w:val="26"/>
                <w:lang w:val="en-US"/>
              </w:rPr>
              <w:t>tượng</w:t>
            </w:r>
            <w:proofErr w:type="spellEnd"/>
          </w:p>
        </w:tc>
        <w:tc>
          <w:tcPr>
            <w:tcW w:w="6160" w:type="dxa"/>
          </w:tcPr>
          <w:p w14:paraId="797F5382" w14:textId="77777777" w:rsidR="00063D2D" w:rsidRPr="00495BE0" w:rsidRDefault="00063D2D" w:rsidP="00A92F47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063D2D" w:rsidRPr="008846F1" w14:paraId="171308AD" w14:textId="77777777" w:rsidTr="00A92F47">
        <w:tc>
          <w:tcPr>
            <w:tcW w:w="3083" w:type="dxa"/>
          </w:tcPr>
          <w:p w14:paraId="195FD3D0" w14:textId="77777777" w:rsidR="00063D2D" w:rsidRPr="00367911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SachBAO</w:t>
            </w:r>
            <w:proofErr w:type="spellEnd"/>
          </w:p>
        </w:tc>
        <w:tc>
          <w:tcPr>
            <w:tcW w:w="6160" w:type="dxa"/>
          </w:tcPr>
          <w:p w14:paraId="0C4D9327" w14:textId="77777777" w:rsidR="00063D2D" w:rsidRPr="00367911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Sach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</w:t>
            </w:r>
          </w:p>
        </w:tc>
      </w:tr>
      <w:tr w:rsidR="00063D2D" w:rsidRPr="008846F1" w14:paraId="1ABFFC70" w14:textId="77777777" w:rsidTr="00A92F47">
        <w:tc>
          <w:tcPr>
            <w:tcW w:w="3083" w:type="dxa"/>
          </w:tcPr>
          <w:p w14:paraId="50408F97" w14:textId="77777777" w:rsidR="00063D2D" w:rsidRPr="00367911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PhieuNhapSachDAO</w:t>
            </w:r>
            <w:proofErr w:type="spellEnd"/>
          </w:p>
        </w:tc>
        <w:tc>
          <w:tcPr>
            <w:tcW w:w="6160" w:type="dxa"/>
          </w:tcPr>
          <w:p w14:paraId="57D17D47" w14:textId="77777777" w:rsidR="00063D2D" w:rsidRPr="00367911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FF"/>
                <w:szCs w:val="26"/>
                <w:lang w:val="en-US"/>
              </w:rPr>
              <w:t>tiết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database,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xem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trường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hợp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xem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chi </w:t>
            </w:r>
            <w:proofErr w:type="spellStart"/>
            <w:r>
              <w:rPr>
                <w:color w:val="0000FF"/>
                <w:szCs w:val="26"/>
                <w:lang w:val="en-US"/>
              </w:rPr>
              <w:t>tiết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nhập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063D2D" w:rsidRPr="008846F1" w14:paraId="376077C5" w14:textId="77777777" w:rsidTr="00A92F47">
        <w:tc>
          <w:tcPr>
            <w:tcW w:w="3083" w:type="dxa"/>
          </w:tcPr>
          <w:p w14:paraId="524420E4" w14:textId="77777777" w:rsidR="00063D2D" w:rsidRPr="00F80298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KhachHangDAO</w:t>
            </w:r>
            <w:proofErr w:type="spellEnd"/>
          </w:p>
        </w:tc>
        <w:tc>
          <w:tcPr>
            <w:tcW w:w="6160" w:type="dxa"/>
          </w:tcPr>
          <w:p w14:paraId="1AAE9A41" w14:textId="77777777" w:rsidR="00063D2D" w:rsidRPr="00A71113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từ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KhachHang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</w:t>
            </w:r>
            <w:r w:rsidR="004F132E">
              <w:rPr>
                <w:color w:val="0000FF"/>
                <w:szCs w:val="26"/>
                <w:lang w:val="en-US"/>
              </w:rPr>
              <w:t xml:space="preserve">ase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hoặc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thêm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khách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hàng</w:t>
            </w:r>
            <w:proofErr w:type="spellEnd"/>
            <w:r w:rsidR="004F132E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4F132E">
              <w:rPr>
                <w:color w:val="0000FF"/>
                <w:szCs w:val="26"/>
                <w:lang w:val="en-US"/>
              </w:rPr>
              <w:t>mới</w:t>
            </w:r>
            <w:proofErr w:type="spellEnd"/>
          </w:p>
        </w:tc>
      </w:tr>
      <w:tr w:rsidR="00063D2D" w:rsidRPr="008846F1" w14:paraId="06B49B04" w14:textId="77777777" w:rsidTr="00A92F47">
        <w:tc>
          <w:tcPr>
            <w:tcW w:w="3083" w:type="dxa"/>
          </w:tcPr>
          <w:p w14:paraId="0ADF9756" w14:textId="77777777" w:rsidR="00063D2D" w:rsidRPr="00F80298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HoaDonBanSachDAO</w:t>
            </w:r>
            <w:proofErr w:type="spellEnd"/>
          </w:p>
        </w:tc>
        <w:tc>
          <w:tcPr>
            <w:tcW w:w="6160" w:type="dxa"/>
          </w:tcPr>
          <w:p w14:paraId="3EBD7EC1" w14:textId="77777777" w:rsidR="00063D2D" w:rsidRPr="006E36EC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database, </w:t>
            </w:r>
            <w:proofErr w:type="spellStart"/>
            <w:r>
              <w:rPr>
                <w:color w:val="0000FF"/>
                <w:szCs w:val="26"/>
                <w:lang w:val="en-US"/>
              </w:rPr>
              <w:t>hoặc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lấy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trong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trường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hợp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xem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danh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hóa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đơn</w:t>
            </w:r>
            <w:proofErr w:type="spellEnd"/>
          </w:p>
        </w:tc>
      </w:tr>
      <w:tr w:rsidR="00063D2D" w:rsidRPr="008846F1" w14:paraId="6611901F" w14:textId="77777777" w:rsidTr="00A92F47">
        <w:tc>
          <w:tcPr>
            <w:tcW w:w="3083" w:type="dxa"/>
          </w:tcPr>
          <w:p w14:paraId="59ABA751" w14:textId="77777777" w:rsidR="00063D2D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PhieuThuTienDAO</w:t>
            </w:r>
            <w:proofErr w:type="spellEnd"/>
          </w:p>
        </w:tc>
        <w:tc>
          <w:tcPr>
            <w:tcW w:w="6160" w:type="dxa"/>
          </w:tcPr>
          <w:p w14:paraId="293EB77A" w14:textId="77777777" w:rsidR="00063D2D" w:rsidRPr="00DA1AAF" w:rsidRDefault="00AA6F99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ngày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tổng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, </w:t>
            </w:r>
            <w:proofErr w:type="spellStart"/>
            <w:r>
              <w:rPr>
                <w:color w:val="0000FF"/>
                <w:szCs w:val="26"/>
                <w:lang w:val="en-US"/>
              </w:rPr>
              <w:t>khách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hàng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database</w:t>
            </w:r>
          </w:p>
        </w:tc>
      </w:tr>
      <w:tr w:rsidR="00063D2D" w:rsidRPr="008846F1" w14:paraId="4E39D21E" w14:textId="77777777" w:rsidTr="00A92F47">
        <w:tc>
          <w:tcPr>
            <w:tcW w:w="3083" w:type="dxa"/>
          </w:tcPr>
          <w:p w14:paraId="4AD2D612" w14:textId="77777777" w:rsidR="00063D2D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PhieuThuTienNoDAO</w:t>
            </w:r>
            <w:proofErr w:type="spellEnd"/>
          </w:p>
        </w:tc>
        <w:tc>
          <w:tcPr>
            <w:tcW w:w="6160" w:type="dxa"/>
          </w:tcPr>
          <w:p w14:paraId="156B3E18" w14:textId="77777777" w:rsidR="00063D2D" w:rsidRPr="00DA1AAF" w:rsidRDefault="00DE5910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nợ</w:t>
            </w:r>
            <w:proofErr w:type="spellEnd"/>
          </w:p>
        </w:tc>
      </w:tr>
      <w:tr w:rsidR="00063D2D" w:rsidRPr="008846F1" w14:paraId="1D6F1660" w14:textId="77777777" w:rsidTr="00A92F47">
        <w:tc>
          <w:tcPr>
            <w:tcW w:w="3083" w:type="dxa"/>
          </w:tcPr>
          <w:p w14:paraId="1B3EB9F8" w14:textId="77777777" w:rsidR="00063D2D" w:rsidRDefault="00063D2D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PhieuThuTienSachDAO</w:t>
            </w:r>
            <w:proofErr w:type="spellEnd"/>
          </w:p>
        </w:tc>
        <w:tc>
          <w:tcPr>
            <w:tcW w:w="6160" w:type="dxa"/>
          </w:tcPr>
          <w:p w14:paraId="5071163E" w14:textId="77777777" w:rsidR="00063D2D" w:rsidRPr="00F82F11" w:rsidRDefault="00A2750B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phiếu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thu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tiền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sách</w:t>
            </w:r>
            <w:proofErr w:type="spellEnd"/>
          </w:p>
        </w:tc>
      </w:tr>
      <w:tr w:rsidR="00063D2D" w:rsidRPr="008846F1" w14:paraId="5B266EF9" w14:textId="77777777" w:rsidTr="00A92F47">
        <w:tc>
          <w:tcPr>
            <w:tcW w:w="3083" w:type="dxa"/>
          </w:tcPr>
          <w:p w14:paraId="49BA3026" w14:textId="77777777" w:rsidR="00063D2D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LogSachDAO</w:t>
            </w:r>
            <w:proofErr w:type="spellEnd"/>
          </w:p>
        </w:tc>
        <w:tc>
          <w:tcPr>
            <w:tcW w:w="6160" w:type="dxa"/>
          </w:tcPr>
          <w:p w14:paraId="06D60264" w14:textId="77777777" w:rsidR="00063D2D" w:rsidRDefault="0002354A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LogSach</w:t>
            </w:r>
            <w:proofErr w:type="spellEnd"/>
          </w:p>
        </w:tc>
      </w:tr>
      <w:tr w:rsidR="009B2AD5" w:rsidRPr="008846F1" w14:paraId="60F1DAC3" w14:textId="77777777" w:rsidTr="00A92F47">
        <w:tc>
          <w:tcPr>
            <w:tcW w:w="3083" w:type="dxa"/>
          </w:tcPr>
          <w:p w14:paraId="6C7C2C95" w14:textId="77777777" w:rsidR="009B2AD5" w:rsidRDefault="009B2AD5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LogKhachHangDAO</w:t>
            </w:r>
            <w:proofErr w:type="spellEnd"/>
          </w:p>
        </w:tc>
        <w:tc>
          <w:tcPr>
            <w:tcW w:w="6160" w:type="dxa"/>
          </w:tcPr>
          <w:p w14:paraId="72C74012" w14:textId="77777777" w:rsidR="009B2AD5" w:rsidRDefault="00C92CC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dữ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liệu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LogKhachHang</w:t>
            </w:r>
            <w:proofErr w:type="spellEnd"/>
          </w:p>
        </w:tc>
      </w:tr>
      <w:tr w:rsidR="00C92CCC" w:rsidRPr="008846F1" w14:paraId="0A079252" w14:textId="77777777" w:rsidTr="00A92F47">
        <w:tc>
          <w:tcPr>
            <w:tcW w:w="3083" w:type="dxa"/>
          </w:tcPr>
          <w:p w14:paraId="39625E28" w14:textId="77777777" w:rsidR="00C92CCC" w:rsidRDefault="00C92CCC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BaoCaoTonSach</w:t>
            </w:r>
            <w:r w:rsidR="00D62C6E">
              <w:rPr>
                <w:color w:val="0000FF"/>
                <w:szCs w:val="26"/>
                <w:lang w:val="en-US"/>
              </w:rPr>
              <w:t>DAO</w:t>
            </w:r>
            <w:proofErr w:type="spellEnd"/>
          </w:p>
        </w:tc>
        <w:tc>
          <w:tcPr>
            <w:tcW w:w="6160" w:type="dxa"/>
          </w:tcPr>
          <w:p w14:paraId="0DC2ECEA" w14:textId="77777777" w:rsidR="00C92CCC" w:rsidRDefault="00740B9A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LogSach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và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lưu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vào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bảng</w:t>
            </w:r>
            <w:proofErr w:type="spellEnd"/>
            <w:r w:rsidR="00D45C8B"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 w:rsidR="00D45C8B">
              <w:rPr>
                <w:color w:val="0000FF"/>
                <w:szCs w:val="26"/>
                <w:lang w:val="en-US"/>
              </w:rPr>
              <w:t>BaoCaoTonSach</w:t>
            </w:r>
            <w:proofErr w:type="spellEnd"/>
          </w:p>
        </w:tc>
      </w:tr>
      <w:tr w:rsidR="00D45C8B" w:rsidRPr="008846F1" w14:paraId="2BDA2E48" w14:textId="77777777" w:rsidTr="00A92F47">
        <w:tc>
          <w:tcPr>
            <w:tcW w:w="3083" w:type="dxa"/>
          </w:tcPr>
          <w:p w14:paraId="5F8507F0" w14:textId="77777777" w:rsidR="00D45C8B" w:rsidRDefault="00CB6818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BaoCaoCongNoDAO</w:t>
            </w:r>
            <w:proofErr w:type="spellEnd"/>
          </w:p>
        </w:tc>
        <w:tc>
          <w:tcPr>
            <w:tcW w:w="6160" w:type="dxa"/>
          </w:tcPr>
          <w:p w14:paraId="0D8E6C37" w14:textId="77777777" w:rsidR="00D45C8B" w:rsidRDefault="00CB6818" w:rsidP="00A92F47">
            <w:pPr>
              <w:spacing w:line="240" w:lineRule="auto"/>
              <w:rPr>
                <w:color w:val="0000FF"/>
                <w:szCs w:val="26"/>
                <w:lang w:val="en-US"/>
              </w:rPr>
            </w:pPr>
            <w:proofErr w:type="spellStart"/>
            <w:r>
              <w:rPr>
                <w:color w:val="0000FF"/>
                <w:szCs w:val="26"/>
                <w:lang w:val="en-US"/>
              </w:rPr>
              <w:t>Dựa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LogKhachHang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đưa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ra </w:t>
            </w:r>
            <w:proofErr w:type="spellStart"/>
            <w:r>
              <w:rPr>
                <w:color w:val="0000FF"/>
                <w:szCs w:val="26"/>
                <w:lang w:val="en-US"/>
              </w:rPr>
              <w:t>báo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cáo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lưu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vào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bảng</w:t>
            </w:r>
            <w:proofErr w:type="spellEnd"/>
            <w:r>
              <w:rPr>
                <w:color w:val="0000FF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FF"/>
                <w:szCs w:val="26"/>
                <w:lang w:val="en-US"/>
              </w:rPr>
              <w:t>BaoCaoCongNo</w:t>
            </w:r>
            <w:proofErr w:type="spellEnd"/>
          </w:p>
        </w:tc>
      </w:tr>
    </w:tbl>
    <w:p w14:paraId="6C2E51C0" w14:textId="77777777" w:rsidR="00063D2D" w:rsidRPr="00063D2D" w:rsidRDefault="00063D2D" w:rsidP="00063D2D">
      <w:pPr>
        <w:rPr>
          <w:lang w:val="en-US"/>
        </w:rPr>
      </w:pPr>
    </w:p>
    <w:sectPr w:rsidR="00063D2D" w:rsidRPr="00063D2D" w:rsidSect="00301562">
      <w:headerReference w:type="default" r:id="rId14"/>
      <w:footerReference w:type="default" r:id="rId15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61C22" w14:textId="77777777" w:rsidR="00DA38A1" w:rsidRDefault="00DA38A1">
      <w:r>
        <w:separator/>
      </w:r>
    </w:p>
  </w:endnote>
  <w:endnote w:type="continuationSeparator" w:id="0">
    <w:p w14:paraId="00573AEE" w14:textId="77777777" w:rsidR="00DA38A1" w:rsidRDefault="00DA3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6F77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708C31B" wp14:editId="786AC77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19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BE31BB5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D9363F9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59776" behindDoc="1" locked="0" layoutInCell="1" allowOverlap="1" wp14:anchorId="5F9DEE5D" wp14:editId="0C6F733E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A6F5380" w14:textId="77777777" w:rsidR="00E95D0C" w:rsidRPr="00B14C52" w:rsidRDefault="00E95D0C" w:rsidP="00D234F3">
          <w:pPr>
            <w:jc w:val="right"/>
            <w:rPr>
              <w:rFonts w:ascii="Arial" w:hAnsi="Arial" w:cs="Arial"/>
              <w:lang w:val="en-US"/>
            </w:rPr>
          </w:pPr>
          <w:r w:rsidRPr="00B14C52">
            <w:rPr>
              <w:rFonts w:ascii="Arial" w:hAnsi="Arial" w:cs="Arial"/>
            </w:rPr>
            <w:t xml:space="preserve">Trang </w:t>
          </w:r>
          <w:r w:rsidRPr="00B14C52">
            <w:rPr>
              <w:rStyle w:val="PageNumber"/>
              <w:rFonts w:ascii="Arial" w:hAnsi="Arial" w:cs="Arial"/>
            </w:rPr>
            <w:fldChar w:fldCharType="begin"/>
          </w:r>
          <w:r w:rsidRPr="00B14C52">
            <w:rPr>
              <w:rStyle w:val="PageNumber"/>
              <w:rFonts w:ascii="Arial" w:hAnsi="Arial" w:cs="Arial"/>
            </w:rPr>
            <w:instrText xml:space="preserve">page </w:instrText>
          </w:r>
          <w:r w:rsidRPr="00B14C52">
            <w:rPr>
              <w:rStyle w:val="PageNumber"/>
              <w:rFonts w:ascii="Arial" w:hAnsi="Arial" w:cs="Arial"/>
            </w:rPr>
            <w:fldChar w:fldCharType="separate"/>
          </w:r>
          <w:r w:rsidR="004B52DC" w:rsidRPr="00B14C52">
            <w:rPr>
              <w:rStyle w:val="PageNumber"/>
              <w:rFonts w:ascii="Arial" w:hAnsi="Arial" w:cs="Arial"/>
              <w:noProof/>
            </w:rPr>
            <w:t>2</w:t>
          </w:r>
          <w:r w:rsidRPr="00B14C52">
            <w:rPr>
              <w:rStyle w:val="PageNumber"/>
              <w:rFonts w:ascii="Arial" w:hAnsi="Arial" w:cs="Arial"/>
            </w:rPr>
            <w:fldChar w:fldCharType="end"/>
          </w:r>
        </w:p>
      </w:tc>
    </w:tr>
  </w:tbl>
  <w:p w14:paraId="12AAD02A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7F37C" w14:textId="77777777" w:rsidR="00DA38A1" w:rsidRDefault="00DA38A1">
      <w:r>
        <w:separator/>
      </w:r>
    </w:p>
  </w:footnote>
  <w:footnote w:type="continuationSeparator" w:id="0">
    <w:p w14:paraId="51276EAC" w14:textId="77777777" w:rsidR="00DA38A1" w:rsidRDefault="00DA3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AF18D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29D8B0C" wp14:editId="74C6709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20429" id="Freeform 1" o:spid="_x0000_s1026" style="position:absolute;margin-left:0;margin-top:0;width:93.15pt;height:815.8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6704" behindDoc="0" locked="0" layoutInCell="1" allowOverlap="1" wp14:anchorId="106FAF47" wp14:editId="2A862CA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C919672" w14:textId="77777777" w:rsidR="003B781A" w:rsidRDefault="003B781A" w:rsidP="003B781A">
    <w:pPr>
      <w:pStyle w:val="Title"/>
      <w:rPr>
        <w:lang w:val="en-US"/>
      </w:rPr>
    </w:pPr>
  </w:p>
  <w:p w14:paraId="584586A7" w14:textId="77777777" w:rsidR="003B781A" w:rsidRPr="003B1A2B" w:rsidRDefault="003B781A" w:rsidP="003B781A">
    <w:pPr>
      <w:rPr>
        <w:lang w:val="en-US"/>
      </w:rPr>
    </w:pPr>
  </w:p>
  <w:p w14:paraId="7E4B9C71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5BD8AD8" w14:textId="77777777" w:rsidR="003B781A" w:rsidRPr="0040293A" w:rsidRDefault="003B781A" w:rsidP="003B781A">
    <w:pPr>
      <w:pStyle w:val="Header"/>
      <w:rPr>
        <w:rFonts w:eastAsia="Tahoma"/>
      </w:rPr>
    </w:pPr>
  </w:p>
  <w:p w14:paraId="43845A9C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9B2FAB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58752" behindDoc="1" locked="0" layoutInCell="1" allowOverlap="1" wp14:anchorId="40DC32E9" wp14:editId="33743704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66E6A52" w14:textId="77777777" w:rsidTr="008D3541">
      <w:tc>
        <w:tcPr>
          <w:tcW w:w="6623" w:type="dxa"/>
          <w:shd w:val="clear" w:color="auto" w:fill="auto"/>
        </w:tcPr>
        <w:p w14:paraId="23809FC5" w14:textId="77777777" w:rsidR="00E95D0C" w:rsidRPr="00172642" w:rsidRDefault="001F5544">
          <w:pPr>
            <w:pStyle w:val="Header"/>
            <w:rPr>
              <w:rFonts w:ascii="Arial" w:hAnsi="Arial" w:cs="Arial"/>
              <w:color w:val="0000FF"/>
              <w:lang w:val="en-US"/>
            </w:rPr>
          </w:pPr>
          <w:proofErr w:type="spellStart"/>
          <w:r w:rsidRPr="00172642">
            <w:rPr>
              <w:rFonts w:ascii="Arial" w:hAnsi="Arial" w:cs="Arial"/>
              <w:color w:val="0000FF"/>
              <w:lang w:val="en-US"/>
            </w:rPr>
            <w:t>Quản</w:t>
          </w:r>
          <w:proofErr w:type="spellEnd"/>
          <w:r w:rsidRPr="00172642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172642">
            <w:rPr>
              <w:rFonts w:ascii="Arial" w:hAnsi="Arial" w:cs="Arial"/>
              <w:color w:val="0000FF"/>
              <w:lang w:val="en-US"/>
            </w:rPr>
            <w:t>lý</w:t>
          </w:r>
          <w:proofErr w:type="spellEnd"/>
          <w:r w:rsidRPr="00172642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172642">
            <w:rPr>
              <w:rFonts w:ascii="Arial" w:hAnsi="Arial" w:cs="Arial"/>
              <w:color w:val="0000FF"/>
              <w:lang w:val="en-US"/>
            </w:rPr>
            <w:t>nhà</w:t>
          </w:r>
          <w:proofErr w:type="spellEnd"/>
          <w:r w:rsidRPr="00172642">
            <w:rPr>
              <w:rFonts w:ascii="Arial" w:hAnsi="Arial" w:cs="Arial"/>
              <w:color w:val="0000FF"/>
              <w:lang w:val="en-US"/>
            </w:rPr>
            <w:t xml:space="preserve"> </w:t>
          </w:r>
          <w:proofErr w:type="spellStart"/>
          <w:r w:rsidRPr="00172642">
            <w:rPr>
              <w:rFonts w:ascii="Arial" w:hAnsi="Arial" w:cs="Arial"/>
              <w:color w:val="0000FF"/>
              <w:lang w:val="en-US"/>
            </w:rPr>
            <w:t>sách</w:t>
          </w:r>
          <w:proofErr w:type="spellEnd"/>
        </w:p>
      </w:tc>
      <w:tc>
        <w:tcPr>
          <w:tcW w:w="2845" w:type="dxa"/>
          <w:shd w:val="clear" w:color="auto" w:fill="auto"/>
        </w:tcPr>
        <w:p w14:paraId="187E0ABB" w14:textId="462B1DA7" w:rsidR="00E95D0C" w:rsidRPr="00172642" w:rsidRDefault="00E95D0C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172642">
            <w:rPr>
              <w:rFonts w:ascii="Arial" w:hAnsi="Arial" w:cs="Arial"/>
              <w:lang w:val="en-US"/>
            </w:rPr>
            <w:t>Phiên</w:t>
          </w:r>
          <w:proofErr w:type="spellEnd"/>
          <w:r w:rsidRPr="0017264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172642">
            <w:rPr>
              <w:rFonts w:ascii="Arial" w:hAnsi="Arial" w:cs="Arial"/>
              <w:lang w:val="en-US"/>
            </w:rPr>
            <w:t>bản</w:t>
          </w:r>
          <w:proofErr w:type="spellEnd"/>
          <w:r w:rsidRPr="00172642">
            <w:rPr>
              <w:rFonts w:ascii="Arial" w:hAnsi="Arial" w:cs="Arial"/>
              <w:lang w:val="en-US"/>
            </w:rPr>
            <w:t xml:space="preserve">: </w:t>
          </w:r>
          <w:r w:rsidR="003135F9" w:rsidRPr="00172642">
            <w:rPr>
              <w:rFonts w:ascii="Arial" w:hAnsi="Arial" w:cs="Arial"/>
              <w:color w:val="0000FF"/>
              <w:lang w:val="en-US"/>
            </w:rPr>
            <w:t>1.0</w:t>
          </w:r>
        </w:p>
      </w:tc>
    </w:tr>
    <w:tr w:rsidR="00E95D0C" w14:paraId="719C6500" w14:textId="77777777" w:rsidTr="008D3541">
      <w:tc>
        <w:tcPr>
          <w:tcW w:w="6623" w:type="dxa"/>
          <w:shd w:val="clear" w:color="auto" w:fill="auto"/>
        </w:tcPr>
        <w:p w14:paraId="44F1A315" w14:textId="77777777" w:rsidR="00E95D0C" w:rsidRPr="00172642" w:rsidRDefault="00C14AB8" w:rsidP="00CA75F9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172642">
            <w:rPr>
              <w:rFonts w:ascii="Arial" w:hAnsi="Arial" w:cs="Arial"/>
              <w:lang w:val="en-US"/>
            </w:rPr>
            <w:t>Thiết</w:t>
          </w:r>
          <w:proofErr w:type="spellEnd"/>
          <w:r w:rsidRPr="0017264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Pr="00172642">
            <w:rPr>
              <w:rFonts w:ascii="Arial" w:hAnsi="Arial" w:cs="Arial"/>
              <w:lang w:val="en-US"/>
            </w:rPr>
            <w:t>kế</w:t>
          </w:r>
          <w:proofErr w:type="spellEnd"/>
          <w:r w:rsidRPr="0017264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CA75F9" w:rsidRPr="00172642">
            <w:rPr>
              <w:rFonts w:ascii="Arial" w:hAnsi="Arial" w:cs="Arial"/>
              <w:lang w:val="en-US"/>
            </w:rPr>
            <w:t>kiến</w:t>
          </w:r>
          <w:proofErr w:type="spellEnd"/>
          <w:r w:rsidR="00CA75F9" w:rsidRPr="00172642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CA75F9" w:rsidRPr="00172642">
            <w:rPr>
              <w:rFonts w:ascii="Arial" w:hAnsi="Arial" w:cs="Arial"/>
              <w:lang w:val="en-US"/>
            </w:rPr>
            <w:t>trúc</w:t>
          </w:r>
          <w:proofErr w:type="spellEnd"/>
        </w:p>
      </w:tc>
      <w:tc>
        <w:tcPr>
          <w:tcW w:w="2845" w:type="dxa"/>
          <w:shd w:val="clear" w:color="auto" w:fill="auto"/>
        </w:tcPr>
        <w:p w14:paraId="050A2790" w14:textId="27FD9F89" w:rsidR="00E95D0C" w:rsidRPr="00172642" w:rsidRDefault="00E95D0C">
          <w:pPr>
            <w:pStyle w:val="Header"/>
            <w:rPr>
              <w:rFonts w:ascii="Arial" w:hAnsi="Arial" w:cs="Arial"/>
              <w:lang w:val="en-US"/>
            </w:rPr>
          </w:pPr>
          <w:proofErr w:type="spellStart"/>
          <w:r w:rsidRPr="00172642">
            <w:rPr>
              <w:rFonts w:ascii="Arial" w:hAnsi="Arial" w:cs="Arial"/>
              <w:lang w:val="en-US"/>
            </w:rPr>
            <w:t>Ngày</w:t>
          </w:r>
          <w:proofErr w:type="spellEnd"/>
          <w:r w:rsidRPr="00172642">
            <w:rPr>
              <w:rFonts w:ascii="Arial" w:hAnsi="Arial" w:cs="Arial"/>
              <w:lang w:val="en-US"/>
            </w:rPr>
            <w:t xml:space="preserve">: </w:t>
          </w:r>
          <w:r w:rsidR="003135F9" w:rsidRPr="00172642">
            <w:rPr>
              <w:rFonts w:ascii="Arial" w:hAnsi="Arial" w:cs="Arial"/>
              <w:color w:val="0000FF"/>
              <w:lang w:val="en-US"/>
            </w:rPr>
            <w:t>29/05/2019</w:t>
          </w:r>
        </w:p>
      </w:tc>
    </w:tr>
  </w:tbl>
  <w:p w14:paraId="17DB98DA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4498"/>
    <w:rsid w:val="0002354A"/>
    <w:rsid w:val="0003059A"/>
    <w:rsid w:val="000519D9"/>
    <w:rsid w:val="00057B9D"/>
    <w:rsid w:val="00063D2D"/>
    <w:rsid w:val="000B263B"/>
    <w:rsid w:val="000C0CA8"/>
    <w:rsid w:val="000D1166"/>
    <w:rsid w:val="00105AEB"/>
    <w:rsid w:val="00113BD9"/>
    <w:rsid w:val="00170D1E"/>
    <w:rsid w:val="00172642"/>
    <w:rsid w:val="0018252C"/>
    <w:rsid w:val="001F38FA"/>
    <w:rsid w:val="001F5544"/>
    <w:rsid w:val="00212259"/>
    <w:rsid w:val="00213ECB"/>
    <w:rsid w:val="002160F2"/>
    <w:rsid w:val="00221A67"/>
    <w:rsid w:val="00265BF1"/>
    <w:rsid w:val="002B1E55"/>
    <w:rsid w:val="002D42A0"/>
    <w:rsid w:val="002F4F0A"/>
    <w:rsid w:val="002F6BA6"/>
    <w:rsid w:val="00301562"/>
    <w:rsid w:val="00312353"/>
    <w:rsid w:val="003135F9"/>
    <w:rsid w:val="0031511D"/>
    <w:rsid w:val="00326BC2"/>
    <w:rsid w:val="003472DB"/>
    <w:rsid w:val="003548A8"/>
    <w:rsid w:val="00367911"/>
    <w:rsid w:val="003701D7"/>
    <w:rsid w:val="003747E6"/>
    <w:rsid w:val="00382A33"/>
    <w:rsid w:val="003B781A"/>
    <w:rsid w:val="003C2F0F"/>
    <w:rsid w:val="004176B5"/>
    <w:rsid w:val="00435847"/>
    <w:rsid w:val="00456410"/>
    <w:rsid w:val="00471B31"/>
    <w:rsid w:val="004774EB"/>
    <w:rsid w:val="00497594"/>
    <w:rsid w:val="004B52DC"/>
    <w:rsid w:val="004B7CC9"/>
    <w:rsid w:val="004C5089"/>
    <w:rsid w:val="004E12E0"/>
    <w:rsid w:val="004E4257"/>
    <w:rsid w:val="004F132E"/>
    <w:rsid w:val="005037A7"/>
    <w:rsid w:val="00514E80"/>
    <w:rsid w:val="0057459E"/>
    <w:rsid w:val="005802A5"/>
    <w:rsid w:val="005B345A"/>
    <w:rsid w:val="005D52EB"/>
    <w:rsid w:val="005F1B1F"/>
    <w:rsid w:val="0060493B"/>
    <w:rsid w:val="00622562"/>
    <w:rsid w:val="006257BE"/>
    <w:rsid w:val="0064329D"/>
    <w:rsid w:val="00673572"/>
    <w:rsid w:val="006855DC"/>
    <w:rsid w:val="00694118"/>
    <w:rsid w:val="006C648A"/>
    <w:rsid w:val="006E36EC"/>
    <w:rsid w:val="006E420F"/>
    <w:rsid w:val="006E56E2"/>
    <w:rsid w:val="006F09CE"/>
    <w:rsid w:val="007338F6"/>
    <w:rsid w:val="00740B9A"/>
    <w:rsid w:val="00783284"/>
    <w:rsid w:val="007854A6"/>
    <w:rsid w:val="007A1D35"/>
    <w:rsid w:val="007A1DE8"/>
    <w:rsid w:val="007D00CA"/>
    <w:rsid w:val="007D4524"/>
    <w:rsid w:val="007F0CEB"/>
    <w:rsid w:val="007F21C9"/>
    <w:rsid w:val="008243D9"/>
    <w:rsid w:val="00853372"/>
    <w:rsid w:val="00856B48"/>
    <w:rsid w:val="008D3541"/>
    <w:rsid w:val="009001F8"/>
    <w:rsid w:val="00910E9A"/>
    <w:rsid w:val="00972733"/>
    <w:rsid w:val="009735A9"/>
    <w:rsid w:val="00976BD2"/>
    <w:rsid w:val="00984338"/>
    <w:rsid w:val="009965C0"/>
    <w:rsid w:val="0099744F"/>
    <w:rsid w:val="009B2AD5"/>
    <w:rsid w:val="009B2AFC"/>
    <w:rsid w:val="009D6517"/>
    <w:rsid w:val="009F47F5"/>
    <w:rsid w:val="00A23833"/>
    <w:rsid w:val="00A2750B"/>
    <w:rsid w:val="00A47E87"/>
    <w:rsid w:val="00A544E7"/>
    <w:rsid w:val="00A55682"/>
    <w:rsid w:val="00A610A5"/>
    <w:rsid w:val="00A638EF"/>
    <w:rsid w:val="00A71113"/>
    <w:rsid w:val="00A77A58"/>
    <w:rsid w:val="00A81FAA"/>
    <w:rsid w:val="00AA6F99"/>
    <w:rsid w:val="00AB34EB"/>
    <w:rsid w:val="00AD28C8"/>
    <w:rsid w:val="00AD3B9C"/>
    <w:rsid w:val="00AD507F"/>
    <w:rsid w:val="00AD6D5D"/>
    <w:rsid w:val="00B00F4C"/>
    <w:rsid w:val="00B14C52"/>
    <w:rsid w:val="00B871C5"/>
    <w:rsid w:val="00BA588E"/>
    <w:rsid w:val="00BB5444"/>
    <w:rsid w:val="00BF718D"/>
    <w:rsid w:val="00C14AB8"/>
    <w:rsid w:val="00C51B59"/>
    <w:rsid w:val="00C74D6D"/>
    <w:rsid w:val="00C82D33"/>
    <w:rsid w:val="00C83AFF"/>
    <w:rsid w:val="00C84507"/>
    <w:rsid w:val="00C92CCC"/>
    <w:rsid w:val="00C95711"/>
    <w:rsid w:val="00CA52C8"/>
    <w:rsid w:val="00CA6B6B"/>
    <w:rsid w:val="00CA75F9"/>
    <w:rsid w:val="00CA7C8B"/>
    <w:rsid w:val="00CB6818"/>
    <w:rsid w:val="00D234F3"/>
    <w:rsid w:val="00D328EA"/>
    <w:rsid w:val="00D45C8B"/>
    <w:rsid w:val="00D53940"/>
    <w:rsid w:val="00D62C6E"/>
    <w:rsid w:val="00DA1AAF"/>
    <w:rsid w:val="00DA2A6D"/>
    <w:rsid w:val="00DA38A1"/>
    <w:rsid w:val="00DB0674"/>
    <w:rsid w:val="00DC363E"/>
    <w:rsid w:val="00DD57E3"/>
    <w:rsid w:val="00DE5910"/>
    <w:rsid w:val="00E009C0"/>
    <w:rsid w:val="00E350B0"/>
    <w:rsid w:val="00E76F0F"/>
    <w:rsid w:val="00E95D0C"/>
    <w:rsid w:val="00EA3AF4"/>
    <w:rsid w:val="00EB06D7"/>
    <w:rsid w:val="00EB4484"/>
    <w:rsid w:val="00EF4E91"/>
    <w:rsid w:val="00EF758D"/>
    <w:rsid w:val="00F80298"/>
    <w:rsid w:val="00F82F11"/>
    <w:rsid w:val="00F9010A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3147E5"/>
  <w15:docId w15:val="{A0A9B11B-2F98-40D3-A641-CAB4483F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0C057-761A-4BA6-9B0B-D2EB10B55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192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4501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HOÀNG SANG</cp:lastModifiedBy>
  <cp:revision>100</cp:revision>
  <cp:lastPrinted>2019-06-14T20:12:00Z</cp:lastPrinted>
  <dcterms:created xsi:type="dcterms:W3CDTF">2013-10-13T11:17:00Z</dcterms:created>
  <dcterms:modified xsi:type="dcterms:W3CDTF">2019-06-14T20:12:00Z</dcterms:modified>
</cp:coreProperties>
</file>