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9896" w14:textId="77777777" w:rsidR="0037628A" w:rsidRPr="00DD7F98" w:rsidRDefault="0037628A" w:rsidP="0037628A">
      <w:pPr>
        <w:pStyle w:val="Title"/>
        <w:jc w:val="right"/>
        <w:rPr>
          <w:rFonts w:cs="Arial"/>
          <w:lang w:val="en-US"/>
        </w:rPr>
      </w:pPr>
    </w:p>
    <w:p w14:paraId="066AA2BD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43F1E3E2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31C029EC" w14:textId="77777777" w:rsidR="0037628A" w:rsidRPr="00DD7F98" w:rsidRDefault="0037628A" w:rsidP="0037628A">
      <w:pPr>
        <w:pStyle w:val="Title"/>
        <w:jc w:val="right"/>
        <w:rPr>
          <w:rFonts w:cs="Arial"/>
          <w:lang w:val="en-US"/>
        </w:rPr>
      </w:pPr>
    </w:p>
    <w:p w14:paraId="34150DE3" w14:textId="77777777" w:rsidR="0037628A" w:rsidRPr="00DD7F98" w:rsidRDefault="0037628A" w:rsidP="0037628A">
      <w:pPr>
        <w:pStyle w:val="Title"/>
        <w:jc w:val="right"/>
        <w:rPr>
          <w:rFonts w:cs="Arial"/>
          <w:lang w:val="en-US"/>
        </w:rPr>
      </w:pPr>
    </w:p>
    <w:p w14:paraId="26C29E6D" w14:textId="77777777" w:rsidR="0037628A" w:rsidRPr="00DD7F98" w:rsidRDefault="0037628A" w:rsidP="0037628A">
      <w:pPr>
        <w:pStyle w:val="Title"/>
        <w:jc w:val="right"/>
        <w:rPr>
          <w:rFonts w:cs="Arial"/>
          <w:lang w:val="en-US"/>
        </w:rPr>
      </w:pPr>
    </w:p>
    <w:p w14:paraId="134470BA" w14:textId="77777777" w:rsidR="0037628A" w:rsidRPr="00DD7F98" w:rsidRDefault="00FD06E2" w:rsidP="0037628A">
      <w:pPr>
        <w:pStyle w:val="Title"/>
        <w:jc w:val="right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Hồ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sơ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Phân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tích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="00A24AF4" w:rsidRPr="00DD7F98">
        <w:rPr>
          <w:rFonts w:cs="Arial"/>
          <w:color w:val="0000FF"/>
          <w:lang w:val="en-US"/>
        </w:rPr>
        <w:t>Quản</w:t>
      </w:r>
      <w:proofErr w:type="spellEnd"/>
      <w:r w:rsidR="00A24AF4" w:rsidRPr="00DD7F98">
        <w:rPr>
          <w:rFonts w:cs="Arial"/>
          <w:color w:val="0000FF"/>
          <w:lang w:val="en-US"/>
        </w:rPr>
        <w:t xml:space="preserve"> </w:t>
      </w:r>
      <w:proofErr w:type="spellStart"/>
      <w:r w:rsidR="00A24AF4" w:rsidRPr="00DD7F98">
        <w:rPr>
          <w:rFonts w:cs="Arial"/>
          <w:color w:val="0000FF"/>
          <w:lang w:val="en-US"/>
        </w:rPr>
        <w:t>lý</w:t>
      </w:r>
      <w:proofErr w:type="spellEnd"/>
      <w:r w:rsidR="00A24AF4" w:rsidRPr="00DD7F98">
        <w:rPr>
          <w:rFonts w:cs="Arial"/>
          <w:color w:val="0000FF"/>
          <w:lang w:val="en-US"/>
        </w:rPr>
        <w:t xml:space="preserve"> </w:t>
      </w:r>
      <w:proofErr w:type="spellStart"/>
      <w:r w:rsidR="00A24AF4" w:rsidRPr="00DD7F98">
        <w:rPr>
          <w:rFonts w:cs="Arial"/>
          <w:color w:val="0000FF"/>
          <w:lang w:val="en-US"/>
        </w:rPr>
        <w:t>nhà</w:t>
      </w:r>
      <w:proofErr w:type="spellEnd"/>
      <w:r w:rsidR="00A24AF4" w:rsidRPr="00DD7F98">
        <w:rPr>
          <w:rFonts w:cs="Arial"/>
          <w:color w:val="0000FF"/>
          <w:lang w:val="en-US"/>
        </w:rPr>
        <w:t xml:space="preserve"> </w:t>
      </w:r>
      <w:proofErr w:type="spellStart"/>
      <w:r w:rsidR="00A24AF4" w:rsidRPr="00DD7F98">
        <w:rPr>
          <w:rFonts w:cs="Arial"/>
          <w:color w:val="0000FF"/>
          <w:lang w:val="en-US"/>
        </w:rPr>
        <w:t>sách</w:t>
      </w:r>
      <w:proofErr w:type="spellEnd"/>
    </w:p>
    <w:p w14:paraId="43A53ABB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34CAE363" w14:textId="0053E5EC" w:rsidR="0037628A" w:rsidRPr="00DD7F98" w:rsidRDefault="0037628A" w:rsidP="0037628A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DD7F98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A24AF4" w:rsidRPr="00DD7F98">
        <w:rPr>
          <w:rFonts w:ascii="Arial" w:hAnsi="Arial" w:cs="Arial"/>
          <w:color w:val="0000FF"/>
          <w:sz w:val="34"/>
          <w:szCs w:val="30"/>
          <w:lang w:val="en-US"/>
        </w:rPr>
        <w:t>1</w:t>
      </w:r>
      <w:r w:rsidRPr="00DD7F98">
        <w:rPr>
          <w:rFonts w:ascii="Arial" w:hAnsi="Arial" w:cs="Arial"/>
          <w:color w:val="0000FF"/>
          <w:sz w:val="34"/>
          <w:szCs w:val="30"/>
          <w:lang w:val="en-US"/>
        </w:rPr>
        <w:t>.</w:t>
      </w:r>
      <w:r w:rsidR="00CD58AB" w:rsidRPr="00DD7F98">
        <w:rPr>
          <w:rFonts w:ascii="Arial" w:hAnsi="Arial" w:cs="Arial"/>
          <w:color w:val="0000FF"/>
          <w:sz w:val="34"/>
          <w:szCs w:val="30"/>
          <w:lang w:val="en-US"/>
        </w:rPr>
        <w:t>1</w:t>
      </w:r>
    </w:p>
    <w:p w14:paraId="6682236E" w14:textId="77777777" w:rsidR="0037628A" w:rsidRPr="00DD7F98" w:rsidRDefault="0037628A" w:rsidP="0037628A">
      <w:pPr>
        <w:pStyle w:val="Title"/>
        <w:jc w:val="both"/>
        <w:rPr>
          <w:rFonts w:cs="Arial"/>
          <w:lang w:val="en-US"/>
        </w:rPr>
      </w:pPr>
    </w:p>
    <w:p w14:paraId="29962454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7FFC7D88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1468D481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14AD035A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4C6646CC" w14:textId="462D2548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4CFC052F" w14:textId="7B5FC798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24790529" w14:textId="51C7C1F2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776848C3" w14:textId="76BC5799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3279850A" w14:textId="7AF19F3B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22768908" w14:textId="3873AF47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4918198C" w14:textId="3C98F922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539A6F0F" w14:textId="66A366E4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25AF2DDE" w14:textId="4C7F6CD9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4F7F9A72" w14:textId="6D54EA8B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6DB6BC3F" w14:textId="1660B081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166002D5" w14:textId="7C59612B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0BF1ACE1" w14:textId="5181E9C3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7FF1B640" w14:textId="76E9C256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00D15EA6" w14:textId="7B28AE17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62AB9381" w14:textId="6B469780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0E2EE8F6" w14:textId="77777777" w:rsidR="00E5344C" w:rsidRPr="00DD7F98" w:rsidRDefault="00E5344C" w:rsidP="0037628A">
      <w:pPr>
        <w:rPr>
          <w:rFonts w:ascii="Arial" w:hAnsi="Arial" w:cs="Arial"/>
          <w:lang w:val="en-US"/>
        </w:rPr>
      </w:pPr>
    </w:p>
    <w:p w14:paraId="0AB6D54E" w14:textId="77777777" w:rsidR="0037628A" w:rsidRPr="00DD7F98" w:rsidRDefault="0037628A" w:rsidP="0037628A">
      <w:pPr>
        <w:rPr>
          <w:rFonts w:ascii="Arial" w:hAnsi="Arial" w:cs="Arial"/>
          <w:lang w:val="en-US"/>
        </w:rPr>
      </w:pPr>
    </w:p>
    <w:p w14:paraId="2321D8F8" w14:textId="77777777" w:rsidR="0037628A" w:rsidRPr="00DD7F9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DD7F9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DD7F9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DD7F9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DD7F9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DD7F9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DD7F9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DD7F9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DD7F98">
        <w:rPr>
          <w:rFonts w:ascii="Arial" w:hAnsi="Arial" w:cs="Arial"/>
          <w:sz w:val="30"/>
          <w:szCs w:val="30"/>
          <w:lang w:val="en-US"/>
        </w:rPr>
        <w:t>:</w:t>
      </w:r>
    </w:p>
    <w:p w14:paraId="648D6E72" w14:textId="77777777" w:rsidR="0037628A" w:rsidRPr="00DD7F98" w:rsidRDefault="00A24AF4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D7F98"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 w:rsidRPr="00DD7F98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DD7F9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DD7F98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DD7F98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20D2E8C7" w14:textId="77777777" w:rsidR="0037628A" w:rsidRPr="00DD7F98" w:rsidRDefault="00A24AF4" w:rsidP="0037628A">
      <w:pPr>
        <w:jc w:val="center"/>
        <w:rPr>
          <w:rFonts w:ascii="Arial" w:hAnsi="Arial" w:cs="Arial"/>
          <w:sz w:val="30"/>
          <w:szCs w:val="30"/>
          <w:lang w:val="en-US"/>
        </w:rPr>
        <w:sectPr w:rsidR="0037628A" w:rsidRPr="00DD7F98" w:rsidSect="00746E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D7F98"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 w:rsidRPr="00DD7F98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DD7F98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5638DA35" w14:textId="77777777" w:rsidR="007A1DE8" w:rsidRPr="00DD7F98" w:rsidRDefault="007A1DE8" w:rsidP="007A1DE8">
      <w:pPr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DD7F98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DD7F98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</w:p>
    <w:p w14:paraId="5E17FAC5" w14:textId="77777777" w:rsidR="007A1DE8" w:rsidRPr="00DD7F98" w:rsidRDefault="007A1DE8" w:rsidP="007A1DE8">
      <w:pPr>
        <w:jc w:val="both"/>
        <w:rPr>
          <w:rFonts w:ascii="Arial" w:eastAsia="SimSun" w:hAnsi="Arial" w:cs="Arial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7A1DE8" w:rsidRPr="00DD7F98" w14:paraId="715CCA1F" w14:textId="77777777" w:rsidTr="00A9595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3766" w14:textId="77777777" w:rsidR="007A1DE8" w:rsidRPr="00DD7F98" w:rsidRDefault="007A1DE8" w:rsidP="007A1DE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62A1B" w14:textId="77777777" w:rsidR="007A1DE8" w:rsidRPr="00DD7F98" w:rsidRDefault="007A1DE8" w:rsidP="007A1DE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DD7F98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36C9" w14:textId="77777777" w:rsidR="007A1DE8" w:rsidRPr="00DD7F98" w:rsidRDefault="007A1DE8" w:rsidP="007A1DE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DD7F98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482DA" w14:textId="77777777" w:rsidR="007A1DE8" w:rsidRPr="00DD7F98" w:rsidRDefault="007A1DE8" w:rsidP="007A1DE8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Tác</w:t>
            </w:r>
            <w:proofErr w:type="spellEnd"/>
            <w:r w:rsidRPr="00DD7F98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b/>
                <w:lang w:val="en-US"/>
              </w:rPr>
              <w:t>giả</w:t>
            </w:r>
            <w:proofErr w:type="spellEnd"/>
          </w:p>
        </w:tc>
      </w:tr>
      <w:tr w:rsidR="0037628A" w:rsidRPr="00DD7F98" w14:paraId="6F58BAE5" w14:textId="77777777" w:rsidTr="00A9595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2FACE" w14:textId="77777777" w:rsidR="0037628A" w:rsidRPr="00DD7F98" w:rsidRDefault="00A24AF4" w:rsidP="00A24AF4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12/4/2019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7E8" w14:textId="77777777" w:rsidR="0037628A" w:rsidRPr="00DD7F98" w:rsidRDefault="00A24AF4" w:rsidP="00A24AF4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B1C87" w14:textId="77777777" w:rsidR="0037628A" w:rsidRPr="00DD7F98" w:rsidRDefault="00A24AF4" w:rsidP="00A24AF4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Đặc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tả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class diagram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23A70" w14:textId="77777777" w:rsidR="0037628A" w:rsidRPr="00DD7F98" w:rsidRDefault="00A24AF4" w:rsidP="00A24AF4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Lê </w:t>
            </w: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Hoàng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Sang</w:t>
            </w:r>
          </w:p>
        </w:tc>
      </w:tr>
      <w:tr w:rsidR="008B5CBF" w:rsidRPr="00DD7F98" w14:paraId="1F10C13D" w14:textId="77777777" w:rsidTr="00A9595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6C5B9" w14:textId="2FCF4CF1" w:rsidR="008B5CBF" w:rsidRPr="00DD7F98" w:rsidRDefault="008B5CBF" w:rsidP="008B5CBF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15/4/2019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C1EA7" w14:textId="67B861CC" w:rsidR="008B5CBF" w:rsidRPr="00DD7F98" w:rsidRDefault="008B5CBF" w:rsidP="008B5CBF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1.</w:t>
            </w:r>
            <w:r w:rsidR="00031599" w:rsidRPr="00DD7F98">
              <w:rPr>
                <w:rFonts w:ascii="Arial" w:eastAsia="SimSun" w:hAnsi="Arial" w:cs="Arial"/>
                <w:color w:val="0000FF"/>
                <w:lang w:val="en-US"/>
              </w:rPr>
              <w:t>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0BB59" w14:textId="340A7718" w:rsidR="008B5CBF" w:rsidRPr="00DD7F98" w:rsidRDefault="008B5CBF" w:rsidP="008B5CBF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Đặc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tả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class diagram (update)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FEE2B" w14:textId="462D2138" w:rsidR="008B5CBF" w:rsidRPr="00DD7F98" w:rsidRDefault="008B5CBF" w:rsidP="008B5CBF">
            <w:pPr>
              <w:keepLines/>
              <w:spacing w:after="120"/>
              <w:jc w:val="center"/>
              <w:rPr>
                <w:rFonts w:ascii="Arial" w:eastAsia="SimSun" w:hAnsi="Arial" w:cs="Arial"/>
                <w:lang w:val="en-US"/>
              </w:rPr>
            </w:pP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>Hoàng</w:t>
            </w:r>
            <w:proofErr w:type="spellEnd"/>
            <w:r w:rsidRPr="00DD7F98">
              <w:rPr>
                <w:rFonts w:ascii="Arial" w:eastAsia="SimSun" w:hAnsi="Arial" w:cs="Arial"/>
                <w:color w:val="0000FF"/>
                <w:lang w:val="en-US"/>
              </w:rPr>
              <w:t xml:space="preserve"> Sang</w:t>
            </w:r>
          </w:p>
        </w:tc>
      </w:tr>
    </w:tbl>
    <w:p w14:paraId="66C2E487" w14:textId="77777777" w:rsidR="007A1DE8" w:rsidRPr="00DD7F98" w:rsidRDefault="007A1DE8">
      <w:pPr>
        <w:pStyle w:val="Title"/>
        <w:jc w:val="both"/>
        <w:rPr>
          <w:rFonts w:cs="Arial"/>
          <w:lang w:val="en-US"/>
        </w:rPr>
      </w:pPr>
    </w:p>
    <w:p w14:paraId="5DC60DF8" w14:textId="77777777" w:rsidR="005E2817" w:rsidRPr="00DD7F98" w:rsidRDefault="007A1DE8" w:rsidP="005E2817">
      <w:pPr>
        <w:pStyle w:val="Title"/>
        <w:rPr>
          <w:rFonts w:cs="Arial"/>
          <w:lang w:val="en-US"/>
        </w:rPr>
      </w:pPr>
      <w:r w:rsidRPr="00DD7F98">
        <w:rPr>
          <w:rFonts w:cs="Arial"/>
        </w:rPr>
        <w:br w:type="page"/>
      </w:r>
      <w:proofErr w:type="spellStart"/>
      <w:r w:rsidR="005E2817" w:rsidRPr="00DD7F98">
        <w:rPr>
          <w:rFonts w:cs="Arial"/>
          <w:lang w:val="en-US"/>
        </w:rPr>
        <w:lastRenderedPageBreak/>
        <w:t>Mục</w:t>
      </w:r>
      <w:proofErr w:type="spellEnd"/>
      <w:r w:rsidR="005E2817" w:rsidRPr="00DD7F98">
        <w:rPr>
          <w:rFonts w:cs="Arial"/>
          <w:lang w:val="en-US"/>
        </w:rPr>
        <w:t xml:space="preserve"> </w:t>
      </w:r>
      <w:proofErr w:type="spellStart"/>
      <w:r w:rsidR="005E2817" w:rsidRPr="00DD7F98">
        <w:rPr>
          <w:rFonts w:cs="Arial"/>
          <w:lang w:val="en-US"/>
        </w:rPr>
        <w:t>lục</w:t>
      </w:r>
      <w:proofErr w:type="spellEnd"/>
    </w:p>
    <w:p w14:paraId="1212D7C3" w14:textId="48B507A5" w:rsidR="00C161AA" w:rsidRPr="00DD7F98" w:rsidRDefault="005E2817">
      <w:pPr>
        <w:pStyle w:val="TOC1"/>
        <w:tabs>
          <w:tab w:val="left" w:pos="432"/>
        </w:tabs>
        <w:rPr>
          <w:rFonts w:ascii="Arial" w:hAnsi="Arial" w:cs="Arial"/>
          <w:noProof/>
          <w:szCs w:val="24"/>
          <w:lang w:val="en-US"/>
        </w:rPr>
      </w:pPr>
      <w:r w:rsidRPr="00DD7F98">
        <w:rPr>
          <w:rFonts w:ascii="Arial" w:hAnsi="Arial" w:cs="Arial"/>
          <w:lang w:val="en-US"/>
        </w:rPr>
        <w:fldChar w:fldCharType="begin"/>
      </w:r>
      <w:r w:rsidRPr="00DD7F98">
        <w:rPr>
          <w:rFonts w:ascii="Arial" w:hAnsi="Arial" w:cs="Arial"/>
          <w:lang w:val="en-US"/>
        </w:rPr>
        <w:instrText xml:space="preserve"> TOC \o "1-2" \h \z \u </w:instrText>
      </w:r>
      <w:r w:rsidRPr="00DD7F98">
        <w:rPr>
          <w:rFonts w:ascii="Arial" w:hAnsi="Arial" w:cs="Arial"/>
          <w:lang w:val="en-US"/>
        </w:rPr>
        <w:fldChar w:fldCharType="separate"/>
      </w:r>
      <w:hyperlink w:anchor="_Toc172872215" w:history="1">
        <w:r w:rsidR="00C161AA" w:rsidRPr="00DD7F98">
          <w:rPr>
            <w:rStyle w:val="Hyperlink"/>
            <w:rFonts w:ascii="Arial" w:hAnsi="Arial" w:cs="Arial"/>
            <w:noProof/>
          </w:rPr>
          <w:t>1.</w:t>
        </w:r>
        <w:r w:rsidR="00C161AA" w:rsidRPr="00DD7F98">
          <w:rPr>
            <w:rFonts w:ascii="Arial" w:hAnsi="Arial" w:cs="Arial"/>
            <w:noProof/>
            <w:szCs w:val="24"/>
            <w:lang w:val="en-US"/>
          </w:rPr>
          <w:tab/>
        </w:r>
        <w:r w:rsidR="00C161AA" w:rsidRPr="00DD7F98">
          <w:rPr>
            <w:rStyle w:val="Hyperlink"/>
            <w:rFonts w:ascii="Arial" w:hAnsi="Arial" w:cs="Arial"/>
            <w:noProof/>
          </w:rPr>
          <w:t xml:space="preserve">Sơ đồ lớp </w:t>
        </w:r>
        <w:r w:rsidR="00C161AA" w:rsidRPr="00DD7F98">
          <w:rPr>
            <w:rStyle w:val="Hyperlink"/>
            <w:rFonts w:ascii="Arial" w:hAnsi="Arial" w:cs="Arial"/>
            <w:noProof/>
            <w:lang w:val="en-US"/>
          </w:rPr>
          <w:t>(</w:t>
        </w:r>
        <w:r w:rsidR="00C161AA" w:rsidRPr="00DD7F98">
          <w:rPr>
            <w:rStyle w:val="Hyperlink"/>
            <w:rFonts w:ascii="Arial" w:hAnsi="Arial" w:cs="Arial"/>
            <w:noProof/>
          </w:rPr>
          <w:t>mức phân tích</w:t>
        </w:r>
        <w:r w:rsidR="00C161AA" w:rsidRPr="00DD7F98">
          <w:rPr>
            <w:rStyle w:val="Hyperlink"/>
            <w:rFonts w:ascii="Arial" w:hAnsi="Arial" w:cs="Arial"/>
            <w:noProof/>
            <w:lang w:val="en-US"/>
          </w:rPr>
          <w:t>)</w:t>
        </w:r>
        <w:r w:rsidR="00C161AA" w:rsidRPr="00DD7F98">
          <w:rPr>
            <w:rFonts w:ascii="Arial" w:hAnsi="Arial" w:cs="Arial"/>
            <w:noProof/>
            <w:webHidden/>
          </w:rPr>
          <w:tab/>
        </w:r>
        <w:r w:rsidR="00C161AA" w:rsidRPr="00DD7F98">
          <w:rPr>
            <w:rFonts w:ascii="Arial" w:hAnsi="Arial" w:cs="Arial"/>
            <w:noProof/>
            <w:webHidden/>
          </w:rPr>
          <w:fldChar w:fldCharType="begin"/>
        </w:r>
        <w:r w:rsidR="00C161AA" w:rsidRPr="00DD7F98">
          <w:rPr>
            <w:rFonts w:ascii="Arial" w:hAnsi="Arial" w:cs="Arial"/>
            <w:noProof/>
            <w:webHidden/>
          </w:rPr>
          <w:instrText xml:space="preserve"> PAGEREF _Toc172872215 \h </w:instrText>
        </w:r>
        <w:r w:rsidR="00C161AA" w:rsidRPr="00DD7F98">
          <w:rPr>
            <w:rFonts w:ascii="Arial" w:hAnsi="Arial" w:cs="Arial"/>
            <w:noProof/>
            <w:webHidden/>
          </w:rPr>
        </w:r>
        <w:r w:rsidR="00C161AA" w:rsidRPr="00DD7F98">
          <w:rPr>
            <w:rFonts w:ascii="Arial" w:hAnsi="Arial" w:cs="Arial"/>
            <w:noProof/>
            <w:webHidden/>
          </w:rPr>
          <w:fldChar w:fldCharType="separate"/>
        </w:r>
        <w:r w:rsidR="00675ED6">
          <w:rPr>
            <w:rFonts w:ascii="Arial" w:hAnsi="Arial" w:cs="Arial"/>
            <w:noProof/>
            <w:webHidden/>
          </w:rPr>
          <w:t>3</w:t>
        </w:r>
        <w:r w:rsidR="00C161AA" w:rsidRPr="00DD7F98">
          <w:rPr>
            <w:rFonts w:ascii="Arial" w:hAnsi="Arial" w:cs="Arial"/>
            <w:noProof/>
            <w:webHidden/>
          </w:rPr>
          <w:fldChar w:fldCharType="end"/>
        </w:r>
      </w:hyperlink>
    </w:p>
    <w:p w14:paraId="77EC0032" w14:textId="353AFA3D" w:rsidR="00C161AA" w:rsidRPr="00DD7F98" w:rsidRDefault="007323EE">
      <w:pPr>
        <w:pStyle w:val="TOC2"/>
        <w:tabs>
          <w:tab w:val="left" w:pos="1000"/>
        </w:tabs>
        <w:rPr>
          <w:rFonts w:ascii="Arial" w:hAnsi="Arial" w:cs="Arial"/>
          <w:noProof/>
          <w:szCs w:val="24"/>
          <w:lang w:val="en-US"/>
        </w:rPr>
      </w:pPr>
      <w:hyperlink w:anchor="_Toc172872216" w:history="1">
        <w:r w:rsidR="00C161AA" w:rsidRPr="00DD7F98">
          <w:rPr>
            <w:rStyle w:val="Hyperlink"/>
            <w:rFonts w:ascii="Arial" w:hAnsi="Arial" w:cs="Arial"/>
            <w:noProof/>
            <w:lang w:val="en-US"/>
          </w:rPr>
          <w:t>1.1</w:t>
        </w:r>
        <w:r w:rsidR="00C161AA" w:rsidRPr="00DD7F98">
          <w:rPr>
            <w:rFonts w:ascii="Arial" w:hAnsi="Arial" w:cs="Arial"/>
            <w:noProof/>
            <w:szCs w:val="24"/>
            <w:lang w:val="en-US"/>
          </w:rPr>
          <w:tab/>
        </w:r>
        <w:r w:rsidR="00C161AA" w:rsidRPr="00DD7F98">
          <w:rPr>
            <w:rStyle w:val="Hyperlink"/>
            <w:rFonts w:ascii="Arial" w:hAnsi="Arial" w:cs="Arial"/>
            <w:noProof/>
          </w:rPr>
          <w:t>Sơ đồ lớp (mức phân tích)</w:t>
        </w:r>
        <w:r w:rsidR="00C161AA" w:rsidRPr="00DD7F98">
          <w:rPr>
            <w:rFonts w:ascii="Arial" w:hAnsi="Arial" w:cs="Arial"/>
            <w:noProof/>
            <w:webHidden/>
          </w:rPr>
          <w:tab/>
        </w:r>
        <w:r w:rsidR="00C161AA" w:rsidRPr="00DD7F98">
          <w:rPr>
            <w:rFonts w:ascii="Arial" w:hAnsi="Arial" w:cs="Arial"/>
            <w:noProof/>
            <w:webHidden/>
          </w:rPr>
          <w:fldChar w:fldCharType="begin"/>
        </w:r>
        <w:r w:rsidR="00C161AA" w:rsidRPr="00DD7F98">
          <w:rPr>
            <w:rFonts w:ascii="Arial" w:hAnsi="Arial" w:cs="Arial"/>
            <w:noProof/>
            <w:webHidden/>
          </w:rPr>
          <w:instrText xml:space="preserve"> PAGEREF _Toc172872216 \h </w:instrText>
        </w:r>
        <w:r w:rsidR="00C161AA" w:rsidRPr="00DD7F98">
          <w:rPr>
            <w:rFonts w:ascii="Arial" w:hAnsi="Arial" w:cs="Arial"/>
            <w:noProof/>
            <w:webHidden/>
          </w:rPr>
        </w:r>
        <w:r w:rsidR="00C161AA" w:rsidRPr="00DD7F98">
          <w:rPr>
            <w:rFonts w:ascii="Arial" w:hAnsi="Arial" w:cs="Arial"/>
            <w:noProof/>
            <w:webHidden/>
          </w:rPr>
          <w:fldChar w:fldCharType="separate"/>
        </w:r>
        <w:r w:rsidR="00675ED6">
          <w:rPr>
            <w:rFonts w:ascii="Arial" w:hAnsi="Arial" w:cs="Arial"/>
            <w:noProof/>
            <w:webHidden/>
          </w:rPr>
          <w:t>3</w:t>
        </w:r>
        <w:r w:rsidR="00C161AA" w:rsidRPr="00DD7F98">
          <w:rPr>
            <w:rFonts w:ascii="Arial" w:hAnsi="Arial" w:cs="Arial"/>
            <w:noProof/>
            <w:webHidden/>
          </w:rPr>
          <w:fldChar w:fldCharType="end"/>
        </w:r>
      </w:hyperlink>
    </w:p>
    <w:p w14:paraId="33D06C62" w14:textId="0E70E646" w:rsidR="00C161AA" w:rsidRPr="00DD7F98" w:rsidRDefault="007323EE">
      <w:pPr>
        <w:pStyle w:val="TOC2"/>
        <w:tabs>
          <w:tab w:val="left" w:pos="1000"/>
        </w:tabs>
        <w:rPr>
          <w:rFonts w:ascii="Arial" w:hAnsi="Arial" w:cs="Arial"/>
          <w:noProof/>
          <w:szCs w:val="24"/>
          <w:lang w:val="en-US"/>
        </w:rPr>
      </w:pPr>
      <w:hyperlink w:anchor="_Toc172872217" w:history="1">
        <w:r w:rsidR="00C161AA" w:rsidRPr="00DD7F98">
          <w:rPr>
            <w:rStyle w:val="Hyperlink"/>
            <w:rFonts w:ascii="Arial" w:hAnsi="Arial" w:cs="Arial"/>
            <w:noProof/>
          </w:rPr>
          <w:t>1.2</w:t>
        </w:r>
        <w:r w:rsidR="00C161AA" w:rsidRPr="00DD7F98">
          <w:rPr>
            <w:rFonts w:ascii="Arial" w:hAnsi="Arial" w:cs="Arial"/>
            <w:noProof/>
            <w:szCs w:val="24"/>
            <w:lang w:val="en-US"/>
          </w:rPr>
          <w:tab/>
        </w:r>
        <w:r w:rsidR="00C161AA" w:rsidRPr="00DD7F98">
          <w:rPr>
            <w:rStyle w:val="Hyperlink"/>
            <w:rFonts w:ascii="Arial" w:hAnsi="Arial" w:cs="Arial"/>
            <w:noProof/>
          </w:rPr>
          <w:t>Danh sách các lớp đối tượng và quan hệ</w:t>
        </w:r>
        <w:r w:rsidR="00C161AA" w:rsidRPr="00DD7F98">
          <w:rPr>
            <w:rFonts w:ascii="Arial" w:hAnsi="Arial" w:cs="Arial"/>
            <w:noProof/>
            <w:webHidden/>
          </w:rPr>
          <w:tab/>
        </w:r>
        <w:r w:rsidR="00C161AA" w:rsidRPr="00DD7F98">
          <w:rPr>
            <w:rFonts w:ascii="Arial" w:hAnsi="Arial" w:cs="Arial"/>
            <w:noProof/>
            <w:webHidden/>
          </w:rPr>
          <w:fldChar w:fldCharType="begin"/>
        </w:r>
        <w:r w:rsidR="00C161AA" w:rsidRPr="00DD7F98">
          <w:rPr>
            <w:rFonts w:ascii="Arial" w:hAnsi="Arial" w:cs="Arial"/>
            <w:noProof/>
            <w:webHidden/>
          </w:rPr>
          <w:instrText xml:space="preserve"> PAGEREF _Toc172872217 \h </w:instrText>
        </w:r>
        <w:r w:rsidR="00C161AA" w:rsidRPr="00DD7F98">
          <w:rPr>
            <w:rFonts w:ascii="Arial" w:hAnsi="Arial" w:cs="Arial"/>
            <w:noProof/>
            <w:webHidden/>
          </w:rPr>
        </w:r>
        <w:r w:rsidR="00C161AA" w:rsidRPr="00DD7F98">
          <w:rPr>
            <w:rFonts w:ascii="Arial" w:hAnsi="Arial" w:cs="Arial"/>
            <w:noProof/>
            <w:webHidden/>
          </w:rPr>
          <w:fldChar w:fldCharType="separate"/>
        </w:r>
        <w:r w:rsidR="00675ED6">
          <w:rPr>
            <w:rFonts w:ascii="Arial" w:hAnsi="Arial" w:cs="Arial"/>
            <w:noProof/>
            <w:webHidden/>
          </w:rPr>
          <w:t>3</w:t>
        </w:r>
        <w:r w:rsidR="00C161AA" w:rsidRPr="00DD7F98">
          <w:rPr>
            <w:rFonts w:ascii="Arial" w:hAnsi="Arial" w:cs="Arial"/>
            <w:noProof/>
            <w:webHidden/>
          </w:rPr>
          <w:fldChar w:fldCharType="end"/>
        </w:r>
      </w:hyperlink>
    </w:p>
    <w:p w14:paraId="5DDACCEF" w14:textId="306AA238" w:rsidR="00C161AA" w:rsidRPr="00DD7F98" w:rsidRDefault="007323EE">
      <w:pPr>
        <w:pStyle w:val="TOC2"/>
        <w:tabs>
          <w:tab w:val="left" w:pos="1000"/>
        </w:tabs>
        <w:rPr>
          <w:rFonts w:ascii="Arial" w:hAnsi="Arial" w:cs="Arial"/>
          <w:noProof/>
          <w:szCs w:val="24"/>
          <w:lang w:val="en-US"/>
        </w:rPr>
      </w:pPr>
      <w:hyperlink w:anchor="_Toc172872218" w:history="1">
        <w:r w:rsidR="00C161AA" w:rsidRPr="00DD7F98">
          <w:rPr>
            <w:rStyle w:val="Hyperlink"/>
            <w:rFonts w:ascii="Arial" w:hAnsi="Arial" w:cs="Arial"/>
            <w:noProof/>
          </w:rPr>
          <w:t>1.3</w:t>
        </w:r>
        <w:r w:rsidR="00C161AA" w:rsidRPr="00DD7F98">
          <w:rPr>
            <w:rFonts w:ascii="Arial" w:hAnsi="Arial" w:cs="Arial"/>
            <w:noProof/>
            <w:szCs w:val="24"/>
            <w:lang w:val="en-US"/>
          </w:rPr>
          <w:tab/>
        </w:r>
        <w:r w:rsidR="00C161AA" w:rsidRPr="00DD7F98">
          <w:rPr>
            <w:rStyle w:val="Hyperlink"/>
            <w:rFonts w:ascii="Arial" w:hAnsi="Arial" w:cs="Arial"/>
            <w:noProof/>
          </w:rPr>
          <w:t>Mô tả chi tiết từng lớp đối tượng</w:t>
        </w:r>
        <w:r w:rsidR="00C161AA" w:rsidRPr="00DD7F98">
          <w:rPr>
            <w:rFonts w:ascii="Arial" w:hAnsi="Arial" w:cs="Arial"/>
            <w:noProof/>
            <w:webHidden/>
          </w:rPr>
          <w:tab/>
        </w:r>
        <w:r w:rsidR="00C161AA" w:rsidRPr="00DD7F98">
          <w:rPr>
            <w:rFonts w:ascii="Arial" w:hAnsi="Arial" w:cs="Arial"/>
            <w:noProof/>
            <w:webHidden/>
          </w:rPr>
          <w:fldChar w:fldCharType="begin"/>
        </w:r>
        <w:r w:rsidR="00C161AA" w:rsidRPr="00DD7F98">
          <w:rPr>
            <w:rFonts w:ascii="Arial" w:hAnsi="Arial" w:cs="Arial"/>
            <w:noProof/>
            <w:webHidden/>
          </w:rPr>
          <w:instrText xml:space="preserve"> PAGEREF _Toc172872218 \h </w:instrText>
        </w:r>
        <w:r w:rsidR="00C161AA" w:rsidRPr="00DD7F98">
          <w:rPr>
            <w:rFonts w:ascii="Arial" w:hAnsi="Arial" w:cs="Arial"/>
            <w:noProof/>
            <w:webHidden/>
          </w:rPr>
        </w:r>
        <w:r w:rsidR="00C161AA" w:rsidRPr="00DD7F98">
          <w:rPr>
            <w:rFonts w:ascii="Arial" w:hAnsi="Arial" w:cs="Arial"/>
            <w:noProof/>
            <w:webHidden/>
          </w:rPr>
          <w:fldChar w:fldCharType="separate"/>
        </w:r>
        <w:r w:rsidR="00675ED6">
          <w:rPr>
            <w:rFonts w:ascii="Arial" w:hAnsi="Arial" w:cs="Arial"/>
            <w:noProof/>
            <w:webHidden/>
          </w:rPr>
          <w:t>4</w:t>
        </w:r>
        <w:r w:rsidR="00C161AA" w:rsidRPr="00DD7F98">
          <w:rPr>
            <w:rFonts w:ascii="Arial" w:hAnsi="Arial" w:cs="Arial"/>
            <w:noProof/>
            <w:webHidden/>
          </w:rPr>
          <w:fldChar w:fldCharType="end"/>
        </w:r>
      </w:hyperlink>
    </w:p>
    <w:p w14:paraId="2DF4C4CB" w14:textId="32168E7C" w:rsidR="00C161AA" w:rsidRPr="00DD7F98" w:rsidRDefault="007323EE">
      <w:pPr>
        <w:pStyle w:val="TOC1"/>
        <w:tabs>
          <w:tab w:val="left" w:pos="432"/>
        </w:tabs>
        <w:rPr>
          <w:rFonts w:ascii="Arial" w:hAnsi="Arial" w:cs="Arial"/>
          <w:noProof/>
          <w:szCs w:val="24"/>
          <w:lang w:val="en-US"/>
        </w:rPr>
      </w:pPr>
      <w:hyperlink w:anchor="_Toc172872219" w:history="1">
        <w:r w:rsidR="00C161AA" w:rsidRPr="00DD7F98">
          <w:rPr>
            <w:rStyle w:val="Hyperlink"/>
            <w:rFonts w:ascii="Arial" w:hAnsi="Arial" w:cs="Arial"/>
            <w:noProof/>
          </w:rPr>
          <w:t>2.</w:t>
        </w:r>
        <w:r w:rsidR="00C161AA" w:rsidRPr="00DD7F98">
          <w:rPr>
            <w:rFonts w:ascii="Arial" w:hAnsi="Arial" w:cs="Arial"/>
            <w:noProof/>
            <w:szCs w:val="24"/>
            <w:lang w:val="en-US"/>
          </w:rPr>
          <w:tab/>
        </w:r>
        <w:r w:rsidR="00C161AA" w:rsidRPr="00DD7F98">
          <w:rPr>
            <w:rStyle w:val="Hyperlink"/>
            <w:rFonts w:ascii="Arial" w:hAnsi="Arial" w:cs="Arial"/>
            <w:noProof/>
          </w:rPr>
          <w:t>Sơ đồ trạng thái</w:t>
        </w:r>
        <w:r w:rsidR="00C161AA" w:rsidRPr="00DD7F98">
          <w:rPr>
            <w:rFonts w:ascii="Arial" w:hAnsi="Arial" w:cs="Arial"/>
            <w:noProof/>
            <w:webHidden/>
          </w:rPr>
          <w:tab/>
        </w:r>
        <w:r w:rsidR="00C161AA" w:rsidRPr="00DD7F98">
          <w:rPr>
            <w:rFonts w:ascii="Arial" w:hAnsi="Arial" w:cs="Arial"/>
            <w:noProof/>
            <w:webHidden/>
          </w:rPr>
          <w:fldChar w:fldCharType="begin"/>
        </w:r>
        <w:r w:rsidR="00C161AA" w:rsidRPr="00DD7F98">
          <w:rPr>
            <w:rFonts w:ascii="Arial" w:hAnsi="Arial" w:cs="Arial"/>
            <w:noProof/>
            <w:webHidden/>
          </w:rPr>
          <w:instrText xml:space="preserve"> PAGEREF _Toc172872219 \h </w:instrText>
        </w:r>
        <w:r w:rsidR="00C161AA" w:rsidRPr="00DD7F98">
          <w:rPr>
            <w:rFonts w:ascii="Arial" w:hAnsi="Arial" w:cs="Arial"/>
            <w:noProof/>
            <w:webHidden/>
          </w:rPr>
        </w:r>
        <w:r w:rsidR="00C161AA" w:rsidRPr="00DD7F98">
          <w:rPr>
            <w:rFonts w:ascii="Arial" w:hAnsi="Arial" w:cs="Arial"/>
            <w:noProof/>
            <w:webHidden/>
          </w:rPr>
          <w:fldChar w:fldCharType="separate"/>
        </w:r>
        <w:r w:rsidR="00675ED6">
          <w:rPr>
            <w:rFonts w:ascii="Arial" w:hAnsi="Arial" w:cs="Arial"/>
            <w:noProof/>
            <w:webHidden/>
          </w:rPr>
          <w:t>4</w:t>
        </w:r>
        <w:r w:rsidR="00C161AA" w:rsidRPr="00DD7F98">
          <w:rPr>
            <w:rFonts w:ascii="Arial" w:hAnsi="Arial" w:cs="Arial"/>
            <w:noProof/>
            <w:webHidden/>
          </w:rPr>
          <w:fldChar w:fldCharType="end"/>
        </w:r>
      </w:hyperlink>
    </w:p>
    <w:p w14:paraId="222E5CAA" w14:textId="77777777" w:rsidR="005E2817" w:rsidRPr="00DD7F98" w:rsidRDefault="005E2817" w:rsidP="005E2817">
      <w:pPr>
        <w:pStyle w:val="BodyText"/>
        <w:rPr>
          <w:rFonts w:ascii="Arial" w:hAnsi="Arial" w:cs="Arial"/>
          <w:lang w:val="en-US"/>
        </w:rPr>
      </w:pPr>
      <w:r w:rsidRPr="00DD7F98">
        <w:rPr>
          <w:rFonts w:ascii="Arial" w:hAnsi="Arial" w:cs="Arial"/>
          <w:lang w:val="en-US"/>
        </w:rPr>
        <w:fldChar w:fldCharType="end"/>
      </w:r>
    </w:p>
    <w:p w14:paraId="67A5B315" w14:textId="77777777" w:rsidR="00FD06E2" w:rsidRPr="00DD7F98" w:rsidRDefault="005E2817" w:rsidP="00FD06E2">
      <w:pPr>
        <w:pStyle w:val="Heading1"/>
        <w:rPr>
          <w:rFonts w:cs="Arial"/>
        </w:rPr>
      </w:pPr>
      <w:r w:rsidRPr="00DD7F98">
        <w:rPr>
          <w:rFonts w:cs="Arial"/>
        </w:rPr>
        <w:br w:type="page"/>
      </w:r>
      <w:bookmarkStart w:id="0" w:name="_Toc167699049"/>
      <w:bookmarkStart w:id="1" w:name="_Toc172872215"/>
      <w:r w:rsidR="00FD06E2" w:rsidRPr="00DD7F98">
        <w:rPr>
          <w:rFonts w:cs="Arial"/>
        </w:rPr>
        <w:lastRenderedPageBreak/>
        <w:t xml:space="preserve">Sơ đồ lớp </w:t>
      </w:r>
      <w:r w:rsidR="00FD06E2" w:rsidRPr="00DD7F98">
        <w:rPr>
          <w:rFonts w:cs="Arial"/>
          <w:lang w:val="en-US"/>
        </w:rPr>
        <w:t>(</w:t>
      </w:r>
      <w:r w:rsidR="00FD06E2" w:rsidRPr="00DD7F98">
        <w:rPr>
          <w:rFonts w:cs="Arial"/>
        </w:rPr>
        <w:t>mức phân tích</w:t>
      </w:r>
      <w:bookmarkEnd w:id="0"/>
      <w:r w:rsidR="00FD06E2" w:rsidRPr="00DD7F98">
        <w:rPr>
          <w:rFonts w:cs="Arial"/>
          <w:lang w:val="en-US"/>
        </w:rPr>
        <w:t>)</w:t>
      </w:r>
      <w:bookmarkEnd w:id="1"/>
    </w:p>
    <w:p w14:paraId="5AD417DA" w14:textId="129B2A8F" w:rsidR="00FD06E2" w:rsidRPr="00DD7F98" w:rsidRDefault="00FD06E2" w:rsidP="00FD06E2">
      <w:pPr>
        <w:pStyle w:val="Heading2"/>
        <w:rPr>
          <w:rFonts w:cs="Arial"/>
        </w:rPr>
      </w:pPr>
      <w:bookmarkStart w:id="2" w:name="_Toc172872216"/>
      <w:r w:rsidRPr="00DD7F98">
        <w:rPr>
          <w:rFonts w:cs="Arial"/>
        </w:rPr>
        <w:t>Sơ đồ lớp (mức phân tích)</w:t>
      </w:r>
      <w:bookmarkEnd w:id="2"/>
    </w:p>
    <w:p w14:paraId="65BC5C61" w14:textId="27E34407" w:rsidR="00A6117F" w:rsidRPr="00DD7F98" w:rsidRDefault="00A6117F" w:rsidP="00A6117F">
      <w:pPr>
        <w:rPr>
          <w:rFonts w:ascii="Arial" w:hAnsi="Arial" w:cs="Arial"/>
        </w:rPr>
      </w:pPr>
      <w:r w:rsidRPr="00DD7F98">
        <w:rPr>
          <w:rFonts w:ascii="Arial" w:hAnsi="Arial" w:cs="Arial"/>
          <w:noProof/>
        </w:rPr>
        <w:drawing>
          <wp:inline distT="0" distB="0" distL="0" distR="0" wp14:anchorId="54B58E9E" wp14:editId="502EE3A4">
            <wp:extent cx="5732145" cy="42341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DCC" w14:textId="1B4B88D8" w:rsidR="00FD06E2" w:rsidRPr="00DD7F98" w:rsidRDefault="00FD06E2" w:rsidP="00FD06E2">
      <w:pPr>
        <w:pStyle w:val="Heading2"/>
        <w:rPr>
          <w:rFonts w:cs="Arial"/>
        </w:rPr>
      </w:pPr>
      <w:bookmarkStart w:id="3" w:name="_Toc172872217"/>
      <w:r w:rsidRPr="00DD7F98">
        <w:rPr>
          <w:rFonts w:cs="Arial"/>
        </w:rP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DD7F98" w14:paraId="146EDC4E" w14:textId="77777777">
        <w:tc>
          <w:tcPr>
            <w:tcW w:w="801" w:type="dxa"/>
          </w:tcPr>
          <w:p w14:paraId="35887369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</w:rPr>
              <w:t>STT</w:t>
            </w:r>
          </w:p>
        </w:tc>
        <w:tc>
          <w:tcPr>
            <w:tcW w:w="2110" w:type="dxa"/>
          </w:tcPr>
          <w:p w14:paraId="4EC056FD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</w:rPr>
              <w:t>Tên lớp/quan hệ</w:t>
            </w:r>
          </w:p>
        </w:tc>
        <w:tc>
          <w:tcPr>
            <w:tcW w:w="2110" w:type="dxa"/>
          </w:tcPr>
          <w:p w14:paraId="43D60B91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</w:rPr>
              <w:t>Loại</w:t>
            </w:r>
          </w:p>
        </w:tc>
        <w:tc>
          <w:tcPr>
            <w:tcW w:w="3847" w:type="dxa"/>
          </w:tcPr>
          <w:p w14:paraId="0586837C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</w:rPr>
              <w:t>Ý nghĩa/Ghi chú</w:t>
            </w:r>
          </w:p>
        </w:tc>
      </w:tr>
      <w:tr w:rsidR="00FD06E2" w:rsidRPr="00DD7F98" w14:paraId="5A9AE2DD" w14:textId="77777777">
        <w:tc>
          <w:tcPr>
            <w:tcW w:w="801" w:type="dxa"/>
          </w:tcPr>
          <w:p w14:paraId="7C064EE9" w14:textId="77777777" w:rsidR="00FD06E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110" w:type="dxa"/>
          </w:tcPr>
          <w:p w14:paraId="190E31CA" w14:textId="77777777" w:rsidR="00FD06E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Sach</w:t>
            </w:r>
            <w:proofErr w:type="spellEnd"/>
          </w:p>
        </w:tc>
        <w:tc>
          <w:tcPr>
            <w:tcW w:w="2110" w:type="dxa"/>
          </w:tcPr>
          <w:p w14:paraId="5098D0A6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118947F9" w14:textId="77777777" w:rsidR="00FD06E2" w:rsidRPr="00DD7F98" w:rsidRDefault="00FD06E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01CB09AE" w14:textId="77777777">
        <w:tc>
          <w:tcPr>
            <w:tcW w:w="801" w:type="dxa"/>
          </w:tcPr>
          <w:p w14:paraId="02FE1619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110" w:type="dxa"/>
          </w:tcPr>
          <w:p w14:paraId="68A28071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KhachHang</w:t>
            </w:r>
            <w:proofErr w:type="spellEnd"/>
          </w:p>
        </w:tc>
        <w:tc>
          <w:tcPr>
            <w:tcW w:w="2110" w:type="dxa"/>
          </w:tcPr>
          <w:p w14:paraId="3D265435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027947FB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7C56284B" w14:textId="77777777">
        <w:tc>
          <w:tcPr>
            <w:tcW w:w="801" w:type="dxa"/>
          </w:tcPr>
          <w:p w14:paraId="653F131B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110" w:type="dxa"/>
          </w:tcPr>
          <w:p w14:paraId="3FCCDACE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KhoHang</w:t>
            </w:r>
            <w:proofErr w:type="spellEnd"/>
          </w:p>
        </w:tc>
        <w:tc>
          <w:tcPr>
            <w:tcW w:w="2110" w:type="dxa"/>
          </w:tcPr>
          <w:p w14:paraId="30F2E787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71A905F3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19239967" w14:textId="77777777">
        <w:tc>
          <w:tcPr>
            <w:tcW w:w="801" w:type="dxa"/>
          </w:tcPr>
          <w:p w14:paraId="1054D08B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110" w:type="dxa"/>
          </w:tcPr>
          <w:p w14:paraId="20D10B63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HoaDonBanSach</w:t>
            </w:r>
            <w:proofErr w:type="spellEnd"/>
          </w:p>
        </w:tc>
        <w:tc>
          <w:tcPr>
            <w:tcW w:w="2110" w:type="dxa"/>
          </w:tcPr>
          <w:p w14:paraId="0EAE92DC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5A44B6BF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7D5F21FC" w14:textId="77777777">
        <w:tc>
          <w:tcPr>
            <w:tcW w:w="801" w:type="dxa"/>
          </w:tcPr>
          <w:p w14:paraId="05C0B9FF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110" w:type="dxa"/>
          </w:tcPr>
          <w:p w14:paraId="4DAC1A3E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PhieuThuTien</w:t>
            </w:r>
            <w:proofErr w:type="spellEnd"/>
          </w:p>
        </w:tc>
        <w:tc>
          <w:tcPr>
            <w:tcW w:w="2110" w:type="dxa"/>
          </w:tcPr>
          <w:p w14:paraId="5E77959D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2CB380C0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2CA21536" w14:textId="77777777">
        <w:tc>
          <w:tcPr>
            <w:tcW w:w="801" w:type="dxa"/>
          </w:tcPr>
          <w:p w14:paraId="45A7B164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110" w:type="dxa"/>
          </w:tcPr>
          <w:p w14:paraId="4D4D1215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BaoCaoCongNo</w:t>
            </w:r>
            <w:proofErr w:type="spellEnd"/>
          </w:p>
        </w:tc>
        <w:tc>
          <w:tcPr>
            <w:tcW w:w="2110" w:type="dxa"/>
          </w:tcPr>
          <w:p w14:paraId="20BB97C8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57BA9990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  <w:tr w:rsidR="007C2B72" w:rsidRPr="00DD7F98" w14:paraId="5D708090" w14:textId="77777777">
        <w:tc>
          <w:tcPr>
            <w:tcW w:w="801" w:type="dxa"/>
          </w:tcPr>
          <w:p w14:paraId="611481AC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110" w:type="dxa"/>
          </w:tcPr>
          <w:p w14:paraId="6ABF8124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BaoCaoTonSach</w:t>
            </w:r>
            <w:proofErr w:type="spellEnd"/>
          </w:p>
        </w:tc>
        <w:tc>
          <w:tcPr>
            <w:tcW w:w="2110" w:type="dxa"/>
          </w:tcPr>
          <w:p w14:paraId="4FCA443A" w14:textId="77777777" w:rsidR="007C2B72" w:rsidRPr="00DD7F98" w:rsidRDefault="007C2B72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847" w:type="dxa"/>
          </w:tcPr>
          <w:p w14:paraId="1DA85278" w14:textId="1604A1FB" w:rsidR="00965D43" w:rsidRPr="00DD7F98" w:rsidRDefault="00965D43" w:rsidP="00FD06E2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</w:tr>
    </w:tbl>
    <w:p w14:paraId="3698254E" w14:textId="77777777" w:rsidR="00965D43" w:rsidRPr="00DD7F98" w:rsidRDefault="00965D43" w:rsidP="00965D43">
      <w:pPr>
        <w:pStyle w:val="Heading2"/>
        <w:numPr>
          <w:ilvl w:val="0"/>
          <w:numId w:val="0"/>
        </w:numPr>
        <w:rPr>
          <w:rFonts w:cs="Arial"/>
        </w:rPr>
      </w:pPr>
      <w:bookmarkStart w:id="4" w:name="_Toc172872218"/>
    </w:p>
    <w:p w14:paraId="4000EC47" w14:textId="094BA8D2" w:rsidR="00FD06E2" w:rsidRPr="00DD7F98" w:rsidRDefault="00FD06E2" w:rsidP="00FD06E2">
      <w:pPr>
        <w:pStyle w:val="Heading2"/>
        <w:rPr>
          <w:rFonts w:cs="Arial"/>
        </w:rPr>
      </w:pPr>
      <w:r w:rsidRPr="00DD7F98">
        <w:rPr>
          <w:rFonts w:cs="Arial"/>
        </w:rPr>
        <w:t>Mô tả chi tiết từng lớp đối tượng</w:t>
      </w:r>
      <w:bookmarkEnd w:id="4"/>
    </w:p>
    <w:p w14:paraId="739AFD3A" w14:textId="223CEAB3" w:rsidR="00FD06E2" w:rsidRPr="00DD7F98" w:rsidRDefault="00A123A2" w:rsidP="00965D43">
      <w:pPr>
        <w:pStyle w:val="Heading3"/>
        <w:rPr>
          <w:rFonts w:cs="Arial"/>
        </w:rPr>
      </w:pPr>
      <w:proofErr w:type="spellStart"/>
      <w:r w:rsidRPr="00DD7F98">
        <w:rPr>
          <w:rFonts w:cs="Arial"/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DD7F98" w14:paraId="21AEE4D7" w14:textId="77777777">
        <w:tc>
          <w:tcPr>
            <w:tcW w:w="758" w:type="dxa"/>
          </w:tcPr>
          <w:p w14:paraId="1BF1854C" w14:textId="77777777" w:rsidR="00363B6E" w:rsidRPr="00DD7F98" w:rsidRDefault="00363B6E" w:rsidP="00FD06E2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1B936564" w14:textId="77777777" w:rsidR="00363B6E" w:rsidRPr="00DD7F98" w:rsidRDefault="00363B6E" w:rsidP="00FD06E2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0A56A53" w14:textId="77777777" w:rsidR="00363B6E" w:rsidRPr="00DD7F98" w:rsidRDefault="00363B6E" w:rsidP="00363B6E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64ECA015" w14:textId="77777777" w:rsidR="00363B6E" w:rsidRPr="00DD7F98" w:rsidRDefault="00363B6E" w:rsidP="00FD06E2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4C62CBB" w14:textId="77777777" w:rsidR="00363B6E" w:rsidRPr="00DD7F98" w:rsidRDefault="00363B6E" w:rsidP="00FD06E2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896E77" w:rsidRPr="00DD7F98" w14:paraId="752E8CAE" w14:textId="77777777" w:rsidTr="0075028E">
        <w:tc>
          <w:tcPr>
            <w:tcW w:w="758" w:type="dxa"/>
            <w:vAlign w:val="center"/>
          </w:tcPr>
          <w:p w14:paraId="2D411D6D" w14:textId="3B422E46" w:rsidR="00896E77" w:rsidRPr="00DD7F98" w:rsidRDefault="00896E77" w:rsidP="00896E77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</w:tcPr>
          <w:p w14:paraId="3612BAFC" w14:textId="4BF958DD" w:rsidR="00896E77" w:rsidRPr="00DD7F98" w:rsidRDefault="00896E77" w:rsidP="00CA5C4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MaSach</w:t>
            </w:r>
            <w:proofErr w:type="spellEnd"/>
          </w:p>
        </w:tc>
        <w:tc>
          <w:tcPr>
            <w:tcW w:w="1566" w:type="dxa"/>
          </w:tcPr>
          <w:p w14:paraId="079C2DF7" w14:textId="1319C58C" w:rsidR="00896E77" w:rsidRPr="00DD7F98" w:rsidRDefault="00CA5C47" w:rsidP="00896E7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D7F98">
              <w:rPr>
                <w:rFonts w:ascii="Arial" w:hAnsi="Arial" w:cs="Arial"/>
                <w:color w:val="000000"/>
                <w:lang w:val="en-US"/>
              </w:rPr>
              <w:t>String</w:t>
            </w:r>
          </w:p>
        </w:tc>
        <w:tc>
          <w:tcPr>
            <w:tcW w:w="1640" w:type="dxa"/>
          </w:tcPr>
          <w:p w14:paraId="0D9C1D19" w14:textId="77777777" w:rsidR="00896E77" w:rsidRPr="00DD7F98" w:rsidRDefault="00896E77" w:rsidP="00896E77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6" w:type="dxa"/>
          </w:tcPr>
          <w:p w14:paraId="3914FCAF" w14:textId="70153999" w:rsidR="00896E77" w:rsidRPr="00DD7F98" w:rsidRDefault="00C94EF2" w:rsidP="00C81D34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Mã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sách</w:t>
            </w:r>
            <w:proofErr w:type="spellEnd"/>
          </w:p>
        </w:tc>
      </w:tr>
      <w:tr w:rsidR="00896E77" w:rsidRPr="00DD7F98" w14:paraId="2B243146" w14:textId="77777777" w:rsidTr="00362D37">
        <w:tc>
          <w:tcPr>
            <w:tcW w:w="758" w:type="dxa"/>
            <w:vAlign w:val="center"/>
          </w:tcPr>
          <w:p w14:paraId="4D8DDCF4" w14:textId="74F61942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662561B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TenSach</w:t>
            </w:r>
            <w:proofErr w:type="spellEnd"/>
          </w:p>
        </w:tc>
        <w:tc>
          <w:tcPr>
            <w:tcW w:w="1566" w:type="dxa"/>
            <w:vAlign w:val="center"/>
          </w:tcPr>
          <w:p w14:paraId="158E1F01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08483100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548C72FD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</w:p>
        </w:tc>
      </w:tr>
      <w:tr w:rsidR="00896E77" w:rsidRPr="00DD7F98" w14:paraId="2516C742" w14:textId="77777777" w:rsidTr="00362D37">
        <w:tc>
          <w:tcPr>
            <w:tcW w:w="758" w:type="dxa"/>
            <w:vAlign w:val="center"/>
          </w:tcPr>
          <w:p w14:paraId="26830A58" w14:textId="2033E40D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0C30A97D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TheLoai</w:t>
            </w:r>
            <w:proofErr w:type="spellEnd"/>
          </w:p>
        </w:tc>
        <w:tc>
          <w:tcPr>
            <w:tcW w:w="1566" w:type="dxa"/>
            <w:vAlign w:val="center"/>
          </w:tcPr>
          <w:p w14:paraId="41E2D9E1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36CD72CB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02B9985D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Thể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loại</w:t>
            </w:r>
            <w:proofErr w:type="spellEnd"/>
          </w:p>
        </w:tc>
      </w:tr>
      <w:tr w:rsidR="00896E77" w:rsidRPr="00DD7F98" w14:paraId="428E0F08" w14:textId="77777777" w:rsidTr="00362D37">
        <w:tc>
          <w:tcPr>
            <w:tcW w:w="758" w:type="dxa"/>
            <w:vAlign w:val="center"/>
          </w:tcPr>
          <w:p w14:paraId="75E6ED8B" w14:textId="01C08FEF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733D1AD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TacGia</w:t>
            </w:r>
            <w:proofErr w:type="spellEnd"/>
          </w:p>
        </w:tc>
        <w:tc>
          <w:tcPr>
            <w:tcW w:w="1566" w:type="dxa"/>
            <w:vAlign w:val="center"/>
          </w:tcPr>
          <w:p w14:paraId="59FFAE24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40C8822E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6736F626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giả</w:t>
            </w:r>
            <w:proofErr w:type="spellEnd"/>
          </w:p>
        </w:tc>
      </w:tr>
      <w:tr w:rsidR="00896E77" w:rsidRPr="00DD7F98" w14:paraId="41B07682" w14:textId="77777777" w:rsidTr="00362D37">
        <w:tc>
          <w:tcPr>
            <w:tcW w:w="758" w:type="dxa"/>
            <w:vAlign w:val="center"/>
          </w:tcPr>
          <w:p w14:paraId="5EE39014" w14:textId="535E62B2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5B1B37DD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DonGiaNhap</w:t>
            </w:r>
            <w:proofErr w:type="spellEnd"/>
          </w:p>
        </w:tc>
        <w:tc>
          <w:tcPr>
            <w:tcW w:w="1566" w:type="dxa"/>
            <w:vAlign w:val="center"/>
          </w:tcPr>
          <w:p w14:paraId="3E3B0901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9D53E88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04CCD914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Giá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</w:p>
        </w:tc>
      </w:tr>
      <w:tr w:rsidR="00896E77" w:rsidRPr="00DD7F98" w14:paraId="5D6C0646" w14:textId="77777777" w:rsidTr="00362D37">
        <w:tc>
          <w:tcPr>
            <w:tcW w:w="758" w:type="dxa"/>
            <w:vAlign w:val="center"/>
          </w:tcPr>
          <w:p w14:paraId="29BF3371" w14:textId="66FD1A36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966" w:type="dxa"/>
            <w:vAlign w:val="center"/>
          </w:tcPr>
          <w:p w14:paraId="27254434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DonGiaBan</w:t>
            </w:r>
            <w:proofErr w:type="spellEnd"/>
          </w:p>
        </w:tc>
        <w:tc>
          <w:tcPr>
            <w:tcW w:w="1566" w:type="dxa"/>
            <w:vAlign w:val="center"/>
          </w:tcPr>
          <w:p w14:paraId="5BB643AC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A4F13F1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46BD0B6C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Giá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</w:p>
        </w:tc>
      </w:tr>
      <w:tr w:rsidR="00896E77" w:rsidRPr="00DD7F98" w14:paraId="60042590" w14:textId="77777777" w:rsidTr="00362D37">
        <w:tc>
          <w:tcPr>
            <w:tcW w:w="758" w:type="dxa"/>
            <w:vAlign w:val="center"/>
          </w:tcPr>
          <w:p w14:paraId="143995AE" w14:textId="16E36868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966" w:type="dxa"/>
            <w:vAlign w:val="center"/>
          </w:tcPr>
          <w:p w14:paraId="002FFD6C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LuongTon</w:t>
            </w:r>
            <w:proofErr w:type="spellEnd"/>
          </w:p>
        </w:tc>
        <w:tc>
          <w:tcPr>
            <w:tcW w:w="1566" w:type="dxa"/>
            <w:vAlign w:val="center"/>
          </w:tcPr>
          <w:p w14:paraId="4C19B71B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1925A5C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36A12B3A" w14:textId="77777777" w:rsidR="00896E77" w:rsidRPr="00DD7F98" w:rsidRDefault="00896E77" w:rsidP="00896E7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tồn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</w:tr>
    </w:tbl>
    <w:p w14:paraId="1A21E8D2" w14:textId="77777777" w:rsidR="00362D37" w:rsidRPr="00DD7F98" w:rsidRDefault="00362D37" w:rsidP="00362D37">
      <w:pPr>
        <w:rPr>
          <w:rFonts w:ascii="Arial" w:hAnsi="Arial" w:cs="Arial"/>
        </w:rPr>
      </w:pPr>
      <w:bookmarkStart w:id="5" w:name="_Toc167699050"/>
      <w:bookmarkStart w:id="6" w:name="_Toc172872219"/>
    </w:p>
    <w:p w14:paraId="21ED7C29" w14:textId="77777777" w:rsidR="004E7B4B" w:rsidRPr="00DD7F98" w:rsidRDefault="004E7B4B" w:rsidP="00362D37">
      <w:pPr>
        <w:rPr>
          <w:rFonts w:ascii="Arial" w:hAnsi="Arial" w:cs="Arial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2D37" w:rsidRPr="00DD7F98" w14:paraId="17FAA7D7" w14:textId="77777777" w:rsidTr="00196FF5">
        <w:tc>
          <w:tcPr>
            <w:tcW w:w="758" w:type="dxa"/>
          </w:tcPr>
          <w:p w14:paraId="2EC0E964" w14:textId="77777777" w:rsidR="00362D37" w:rsidRPr="00DD7F98" w:rsidRDefault="00362D37" w:rsidP="00A24AF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39C67985" w14:textId="77777777" w:rsidR="00362D37" w:rsidRPr="00DD7F98" w:rsidRDefault="00362D37" w:rsidP="00A24AF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="007D2237"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="007D2237"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7D2237"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0E30B524" w14:textId="77777777" w:rsidR="00362D37" w:rsidRPr="00DD7F98" w:rsidRDefault="00362D37" w:rsidP="00A24AF4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DA1E70A" w14:textId="77777777" w:rsidR="00362D37" w:rsidRPr="00DD7F98" w:rsidRDefault="00362D37" w:rsidP="00A24AF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72956FB" w14:textId="77777777" w:rsidR="00362D37" w:rsidRPr="00DD7F98" w:rsidRDefault="00362D37" w:rsidP="00A24AF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362D37" w:rsidRPr="00DD7F98" w14:paraId="6C3D7AA5" w14:textId="77777777" w:rsidTr="00362D37">
        <w:tc>
          <w:tcPr>
            <w:tcW w:w="758" w:type="dxa"/>
            <w:vAlign w:val="center"/>
          </w:tcPr>
          <w:p w14:paraId="06058F9E" w14:textId="77777777" w:rsidR="00362D37" w:rsidRPr="00DD7F98" w:rsidRDefault="00362D37" w:rsidP="00362D3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E634FD5" w14:textId="77777777" w:rsidR="00362D37" w:rsidRPr="00DD7F98" w:rsidRDefault="00362D37" w:rsidP="00362D3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TraCuuSach</w:t>
            </w:r>
            <w:proofErr w:type="spellEnd"/>
          </w:p>
        </w:tc>
        <w:tc>
          <w:tcPr>
            <w:tcW w:w="1566" w:type="dxa"/>
          </w:tcPr>
          <w:p w14:paraId="62FA5107" w14:textId="77777777" w:rsidR="00362D37" w:rsidRPr="00DD7F98" w:rsidRDefault="00362D37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</w:tcPr>
          <w:p w14:paraId="380371A7" w14:textId="77777777" w:rsidR="00362D37" w:rsidRPr="00DD7F98" w:rsidRDefault="00362D37" w:rsidP="00196FF5">
            <w:pPr>
              <w:pStyle w:val="BodyText"/>
              <w:spacing w:after="0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772BF406" w14:textId="77777777" w:rsidR="00362D37" w:rsidRPr="00DD7F98" w:rsidRDefault="00362D37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cứu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thông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tin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theo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tác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DD7F98">
              <w:rPr>
                <w:rFonts w:ascii="Arial" w:hAnsi="Arial" w:cs="Arial"/>
                <w:lang w:val="en-US"/>
              </w:rPr>
              <w:t>giả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>,…</w:t>
            </w:r>
            <w:proofErr w:type="gramEnd"/>
          </w:p>
        </w:tc>
      </w:tr>
    </w:tbl>
    <w:p w14:paraId="0D96FE83" w14:textId="77777777" w:rsidR="00362D37" w:rsidRPr="00DD7F98" w:rsidRDefault="00362D37" w:rsidP="00362D37">
      <w:pPr>
        <w:rPr>
          <w:rFonts w:ascii="Arial" w:hAnsi="Arial" w:cs="Arial"/>
        </w:rPr>
      </w:pPr>
    </w:p>
    <w:p w14:paraId="74AE90B9" w14:textId="77777777" w:rsidR="00883908" w:rsidRPr="00DD7F98" w:rsidRDefault="00883908" w:rsidP="00883908">
      <w:pPr>
        <w:pStyle w:val="Heading3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Khách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883908" w:rsidRPr="00DD7F98" w14:paraId="0E103B60" w14:textId="77777777" w:rsidTr="00196FF5">
        <w:tc>
          <w:tcPr>
            <w:tcW w:w="758" w:type="dxa"/>
          </w:tcPr>
          <w:p w14:paraId="67F2FEB1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7021C54F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A9B4EF3" w14:textId="77777777" w:rsidR="00883908" w:rsidRPr="00DD7F98" w:rsidRDefault="00883908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1330A5CF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C55AE65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4E5C5D" w:rsidRPr="00DD7F98" w14:paraId="31CE7CF9" w14:textId="77777777" w:rsidTr="00CA0B62">
        <w:tc>
          <w:tcPr>
            <w:tcW w:w="758" w:type="dxa"/>
            <w:vAlign w:val="center"/>
          </w:tcPr>
          <w:p w14:paraId="02D04792" w14:textId="72EF37FD" w:rsidR="004E5C5D" w:rsidRPr="00DD7F98" w:rsidRDefault="004E5C5D" w:rsidP="004E5C5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</w:tcPr>
          <w:p w14:paraId="0B564E36" w14:textId="302A4439" w:rsidR="004E5C5D" w:rsidRPr="00DD7F98" w:rsidRDefault="004E5C5D" w:rsidP="004E5C5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MaKH</w:t>
            </w:r>
            <w:proofErr w:type="spellEnd"/>
          </w:p>
        </w:tc>
        <w:tc>
          <w:tcPr>
            <w:tcW w:w="1566" w:type="dxa"/>
          </w:tcPr>
          <w:p w14:paraId="090328E1" w14:textId="0139C259" w:rsidR="004E5C5D" w:rsidRPr="00DD7F98" w:rsidRDefault="00051BBC" w:rsidP="004E5C5D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DD7F98">
              <w:rPr>
                <w:rFonts w:ascii="Arial" w:hAnsi="Arial" w:cs="Arial"/>
                <w:color w:val="000000"/>
                <w:lang w:val="en-US"/>
              </w:rPr>
              <w:t>String</w:t>
            </w:r>
          </w:p>
        </w:tc>
        <w:tc>
          <w:tcPr>
            <w:tcW w:w="1640" w:type="dxa"/>
          </w:tcPr>
          <w:p w14:paraId="5943E6F6" w14:textId="77777777" w:rsidR="004E5C5D" w:rsidRPr="00DD7F98" w:rsidRDefault="004E5C5D" w:rsidP="004E5C5D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46" w:type="dxa"/>
          </w:tcPr>
          <w:p w14:paraId="1D005BCD" w14:textId="5C1F80E7" w:rsidR="004E5C5D" w:rsidRPr="00DD7F98" w:rsidRDefault="00832624" w:rsidP="004E5C5D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Mã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hàng</w:t>
            </w:r>
            <w:proofErr w:type="spellEnd"/>
          </w:p>
        </w:tc>
      </w:tr>
      <w:tr w:rsidR="004E5C5D" w:rsidRPr="00DD7F98" w14:paraId="10AF09C2" w14:textId="77777777" w:rsidTr="00196FF5">
        <w:tc>
          <w:tcPr>
            <w:tcW w:w="758" w:type="dxa"/>
            <w:vAlign w:val="center"/>
          </w:tcPr>
          <w:p w14:paraId="1FC28DD2" w14:textId="5E43CABC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5C770C2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HoTen</w:t>
            </w:r>
            <w:proofErr w:type="spellEnd"/>
          </w:p>
        </w:tc>
        <w:tc>
          <w:tcPr>
            <w:tcW w:w="1566" w:type="dxa"/>
            <w:vAlign w:val="center"/>
          </w:tcPr>
          <w:p w14:paraId="4F3D702F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03058D46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070973E0" w14:textId="77777777" w:rsidR="004E5C5D" w:rsidRPr="00DD7F98" w:rsidRDefault="004E5C5D" w:rsidP="004E5C5D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Họ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tên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4E5C5D" w:rsidRPr="00DD7F98" w14:paraId="43CFA62D" w14:textId="77777777" w:rsidTr="00196FF5">
        <w:tc>
          <w:tcPr>
            <w:tcW w:w="758" w:type="dxa"/>
            <w:vAlign w:val="center"/>
          </w:tcPr>
          <w:p w14:paraId="2616167C" w14:textId="69C588CD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3869546C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DiaChi</w:t>
            </w:r>
            <w:proofErr w:type="spellEnd"/>
          </w:p>
        </w:tc>
        <w:tc>
          <w:tcPr>
            <w:tcW w:w="1566" w:type="dxa"/>
            <w:vAlign w:val="center"/>
          </w:tcPr>
          <w:p w14:paraId="3BD88C5D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7D8D94C3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B90F9E5" w14:textId="77777777" w:rsidR="004E5C5D" w:rsidRPr="00DD7F98" w:rsidRDefault="004E5C5D" w:rsidP="004E5C5D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Địa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chỉ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4E5C5D" w:rsidRPr="00DD7F98" w14:paraId="6DEDB5B1" w14:textId="77777777" w:rsidTr="00196FF5">
        <w:tc>
          <w:tcPr>
            <w:tcW w:w="758" w:type="dxa"/>
            <w:vAlign w:val="center"/>
          </w:tcPr>
          <w:p w14:paraId="1026D9FA" w14:textId="5A1E2000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D850631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1566" w:type="dxa"/>
            <w:vAlign w:val="center"/>
          </w:tcPr>
          <w:p w14:paraId="334B4C62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6ABE297C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46" w:type="dxa"/>
          </w:tcPr>
          <w:p w14:paraId="1C4A6ABE" w14:textId="77777777" w:rsidR="004E5C5D" w:rsidRPr="00DD7F98" w:rsidRDefault="004E5C5D" w:rsidP="004E5C5D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 xml:space="preserve">Email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  <w:tr w:rsidR="004E5C5D" w:rsidRPr="00DD7F98" w14:paraId="635AD04F" w14:textId="77777777" w:rsidTr="00196FF5">
        <w:tc>
          <w:tcPr>
            <w:tcW w:w="758" w:type="dxa"/>
            <w:vAlign w:val="center"/>
          </w:tcPr>
          <w:p w14:paraId="536029C1" w14:textId="50BE7FAF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2B2EC507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DienThoai</w:t>
            </w:r>
            <w:proofErr w:type="spellEnd"/>
          </w:p>
        </w:tc>
        <w:tc>
          <w:tcPr>
            <w:tcW w:w="1566" w:type="dxa"/>
            <w:vAlign w:val="center"/>
          </w:tcPr>
          <w:p w14:paraId="3C49774F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1640" w:type="dxa"/>
            <w:vAlign w:val="center"/>
          </w:tcPr>
          <w:p w14:paraId="6972DC67" w14:textId="77777777" w:rsidR="004E5C5D" w:rsidRPr="00DD7F98" w:rsidRDefault="004E5C5D" w:rsidP="004E5C5D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46" w:type="dxa"/>
          </w:tcPr>
          <w:p w14:paraId="767E38ED" w14:textId="77777777" w:rsidR="004E5C5D" w:rsidRPr="00DD7F98" w:rsidRDefault="004E5C5D" w:rsidP="004E5C5D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điện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thoại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</w:tbl>
    <w:p w14:paraId="2DF65C6A" w14:textId="77777777" w:rsidR="00642C8A" w:rsidRPr="00DD7F98" w:rsidRDefault="00642C8A" w:rsidP="00642C8A">
      <w:pPr>
        <w:rPr>
          <w:rFonts w:ascii="Arial" w:hAnsi="Arial" w:cs="Arial"/>
          <w:lang w:val="en-US"/>
        </w:rPr>
      </w:pPr>
    </w:p>
    <w:p w14:paraId="5F440FB2" w14:textId="77777777" w:rsidR="00D62D0B" w:rsidRPr="00DD7F98" w:rsidRDefault="00D62D0B" w:rsidP="00642C8A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24AF4" w:rsidRPr="00DD7F98" w14:paraId="0ED55620" w14:textId="77777777" w:rsidTr="00733145">
        <w:tc>
          <w:tcPr>
            <w:tcW w:w="758" w:type="dxa"/>
          </w:tcPr>
          <w:p w14:paraId="511AFA8D" w14:textId="77777777" w:rsidR="00A24AF4" w:rsidRPr="00DD7F98" w:rsidRDefault="00A24AF4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130AD9BA" w14:textId="77777777" w:rsidR="00A24AF4" w:rsidRPr="00DD7F98" w:rsidRDefault="00A24AF4" w:rsidP="0073314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224F7AA1" w14:textId="77777777" w:rsidR="00A24AF4" w:rsidRPr="00DD7F98" w:rsidRDefault="00A24AF4" w:rsidP="0073314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E2045F5" w14:textId="77777777" w:rsidR="00A24AF4" w:rsidRPr="00DD7F98" w:rsidRDefault="00A24AF4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728AF2F" w14:textId="77777777" w:rsidR="00A24AF4" w:rsidRPr="00DD7F98" w:rsidRDefault="00A24AF4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A24AF4" w:rsidRPr="00DD7F98" w14:paraId="7F1D586F" w14:textId="77777777" w:rsidTr="00733145">
        <w:tc>
          <w:tcPr>
            <w:tcW w:w="758" w:type="dxa"/>
            <w:vAlign w:val="center"/>
          </w:tcPr>
          <w:p w14:paraId="2955B802" w14:textId="77777777" w:rsidR="00A24AF4" w:rsidRPr="00DD7F98" w:rsidRDefault="00A24AF4" w:rsidP="0073314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880E8E9" w14:textId="77777777" w:rsidR="00A24AF4" w:rsidRPr="00DD7F98" w:rsidRDefault="00A24AF4" w:rsidP="00A24AF4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xemThongTin</w:t>
            </w:r>
            <w:proofErr w:type="spellEnd"/>
          </w:p>
        </w:tc>
        <w:tc>
          <w:tcPr>
            <w:tcW w:w="1566" w:type="dxa"/>
            <w:vAlign w:val="center"/>
          </w:tcPr>
          <w:p w14:paraId="647417B9" w14:textId="77777777" w:rsidR="00A24AF4" w:rsidRPr="00DD7F98" w:rsidRDefault="00A24AF4" w:rsidP="0073314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4BEEF52" w14:textId="77777777" w:rsidR="00A24AF4" w:rsidRPr="00DD7F98" w:rsidRDefault="00A24AF4" w:rsidP="0073314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BEFF1D5" w14:textId="77777777" w:rsidR="00A24AF4" w:rsidRPr="00DD7F98" w:rsidRDefault="00A24AF4" w:rsidP="0073314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Xem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thông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tin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của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</w:tbl>
    <w:p w14:paraId="23D69549" w14:textId="77777777" w:rsidR="00642C8A" w:rsidRPr="00DD7F98" w:rsidRDefault="00642C8A" w:rsidP="00642C8A">
      <w:pPr>
        <w:rPr>
          <w:rFonts w:ascii="Arial" w:hAnsi="Arial" w:cs="Arial"/>
          <w:lang w:val="en-US"/>
        </w:rPr>
      </w:pPr>
    </w:p>
    <w:p w14:paraId="7A29C7D7" w14:textId="77777777" w:rsidR="00362D37" w:rsidRPr="00DD7F98" w:rsidRDefault="00FE5661" w:rsidP="00362D37">
      <w:pPr>
        <w:pStyle w:val="Heading3"/>
        <w:rPr>
          <w:rFonts w:cs="Arial"/>
          <w:lang w:val="en-US"/>
        </w:rPr>
      </w:pPr>
      <w:r w:rsidRPr="00DD7F98">
        <w:rPr>
          <w:rFonts w:cs="Arial"/>
          <w:lang w:val="en-US"/>
        </w:rPr>
        <w:t xml:space="preserve">Kho </w:t>
      </w:r>
      <w:proofErr w:type="spellStart"/>
      <w:r w:rsidRPr="00DD7F98">
        <w:rPr>
          <w:rFonts w:cs="Arial"/>
          <w:lang w:val="en-US"/>
        </w:rPr>
        <w:t>hàng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2D37" w:rsidRPr="00DD7F98" w14:paraId="3812CECD" w14:textId="77777777" w:rsidTr="00196FF5">
        <w:tc>
          <w:tcPr>
            <w:tcW w:w="758" w:type="dxa"/>
          </w:tcPr>
          <w:p w14:paraId="2FE47765" w14:textId="77777777" w:rsidR="00362D37" w:rsidRPr="00DD7F98" w:rsidRDefault="00362D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6AC533EE" w14:textId="77777777" w:rsidR="00362D37" w:rsidRPr="00DD7F98" w:rsidRDefault="00362D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A66344A" w14:textId="77777777" w:rsidR="00362D37" w:rsidRPr="00DD7F98" w:rsidRDefault="00362D37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DF0B40E" w14:textId="77777777" w:rsidR="00362D37" w:rsidRPr="00DD7F98" w:rsidRDefault="00362D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6384745" w14:textId="77777777" w:rsidR="00362D37" w:rsidRPr="00DD7F98" w:rsidRDefault="00362D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362D37" w:rsidRPr="00DD7F98" w14:paraId="63165BEB" w14:textId="77777777" w:rsidTr="00C952EF">
        <w:tc>
          <w:tcPr>
            <w:tcW w:w="758" w:type="dxa"/>
            <w:vAlign w:val="center"/>
          </w:tcPr>
          <w:p w14:paraId="449452CF" w14:textId="77777777" w:rsidR="00362D37" w:rsidRPr="00DD7F98" w:rsidRDefault="00362D37" w:rsidP="007D223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lastRenderedPageBreak/>
              <w:t>1</w:t>
            </w:r>
          </w:p>
        </w:tc>
        <w:tc>
          <w:tcPr>
            <w:tcW w:w="1966" w:type="dxa"/>
            <w:vAlign w:val="center"/>
          </w:tcPr>
          <w:p w14:paraId="09399BDB" w14:textId="77777777" w:rsidR="00362D37" w:rsidRPr="00DD7F98" w:rsidRDefault="00362D37" w:rsidP="007D223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ListSach</w:t>
            </w:r>
            <w:proofErr w:type="spellEnd"/>
          </w:p>
        </w:tc>
        <w:tc>
          <w:tcPr>
            <w:tcW w:w="1566" w:type="dxa"/>
            <w:vAlign w:val="center"/>
          </w:tcPr>
          <w:p w14:paraId="021CCD12" w14:textId="77777777" w:rsidR="00362D37" w:rsidRPr="00DD7F98" w:rsidRDefault="00362D37" w:rsidP="007D2237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Sach</w:t>
            </w:r>
            <w:proofErr w:type="spellEnd"/>
          </w:p>
        </w:tc>
        <w:tc>
          <w:tcPr>
            <w:tcW w:w="1640" w:type="dxa"/>
            <w:vAlign w:val="center"/>
          </w:tcPr>
          <w:p w14:paraId="25F3DAF8" w14:textId="77777777" w:rsidR="00362D37" w:rsidRPr="00DD7F98" w:rsidRDefault="00362D37" w:rsidP="007D2237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1724351D" w14:textId="77777777" w:rsidR="00362D37" w:rsidRPr="00DD7F98" w:rsidRDefault="00362D37" w:rsidP="00C952EF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Danh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những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quyển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4735"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="008D4735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4735"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="008D4735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D4735" w:rsidRPr="00DD7F98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</w:tr>
    </w:tbl>
    <w:p w14:paraId="6BD14406" w14:textId="77777777" w:rsidR="00362D37" w:rsidRPr="00DD7F98" w:rsidRDefault="00362D37" w:rsidP="00362D37">
      <w:pPr>
        <w:rPr>
          <w:rFonts w:ascii="Arial" w:hAnsi="Arial" w:cs="Arial"/>
          <w:lang w:val="en-US"/>
        </w:rPr>
      </w:pPr>
    </w:p>
    <w:p w14:paraId="562B8B78" w14:textId="77777777" w:rsidR="007D799B" w:rsidRPr="00DD7F98" w:rsidRDefault="007D799B" w:rsidP="00362D37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9"/>
        <w:gridCol w:w="2364"/>
        <w:gridCol w:w="1483"/>
        <w:gridCol w:w="1561"/>
        <w:gridCol w:w="3419"/>
      </w:tblGrid>
      <w:tr w:rsidR="007D2237" w:rsidRPr="00DD7F98" w14:paraId="234D5D15" w14:textId="77777777" w:rsidTr="00196FF5">
        <w:tc>
          <w:tcPr>
            <w:tcW w:w="758" w:type="dxa"/>
          </w:tcPr>
          <w:p w14:paraId="5F926D02" w14:textId="77777777" w:rsidR="007D2237" w:rsidRPr="00DD7F98" w:rsidRDefault="007D22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0F6CCD95" w14:textId="77777777" w:rsidR="007D2237" w:rsidRPr="00DD7F98" w:rsidRDefault="007D2237" w:rsidP="00196FF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="00A838DE"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="00C952EF"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C952EF"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5C17772A" w14:textId="77777777" w:rsidR="007D2237" w:rsidRPr="00DD7F98" w:rsidRDefault="007D2237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B435C47" w14:textId="77777777" w:rsidR="007D2237" w:rsidRPr="00DD7F98" w:rsidRDefault="007D22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237D75A" w14:textId="77777777" w:rsidR="007D2237" w:rsidRPr="00DD7F98" w:rsidRDefault="007D2237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7D2237" w:rsidRPr="00DD7F98" w14:paraId="71AE9B75" w14:textId="77777777" w:rsidTr="00196FF5">
        <w:tc>
          <w:tcPr>
            <w:tcW w:w="758" w:type="dxa"/>
            <w:vAlign w:val="center"/>
          </w:tcPr>
          <w:p w14:paraId="69F8A9BF" w14:textId="77777777" w:rsidR="007D2237" w:rsidRPr="00DD7F98" w:rsidRDefault="007D2237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394EA4B" w14:textId="77777777" w:rsidR="007D2237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KiemTraLuongTon</w:t>
            </w:r>
            <w:proofErr w:type="spellEnd"/>
          </w:p>
        </w:tc>
        <w:tc>
          <w:tcPr>
            <w:tcW w:w="1566" w:type="dxa"/>
            <w:vAlign w:val="center"/>
          </w:tcPr>
          <w:p w14:paraId="02ECF3ED" w14:textId="77777777" w:rsidR="007D2237" w:rsidRPr="00DD7F98" w:rsidRDefault="007D2237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75672CF" w14:textId="77777777" w:rsidR="007D2237" w:rsidRPr="00DD7F98" w:rsidRDefault="007D2237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2A7F5362" w14:textId="77777777" w:rsidR="007D2237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tồn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cần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nhỏ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hơn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300 hay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không</w:t>
            </w:r>
            <w:proofErr w:type="spellEnd"/>
          </w:p>
        </w:tc>
      </w:tr>
      <w:tr w:rsidR="00C952EF" w:rsidRPr="00DD7F98" w14:paraId="5A8296C5" w14:textId="77777777" w:rsidTr="00196FF5">
        <w:tc>
          <w:tcPr>
            <w:tcW w:w="758" w:type="dxa"/>
            <w:vAlign w:val="center"/>
          </w:tcPr>
          <w:p w14:paraId="528ED4EF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4C8BB15C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KiemTraLuongNhap</w:t>
            </w:r>
            <w:proofErr w:type="spellEnd"/>
          </w:p>
        </w:tc>
        <w:tc>
          <w:tcPr>
            <w:tcW w:w="1566" w:type="dxa"/>
            <w:vAlign w:val="center"/>
          </w:tcPr>
          <w:p w14:paraId="261FFCC7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3431166A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5A35BC38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ít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nhất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150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quyển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hay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không</w:t>
            </w:r>
            <w:proofErr w:type="spellEnd"/>
          </w:p>
        </w:tc>
      </w:tr>
      <w:tr w:rsidR="00C952EF" w:rsidRPr="00DD7F98" w14:paraId="16E1D0C9" w14:textId="77777777" w:rsidTr="00196FF5">
        <w:tc>
          <w:tcPr>
            <w:tcW w:w="758" w:type="dxa"/>
            <w:vAlign w:val="center"/>
          </w:tcPr>
          <w:p w14:paraId="5EDEE905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89E3C69" w14:textId="77777777" w:rsidR="00C952EF" w:rsidRPr="00DD7F98" w:rsidRDefault="003B50F2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NhapSach</w:t>
            </w:r>
            <w:proofErr w:type="spellEnd"/>
          </w:p>
        </w:tc>
        <w:tc>
          <w:tcPr>
            <w:tcW w:w="1566" w:type="dxa"/>
            <w:vAlign w:val="center"/>
          </w:tcPr>
          <w:p w14:paraId="59804895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296D5E10" w14:textId="77777777" w:rsidR="00C952EF" w:rsidRPr="00DD7F98" w:rsidRDefault="00C952EF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  <w:vAlign w:val="center"/>
          </w:tcPr>
          <w:p w14:paraId="63BE4ECC" w14:textId="77777777" w:rsidR="00C952EF" w:rsidRPr="00DD7F98" w:rsidRDefault="003B50F2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Nếu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tồn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hợp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lệ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thì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vào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</w:tr>
    </w:tbl>
    <w:p w14:paraId="70137F57" w14:textId="77777777" w:rsidR="00362D37" w:rsidRPr="00DD7F98" w:rsidRDefault="00362D37" w:rsidP="00362D37">
      <w:pPr>
        <w:rPr>
          <w:rFonts w:ascii="Arial" w:hAnsi="Arial" w:cs="Arial"/>
        </w:rPr>
      </w:pPr>
    </w:p>
    <w:p w14:paraId="37092205" w14:textId="77777777" w:rsidR="003B50F2" w:rsidRPr="00DD7F98" w:rsidRDefault="003B50F2" w:rsidP="003B50F2">
      <w:pPr>
        <w:pStyle w:val="Heading3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Hóa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đơn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bán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6F6B" w:rsidRPr="00DD7F98" w14:paraId="4EFE659B" w14:textId="77777777" w:rsidTr="00196FF5">
        <w:tc>
          <w:tcPr>
            <w:tcW w:w="758" w:type="dxa"/>
          </w:tcPr>
          <w:p w14:paraId="746AE591" w14:textId="77777777" w:rsidR="00646F6B" w:rsidRPr="00DD7F98" w:rsidRDefault="00646F6B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43F5DE04" w14:textId="77777777" w:rsidR="00646F6B" w:rsidRPr="00DD7F98" w:rsidRDefault="00646F6B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A53207C" w14:textId="77777777" w:rsidR="00646F6B" w:rsidRPr="00DD7F98" w:rsidRDefault="00646F6B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2121780" w14:textId="77777777" w:rsidR="00646F6B" w:rsidRPr="00DD7F98" w:rsidRDefault="00646F6B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B1C7D44" w14:textId="77777777" w:rsidR="00646F6B" w:rsidRPr="00DD7F98" w:rsidRDefault="00646F6B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646F6B" w:rsidRPr="00DD7F98" w14:paraId="7EB0A416" w14:textId="77777777" w:rsidTr="00196FF5">
        <w:tc>
          <w:tcPr>
            <w:tcW w:w="758" w:type="dxa"/>
            <w:vAlign w:val="center"/>
          </w:tcPr>
          <w:p w14:paraId="108CC53A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0376F45A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ListSach</w:t>
            </w:r>
            <w:proofErr w:type="spellEnd"/>
          </w:p>
        </w:tc>
        <w:tc>
          <w:tcPr>
            <w:tcW w:w="1566" w:type="dxa"/>
            <w:vAlign w:val="center"/>
          </w:tcPr>
          <w:p w14:paraId="0588CF9B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Sach</w:t>
            </w:r>
            <w:proofErr w:type="spellEnd"/>
          </w:p>
        </w:tc>
        <w:tc>
          <w:tcPr>
            <w:tcW w:w="1640" w:type="dxa"/>
            <w:vAlign w:val="center"/>
          </w:tcPr>
          <w:p w14:paraId="6C91158B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14F46418" w14:textId="77777777" w:rsidR="00646F6B" w:rsidRPr="00DD7F98" w:rsidRDefault="00646F6B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Danh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những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quyển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chuẩn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bị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bán</w:t>
            </w:r>
            <w:proofErr w:type="spellEnd"/>
          </w:p>
        </w:tc>
      </w:tr>
      <w:tr w:rsidR="00646F6B" w:rsidRPr="00DD7F98" w14:paraId="2CAE03E6" w14:textId="77777777" w:rsidTr="00196FF5">
        <w:tc>
          <w:tcPr>
            <w:tcW w:w="758" w:type="dxa"/>
            <w:vAlign w:val="center"/>
          </w:tcPr>
          <w:p w14:paraId="5993E91C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1A62C099" w14:textId="77777777" w:rsidR="00646F6B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NguoiMua</w:t>
            </w:r>
            <w:proofErr w:type="spellEnd"/>
          </w:p>
        </w:tc>
        <w:tc>
          <w:tcPr>
            <w:tcW w:w="1566" w:type="dxa"/>
            <w:vAlign w:val="center"/>
          </w:tcPr>
          <w:p w14:paraId="598376DC" w14:textId="77777777" w:rsidR="00646F6B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2373C87D" w14:textId="77777777" w:rsidR="00646F6B" w:rsidRPr="00DD7F98" w:rsidRDefault="00646F6B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2BDF32D6" w14:textId="77777777" w:rsidR="00646F6B" w:rsidRPr="00DD7F98" w:rsidRDefault="00883908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sẽ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mua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những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quyển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đơn</w:t>
            </w:r>
            <w:proofErr w:type="spellEnd"/>
          </w:p>
        </w:tc>
      </w:tr>
    </w:tbl>
    <w:p w14:paraId="2AD86553" w14:textId="77777777" w:rsidR="00646F6B" w:rsidRPr="00DD7F98" w:rsidRDefault="00646F6B" w:rsidP="00646F6B">
      <w:pPr>
        <w:rPr>
          <w:rFonts w:ascii="Arial" w:hAnsi="Arial" w:cs="Arial"/>
          <w:lang w:val="en-US"/>
        </w:rPr>
      </w:pPr>
    </w:p>
    <w:p w14:paraId="4AB3E1AA" w14:textId="77777777" w:rsidR="00AE02B9" w:rsidRPr="00DD7F98" w:rsidRDefault="00AE02B9" w:rsidP="00646F6B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9"/>
        <w:gridCol w:w="3405"/>
        <w:gridCol w:w="1264"/>
        <w:gridCol w:w="1354"/>
        <w:gridCol w:w="2824"/>
      </w:tblGrid>
      <w:tr w:rsidR="00883908" w:rsidRPr="00DD7F98" w14:paraId="7177F116" w14:textId="77777777" w:rsidTr="00196FF5">
        <w:tc>
          <w:tcPr>
            <w:tcW w:w="758" w:type="dxa"/>
          </w:tcPr>
          <w:p w14:paraId="71E51FA8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7DFC5542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545FAE1A" w14:textId="77777777" w:rsidR="00883908" w:rsidRPr="00DD7F98" w:rsidRDefault="00883908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5A6EF4A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036CD8A" w14:textId="77777777" w:rsidR="00883908" w:rsidRPr="00DD7F98" w:rsidRDefault="00883908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883908" w:rsidRPr="00DD7F98" w14:paraId="4EC4FE8E" w14:textId="77777777" w:rsidTr="00196FF5">
        <w:tc>
          <w:tcPr>
            <w:tcW w:w="758" w:type="dxa"/>
            <w:vAlign w:val="center"/>
          </w:tcPr>
          <w:p w14:paraId="2168BD8C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4A3C74B5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KiemTraTienNo</w:t>
            </w:r>
            <w:proofErr w:type="spellEnd"/>
          </w:p>
        </w:tc>
        <w:tc>
          <w:tcPr>
            <w:tcW w:w="1566" w:type="dxa"/>
            <w:vAlign w:val="center"/>
          </w:tcPr>
          <w:p w14:paraId="0C561D39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EABC289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7E52EFC3" w14:textId="77777777" w:rsidR="00883908" w:rsidRPr="00DD7F98" w:rsidRDefault="00883908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xem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quá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20000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đồng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hay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không</w:t>
            </w:r>
            <w:proofErr w:type="spellEnd"/>
          </w:p>
        </w:tc>
      </w:tr>
      <w:tr w:rsidR="00883908" w:rsidRPr="00DD7F98" w14:paraId="40F8ECD4" w14:textId="77777777" w:rsidTr="00196FF5">
        <w:tc>
          <w:tcPr>
            <w:tcW w:w="758" w:type="dxa"/>
            <w:vAlign w:val="center"/>
          </w:tcPr>
          <w:p w14:paraId="76666B05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2248C10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KiemTraLuongTonSauKhiBan</w:t>
            </w:r>
            <w:proofErr w:type="spellEnd"/>
          </w:p>
        </w:tc>
        <w:tc>
          <w:tcPr>
            <w:tcW w:w="1566" w:type="dxa"/>
            <w:vAlign w:val="center"/>
          </w:tcPr>
          <w:p w14:paraId="5F1E155B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20263235" w14:textId="77777777" w:rsidR="00883908" w:rsidRPr="00DD7F98" w:rsidRDefault="00883908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7460CF2D" w14:textId="77777777" w:rsidR="00883908" w:rsidRPr="00DD7F98" w:rsidRDefault="00883908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tồn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sau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ít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nhất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20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quyển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hay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không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28A2680B" w14:textId="77777777" w:rsidR="00883908" w:rsidRPr="00DD7F98" w:rsidRDefault="00883908" w:rsidP="00646F6B">
      <w:pPr>
        <w:rPr>
          <w:rFonts w:ascii="Arial" w:hAnsi="Arial" w:cs="Arial"/>
          <w:lang w:val="en-US"/>
        </w:rPr>
      </w:pPr>
    </w:p>
    <w:p w14:paraId="797E3E77" w14:textId="77777777" w:rsidR="00642C8A" w:rsidRPr="00DD7F98" w:rsidRDefault="00642C8A" w:rsidP="00642C8A">
      <w:pPr>
        <w:pStyle w:val="Heading3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Phiếu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thu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tiền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42C8A" w:rsidRPr="00DD7F98" w14:paraId="6E7F4068" w14:textId="77777777" w:rsidTr="00196FF5">
        <w:tc>
          <w:tcPr>
            <w:tcW w:w="758" w:type="dxa"/>
          </w:tcPr>
          <w:p w14:paraId="7B2F5E94" w14:textId="77777777" w:rsidR="00642C8A" w:rsidRPr="00DD7F98" w:rsidRDefault="00642C8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634C3DA3" w14:textId="77777777" w:rsidR="00642C8A" w:rsidRPr="00DD7F98" w:rsidRDefault="00642C8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EE58960" w14:textId="77777777" w:rsidR="00642C8A" w:rsidRPr="00DD7F98" w:rsidRDefault="00642C8A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6D42F0C" w14:textId="77777777" w:rsidR="00642C8A" w:rsidRPr="00DD7F98" w:rsidRDefault="00642C8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51DACE9" w14:textId="77777777" w:rsidR="00642C8A" w:rsidRPr="00DD7F98" w:rsidRDefault="00642C8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642C8A" w:rsidRPr="00DD7F98" w14:paraId="369D2B92" w14:textId="77777777" w:rsidTr="00196FF5">
        <w:tc>
          <w:tcPr>
            <w:tcW w:w="758" w:type="dxa"/>
            <w:vAlign w:val="center"/>
          </w:tcPr>
          <w:p w14:paraId="22D6C6DA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2497506B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NguoiMua</w:t>
            </w:r>
            <w:proofErr w:type="spellEnd"/>
          </w:p>
        </w:tc>
        <w:tc>
          <w:tcPr>
            <w:tcW w:w="1566" w:type="dxa"/>
            <w:vAlign w:val="center"/>
          </w:tcPr>
          <w:p w14:paraId="5BF4EDB0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5E4F6A74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27B3C51A" w14:textId="77777777" w:rsidR="00642C8A" w:rsidRPr="00DD7F98" w:rsidRDefault="00642C8A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Người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sẽ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cho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lastRenderedPageBreak/>
              <w:t>họ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mua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hoặc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cho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họ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</w:p>
        </w:tc>
      </w:tr>
      <w:tr w:rsidR="00642C8A" w:rsidRPr="00DD7F98" w14:paraId="1EA063B1" w14:textId="77777777" w:rsidTr="00196FF5">
        <w:tc>
          <w:tcPr>
            <w:tcW w:w="758" w:type="dxa"/>
            <w:vAlign w:val="center"/>
          </w:tcPr>
          <w:p w14:paraId="469D5190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lastRenderedPageBreak/>
              <w:t>2</w:t>
            </w:r>
          </w:p>
        </w:tc>
        <w:tc>
          <w:tcPr>
            <w:tcW w:w="1966" w:type="dxa"/>
            <w:vAlign w:val="center"/>
          </w:tcPr>
          <w:p w14:paraId="1C4ECCC5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NgayThuTien</w:t>
            </w:r>
            <w:proofErr w:type="spellEnd"/>
          </w:p>
        </w:tc>
        <w:tc>
          <w:tcPr>
            <w:tcW w:w="1566" w:type="dxa"/>
            <w:vAlign w:val="center"/>
          </w:tcPr>
          <w:p w14:paraId="161251AC" w14:textId="77777777" w:rsidR="00642C8A" w:rsidRPr="00DD7F98" w:rsidRDefault="00642C8A" w:rsidP="00642C8A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57D3FE7D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7AD6D46D" w14:textId="77777777" w:rsidR="00642C8A" w:rsidRPr="00DD7F98" w:rsidRDefault="00642C8A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Ngày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</w:p>
        </w:tc>
      </w:tr>
      <w:tr w:rsidR="00642C8A" w:rsidRPr="00DD7F98" w14:paraId="350CB4A3" w14:textId="77777777" w:rsidTr="00196FF5">
        <w:tc>
          <w:tcPr>
            <w:tcW w:w="758" w:type="dxa"/>
            <w:vAlign w:val="center"/>
          </w:tcPr>
          <w:p w14:paraId="0A1D4E27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214BE145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SoTienThu</w:t>
            </w:r>
            <w:proofErr w:type="spellEnd"/>
          </w:p>
        </w:tc>
        <w:tc>
          <w:tcPr>
            <w:tcW w:w="1566" w:type="dxa"/>
            <w:vAlign w:val="center"/>
          </w:tcPr>
          <w:p w14:paraId="770DE942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6BBA76F8" w14:textId="77777777" w:rsidR="00642C8A" w:rsidRPr="00DD7F98" w:rsidRDefault="00642C8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6B72FACF" w14:textId="77777777" w:rsidR="00642C8A" w:rsidRPr="00DD7F98" w:rsidRDefault="00314A56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mà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</w:p>
        </w:tc>
      </w:tr>
    </w:tbl>
    <w:p w14:paraId="437A982C" w14:textId="77777777" w:rsidR="00642C8A" w:rsidRPr="00DD7F98" w:rsidRDefault="00642C8A" w:rsidP="00642C8A">
      <w:pPr>
        <w:rPr>
          <w:rFonts w:ascii="Arial" w:hAnsi="Arial" w:cs="Arial"/>
          <w:lang w:val="en-US"/>
        </w:rPr>
      </w:pPr>
    </w:p>
    <w:p w14:paraId="512CAA59" w14:textId="77777777" w:rsidR="00A8159E" w:rsidRPr="00DD7F98" w:rsidRDefault="00A8159E" w:rsidP="00642C8A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004"/>
        <w:gridCol w:w="1558"/>
        <w:gridCol w:w="1632"/>
        <w:gridCol w:w="3624"/>
      </w:tblGrid>
      <w:tr w:rsidR="00314A56" w:rsidRPr="00DD7F98" w14:paraId="1F5B4F02" w14:textId="77777777" w:rsidTr="00196FF5">
        <w:tc>
          <w:tcPr>
            <w:tcW w:w="758" w:type="dxa"/>
          </w:tcPr>
          <w:p w14:paraId="398FF46B" w14:textId="77777777" w:rsidR="00314A56" w:rsidRPr="00DD7F98" w:rsidRDefault="00314A56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62A08FC6" w14:textId="77777777" w:rsidR="00314A56" w:rsidRPr="00DD7F98" w:rsidRDefault="00314A56" w:rsidP="00196FF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44B89624" w14:textId="77777777" w:rsidR="00314A56" w:rsidRPr="00DD7F98" w:rsidRDefault="00314A56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864BC8A" w14:textId="77777777" w:rsidR="00314A56" w:rsidRPr="00DD7F98" w:rsidRDefault="00314A56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4BA1F5B0" w14:textId="77777777" w:rsidR="00314A56" w:rsidRPr="00DD7F98" w:rsidRDefault="00314A56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314A56" w:rsidRPr="00DD7F98" w14:paraId="48C5FF41" w14:textId="77777777" w:rsidTr="00196FF5">
        <w:tc>
          <w:tcPr>
            <w:tcW w:w="758" w:type="dxa"/>
            <w:vAlign w:val="center"/>
          </w:tcPr>
          <w:p w14:paraId="0CF2D30D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A974C99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KiemTraTienNo</w:t>
            </w:r>
            <w:proofErr w:type="spellEnd"/>
          </w:p>
        </w:tc>
        <w:tc>
          <w:tcPr>
            <w:tcW w:w="1566" w:type="dxa"/>
            <w:vAlign w:val="center"/>
          </w:tcPr>
          <w:p w14:paraId="7962703B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07881CA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A18140D" w14:textId="77777777" w:rsidR="00314A56" w:rsidRPr="00DD7F98" w:rsidRDefault="00314A56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347B6"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="006347B6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347B6"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="006347B6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347B6"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="006347B6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347B6" w:rsidRPr="00DD7F98">
              <w:rPr>
                <w:rFonts w:ascii="Arial" w:hAnsi="Arial" w:cs="Arial"/>
                <w:lang w:val="en-US"/>
              </w:rPr>
              <w:t>đang</w:t>
            </w:r>
            <w:proofErr w:type="spellEnd"/>
            <w:r w:rsidR="006347B6"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347B6"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</w:p>
        </w:tc>
      </w:tr>
      <w:tr w:rsidR="00314A56" w:rsidRPr="00DD7F98" w14:paraId="0654A2C7" w14:textId="77777777" w:rsidTr="00196FF5">
        <w:tc>
          <w:tcPr>
            <w:tcW w:w="758" w:type="dxa"/>
            <w:vAlign w:val="center"/>
          </w:tcPr>
          <w:p w14:paraId="6EDE33DB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5D785131" w14:textId="77777777" w:rsidR="00314A56" w:rsidRPr="00DD7F98" w:rsidRDefault="006347B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KiemTraTienThu</w:t>
            </w:r>
            <w:proofErr w:type="spellEnd"/>
          </w:p>
        </w:tc>
        <w:tc>
          <w:tcPr>
            <w:tcW w:w="1566" w:type="dxa"/>
            <w:vAlign w:val="center"/>
          </w:tcPr>
          <w:p w14:paraId="6BCFAFB9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19952DC4" w14:textId="77777777" w:rsidR="00314A56" w:rsidRPr="00DD7F98" w:rsidRDefault="00314A56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0B097EDD" w14:textId="77777777" w:rsidR="00314A56" w:rsidRPr="00DD7F98" w:rsidRDefault="006347B6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Kiểm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tra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vượt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quá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đang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hay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không</w:t>
            </w:r>
            <w:proofErr w:type="spellEnd"/>
          </w:p>
        </w:tc>
      </w:tr>
      <w:tr w:rsidR="006347B6" w:rsidRPr="00DD7F98" w14:paraId="6E9DA0FE" w14:textId="77777777" w:rsidTr="00196FF5">
        <w:tc>
          <w:tcPr>
            <w:tcW w:w="758" w:type="dxa"/>
            <w:vAlign w:val="center"/>
          </w:tcPr>
          <w:p w14:paraId="77F5727F" w14:textId="77777777" w:rsidR="006347B6" w:rsidRPr="00DD7F98" w:rsidRDefault="006347B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E3679E9" w14:textId="77777777" w:rsidR="006347B6" w:rsidRPr="00DD7F98" w:rsidRDefault="006347B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ThuTien</w:t>
            </w:r>
            <w:proofErr w:type="spellEnd"/>
          </w:p>
        </w:tc>
        <w:tc>
          <w:tcPr>
            <w:tcW w:w="1566" w:type="dxa"/>
            <w:vAlign w:val="center"/>
          </w:tcPr>
          <w:p w14:paraId="2AEF9838" w14:textId="77777777" w:rsidR="006347B6" w:rsidRPr="00DD7F98" w:rsidRDefault="006347B6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44AF5524" w14:textId="77777777" w:rsidR="006347B6" w:rsidRPr="00DD7F98" w:rsidRDefault="006347B6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156213C8" w14:textId="77777777" w:rsidR="006347B6" w:rsidRPr="00DD7F98" w:rsidRDefault="006347B6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Nếu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và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hợp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lệ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thì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tiến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</w:p>
        </w:tc>
      </w:tr>
    </w:tbl>
    <w:p w14:paraId="30361919" w14:textId="77777777" w:rsidR="0007335A" w:rsidRPr="00DD7F98" w:rsidRDefault="0007335A" w:rsidP="0007335A">
      <w:pPr>
        <w:rPr>
          <w:rFonts w:ascii="Arial" w:hAnsi="Arial" w:cs="Arial"/>
        </w:rPr>
      </w:pPr>
    </w:p>
    <w:p w14:paraId="266DB26B" w14:textId="77777777" w:rsidR="0007335A" w:rsidRPr="00DD7F98" w:rsidRDefault="0007335A" w:rsidP="0007335A">
      <w:pPr>
        <w:pStyle w:val="Heading3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Báo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cáo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công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nợ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35A" w:rsidRPr="00DD7F98" w14:paraId="4E54AD6F" w14:textId="77777777" w:rsidTr="00196FF5">
        <w:tc>
          <w:tcPr>
            <w:tcW w:w="758" w:type="dxa"/>
          </w:tcPr>
          <w:p w14:paraId="596280A5" w14:textId="77777777" w:rsidR="0007335A" w:rsidRPr="00DD7F98" w:rsidRDefault="0007335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32EE289D" w14:textId="77777777" w:rsidR="0007335A" w:rsidRPr="00DD7F98" w:rsidRDefault="0007335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598CD5F" w14:textId="77777777" w:rsidR="0007335A" w:rsidRPr="00DD7F98" w:rsidRDefault="0007335A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020BBA83" w14:textId="77777777" w:rsidR="0007335A" w:rsidRPr="00DD7F98" w:rsidRDefault="0007335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6FEF6F4" w14:textId="77777777" w:rsidR="0007335A" w:rsidRPr="00DD7F98" w:rsidRDefault="0007335A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07335A" w:rsidRPr="00DD7F98" w14:paraId="7FD1A48E" w14:textId="77777777" w:rsidTr="00196FF5">
        <w:tc>
          <w:tcPr>
            <w:tcW w:w="758" w:type="dxa"/>
            <w:vAlign w:val="center"/>
          </w:tcPr>
          <w:p w14:paraId="218E4E0C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6B54EA37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NguoiNo</w:t>
            </w:r>
            <w:proofErr w:type="spellEnd"/>
          </w:p>
        </w:tc>
        <w:tc>
          <w:tcPr>
            <w:tcW w:w="1566" w:type="dxa"/>
            <w:vAlign w:val="center"/>
          </w:tcPr>
          <w:p w14:paraId="33AA213D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KhachHang</w:t>
            </w:r>
            <w:proofErr w:type="spellEnd"/>
          </w:p>
        </w:tc>
        <w:tc>
          <w:tcPr>
            <w:tcW w:w="1640" w:type="dxa"/>
            <w:vAlign w:val="center"/>
          </w:tcPr>
          <w:p w14:paraId="20C9F24F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7E618FAC" w14:textId="77777777" w:rsidR="0007335A" w:rsidRPr="00DD7F98" w:rsidRDefault="0007335A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Đối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mà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cáo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nói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đến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>.</w:t>
            </w:r>
          </w:p>
        </w:tc>
      </w:tr>
      <w:tr w:rsidR="0007335A" w:rsidRPr="00DD7F98" w14:paraId="00C89928" w14:textId="77777777" w:rsidTr="00196FF5">
        <w:tc>
          <w:tcPr>
            <w:tcW w:w="758" w:type="dxa"/>
            <w:vAlign w:val="center"/>
          </w:tcPr>
          <w:p w14:paraId="28A2CB28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085882D8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NoDau</w:t>
            </w:r>
            <w:proofErr w:type="spellEnd"/>
          </w:p>
        </w:tc>
        <w:tc>
          <w:tcPr>
            <w:tcW w:w="1566" w:type="dxa"/>
            <w:vAlign w:val="center"/>
          </w:tcPr>
          <w:p w14:paraId="46A04C9E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0EA8336D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65C990E5" w14:textId="77777777" w:rsidR="0007335A" w:rsidRPr="00DD7F98" w:rsidRDefault="001C477C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Số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mà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đang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</w:p>
        </w:tc>
      </w:tr>
      <w:tr w:rsidR="0007335A" w:rsidRPr="00DD7F98" w14:paraId="6F61B11F" w14:textId="77777777" w:rsidTr="00196FF5">
        <w:tc>
          <w:tcPr>
            <w:tcW w:w="758" w:type="dxa"/>
            <w:vAlign w:val="center"/>
          </w:tcPr>
          <w:p w14:paraId="2AA83F97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139C5635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PhatSinh</w:t>
            </w:r>
            <w:proofErr w:type="spellEnd"/>
          </w:p>
        </w:tc>
        <w:tc>
          <w:tcPr>
            <w:tcW w:w="1566" w:type="dxa"/>
            <w:vAlign w:val="center"/>
          </w:tcPr>
          <w:p w14:paraId="6FA3DFC4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7CCC66B6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488D4A21" w14:textId="77777777" w:rsidR="0007335A" w:rsidRPr="00DD7F98" w:rsidRDefault="001C477C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Mang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giá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dương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nếu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tăng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ngược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lại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là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âm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nếu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đó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hàng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độ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lớn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phụ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thuộc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vào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tiền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trả</w:t>
            </w:r>
            <w:proofErr w:type="spellEnd"/>
          </w:p>
        </w:tc>
      </w:tr>
      <w:tr w:rsidR="0007335A" w:rsidRPr="00DD7F98" w14:paraId="5D8FF77B" w14:textId="77777777" w:rsidTr="00196FF5">
        <w:tc>
          <w:tcPr>
            <w:tcW w:w="758" w:type="dxa"/>
            <w:vAlign w:val="center"/>
          </w:tcPr>
          <w:p w14:paraId="11D4EA00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3021BFAB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NoCuoi</w:t>
            </w:r>
            <w:proofErr w:type="spellEnd"/>
          </w:p>
        </w:tc>
        <w:tc>
          <w:tcPr>
            <w:tcW w:w="1566" w:type="dxa"/>
            <w:vAlign w:val="center"/>
          </w:tcPr>
          <w:p w14:paraId="19C2C968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Double</w:t>
            </w:r>
          </w:p>
        </w:tc>
        <w:tc>
          <w:tcPr>
            <w:tcW w:w="1640" w:type="dxa"/>
            <w:vAlign w:val="center"/>
          </w:tcPr>
          <w:p w14:paraId="60B55CCB" w14:textId="77777777" w:rsidR="0007335A" w:rsidRPr="00DD7F98" w:rsidRDefault="0007335A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28B5B290" w14:textId="77777777" w:rsidR="0007335A" w:rsidRPr="00DD7F98" w:rsidRDefault="001C477C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Bằng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nợ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đầu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trừ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phát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sinh</w:t>
            </w:r>
            <w:proofErr w:type="spellEnd"/>
          </w:p>
        </w:tc>
      </w:tr>
      <w:tr w:rsidR="001C477C" w:rsidRPr="00DD7F98" w14:paraId="66BD20FD" w14:textId="77777777" w:rsidTr="00196FF5">
        <w:tc>
          <w:tcPr>
            <w:tcW w:w="758" w:type="dxa"/>
            <w:vAlign w:val="center"/>
          </w:tcPr>
          <w:p w14:paraId="77161A39" w14:textId="77777777" w:rsidR="001C477C" w:rsidRPr="00DD7F98" w:rsidRDefault="001C477C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66" w:type="dxa"/>
            <w:vAlign w:val="center"/>
          </w:tcPr>
          <w:p w14:paraId="25F8F62B" w14:textId="77777777" w:rsidR="001C477C" w:rsidRPr="00DD7F98" w:rsidRDefault="001C477C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ThangBaoCao</w:t>
            </w:r>
            <w:proofErr w:type="spellEnd"/>
          </w:p>
        </w:tc>
        <w:tc>
          <w:tcPr>
            <w:tcW w:w="1566" w:type="dxa"/>
            <w:vAlign w:val="center"/>
          </w:tcPr>
          <w:p w14:paraId="5B089408" w14:textId="77777777" w:rsidR="001C477C" w:rsidRPr="00DD7F98" w:rsidRDefault="001C477C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7323CA86" w14:textId="77777777" w:rsidR="001C477C" w:rsidRPr="00DD7F98" w:rsidRDefault="001C477C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F1D6BCB" w14:textId="77777777" w:rsidR="001C477C" w:rsidRPr="00DD7F98" w:rsidRDefault="001C477C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cáo</w:t>
            </w:r>
            <w:proofErr w:type="spellEnd"/>
          </w:p>
        </w:tc>
      </w:tr>
    </w:tbl>
    <w:p w14:paraId="00A76660" w14:textId="77777777" w:rsidR="0007335A" w:rsidRPr="00DD7F98" w:rsidRDefault="0007335A" w:rsidP="0007335A">
      <w:pPr>
        <w:rPr>
          <w:rFonts w:ascii="Arial" w:hAnsi="Arial" w:cs="Arial"/>
          <w:lang w:val="en-US"/>
        </w:rPr>
      </w:pPr>
    </w:p>
    <w:p w14:paraId="310F29E6" w14:textId="77777777" w:rsidR="002A6E12" w:rsidRPr="00DD7F98" w:rsidRDefault="002A6E12" w:rsidP="0007335A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93F4E" w:rsidRPr="00DD7F98" w14:paraId="34E62EBC" w14:textId="77777777" w:rsidTr="00196FF5">
        <w:tc>
          <w:tcPr>
            <w:tcW w:w="758" w:type="dxa"/>
          </w:tcPr>
          <w:p w14:paraId="2DC718CD" w14:textId="77777777" w:rsidR="00793F4E" w:rsidRPr="00DD7F98" w:rsidRDefault="00793F4E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4A0F30F3" w14:textId="77777777" w:rsidR="00793F4E" w:rsidRPr="00DD7F98" w:rsidRDefault="00793F4E" w:rsidP="00196FF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43D5AC83" w14:textId="77777777" w:rsidR="00793F4E" w:rsidRPr="00DD7F98" w:rsidRDefault="00793F4E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7747F1A8" w14:textId="77777777" w:rsidR="00793F4E" w:rsidRPr="00DD7F98" w:rsidRDefault="00793F4E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E0EB298" w14:textId="77777777" w:rsidR="00793F4E" w:rsidRPr="00DD7F98" w:rsidRDefault="00793F4E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793F4E" w:rsidRPr="00DD7F98" w14:paraId="2CC5E246" w14:textId="77777777" w:rsidTr="00196FF5">
        <w:tc>
          <w:tcPr>
            <w:tcW w:w="758" w:type="dxa"/>
            <w:vAlign w:val="center"/>
          </w:tcPr>
          <w:p w14:paraId="7D9BC101" w14:textId="77777777" w:rsidR="00793F4E" w:rsidRPr="00DD7F98" w:rsidRDefault="00793F4E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5B4833FB" w14:textId="77777777" w:rsidR="00793F4E" w:rsidRPr="00DD7F98" w:rsidRDefault="00793F4E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TaoBaoCao</w:t>
            </w:r>
            <w:proofErr w:type="spellEnd"/>
          </w:p>
        </w:tc>
        <w:tc>
          <w:tcPr>
            <w:tcW w:w="1566" w:type="dxa"/>
            <w:vAlign w:val="center"/>
          </w:tcPr>
          <w:p w14:paraId="7BFEFE52" w14:textId="77777777" w:rsidR="00793F4E" w:rsidRPr="00DD7F98" w:rsidRDefault="00793F4E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006F7D57" w14:textId="77777777" w:rsidR="00793F4E" w:rsidRPr="00DD7F98" w:rsidRDefault="00793F4E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5028154C" w14:textId="77777777" w:rsidR="00793F4E" w:rsidRPr="00DD7F98" w:rsidRDefault="00793F4E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3E865851" w14:textId="77777777" w:rsidR="00793F4E" w:rsidRPr="00DD7F98" w:rsidRDefault="00793F4E" w:rsidP="0007335A">
      <w:pPr>
        <w:rPr>
          <w:rFonts w:ascii="Arial" w:hAnsi="Arial" w:cs="Arial"/>
          <w:lang w:val="en-US"/>
        </w:rPr>
      </w:pPr>
    </w:p>
    <w:p w14:paraId="42F700CE" w14:textId="77777777" w:rsidR="00ED6CFD" w:rsidRPr="00DD7F98" w:rsidRDefault="00ED6CFD" w:rsidP="00ED6CFD">
      <w:pPr>
        <w:pStyle w:val="Heading3"/>
        <w:rPr>
          <w:rFonts w:cs="Arial"/>
          <w:lang w:val="en-US"/>
        </w:rPr>
      </w:pPr>
      <w:proofErr w:type="spellStart"/>
      <w:r w:rsidRPr="00DD7F98">
        <w:rPr>
          <w:rFonts w:cs="Arial"/>
          <w:lang w:val="en-US"/>
        </w:rPr>
        <w:t>Báo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cáo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tồn</w:t>
      </w:r>
      <w:proofErr w:type="spellEnd"/>
      <w:r w:rsidRPr="00DD7F98">
        <w:rPr>
          <w:rFonts w:cs="Arial"/>
          <w:lang w:val="en-US"/>
        </w:rPr>
        <w:t xml:space="preserve"> </w:t>
      </w:r>
      <w:proofErr w:type="spellStart"/>
      <w:r w:rsidRPr="00DD7F98">
        <w:rPr>
          <w:rFonts w:cs="Arial"/>
          <w:lang w:val="en-US"/>
        </w:rPr>
        <w:t>sách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D6CFD" w:rsidRPr="00DD7F98" w14:paraId="0407D3AD" w14:textId="77777777" w:rsidTr="00196FF5">
        <w:tc>
          <w:tcPr>
            <w:tcW w:w="758" w:type="dxa"/>
          </w:tcPr>
          <w:p w14:paraId="18E6AF76" w14:textId="77777777" w:rsidR="00ED6CFD" w:rsidRPr="00DD7F98" w:rsidRDefault="00ED6CFD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64E6066D" w14:textId="77777777" w:rsidR="00ED6CFD" w:rsidRPr="00DD7F98" w:rsidRDefault="00ED6CFD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7916527" w14:textId="77777777" w:rsidR="00ED6CFD" w:rsidRPr="00DD7F98" w:rsidRDefault="00ED6CFD" w:rsidP="00196FF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4FE2760A" w14:textId="77777777" w:rsidR="00ED6CFD" w:rsidRPr="00DD7F98" w:rsidRDefault="00ED6CFD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DD7348D" w14:textId="77777777" w:rsidR="00ED6CFD" w:rsidRPr="00DD7F98" w:rsidRDefault="00ED6CFD" w:rsidP="00196FF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ED6CFD" w:rsidRPr="00DD7F98" w14:paraId="04D2B956" w14:textId="77777777" w:rsidTr="00196FF5">
        <w:tc>
          <w:tcPr>
            <w:tcW w:w="758" w:type="dxa"/>
            <w:vAlign w:val="center"/>
          </w:tcPr>
          <w:p w14:paraId="3B504E24" w14:textId="77777777" w:rsidR="00ED6CFD" w:rsidRPr="00DD7F98" w:rsidRDefault="00ED6CFD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12D2A10F" w14:textId="77777777" w:rsidR="00ED6CFD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TonDau</w:t>
            </w:r>
            <w:proofErr w:type="spellEnd"/>
          </w:p>
        </w:tc>
        <w:tc>
          <w:tcPr>
            <w:tcW w:w="1566" w:type="dxa"/>
            <w:vAlign w:val="center"/>
          </w:tcPr>
          <w:p w14:paraId="35797818" w14:textId="77777777" w:rsidR="00ED6CFD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000FAAD" w14:textId="77777777" w:rsidR="00ED6CFD" w:rsidRPr="00DD7F98" w:rsidRDefault="00ED6CFD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109D7D0B" w14:textId="77777777" w:rsidR="00ED6CFD" w:rsidRPr="00DD7F98" w:rsidRDefault="00274D75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ban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đầu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kho</w:t>
            </w:r>
            <w:proofErr w:type="spellEnd"/>
          </w:p>
        </w:tc>
      </w:tr>
      <w:tr w:rsidR="00ED6CFD" w:rsidRPr="00DD7F98" w14:paraId="2F66A317" w14:textId="77777777" w:rsidTr="00196FF5">
        <w:tc>
          <w:tcPr>
            <w:tcW w:w="758" w:type="dxa"/>
            <w:vAlign w:val="center"/>
          </w:tcPr>
          <w:p w14:paraId="231CBD69" w14:textId="77777777" w:rsidR="00ED6CFD" w:rsidRPr="00DD7F98" w:rsidRDefault="00ED6CFD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966" w:type="dxa"/>
            <w:vAlign w:val="center"/>
          </w:tcPr>
          <w:p w14:paraId="209B1C38" w14:textId="77777777" w:rsidR="00ED6CFD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TonCuoi</w:t>
            </w:r>
            <w:proofErr w:type="spellEnd"/>
          </w:p>
        </w:tc>
        <w:tc>
          <w:tcPr>
            <w:tcW w:w="1566" w:type="dxa"/>
            <w:vAlign w:val="center"/>
          </w:tcPr>
          <w:p w14:paraId="79965739" w14:textId="77777777" w:rsidR="00ED6CFD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179D1F78" w14:textId="77777777" w:rsidR="00ED6CFD" w:rsidRPr="00DD7F98" w:rsidRDefault="00ED6CFD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01CCF884" w14:textId="77777777" w:rsidR="00ED6CFD" w:rsidRPr="00DD7F98" w:rsidRDefault="00274D75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còn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lại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sau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khi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đó</w:t>
            </w:r>
            <w:proofErr w:type="spellEnd"/>
          </w:p>
        </w:tc>
      </w:tr>
      <w:tr w:rsidR="00274D75" w:rsidRPr="00DD7F98" w14:paraId="5399F48D" w14:textId="77777777" w:rsidTr="00196FF5">
        <w:tc>
          <w:tcPr>
            <w:tcW w:w="758" w:type="dxa"/>
            <w:vAlign w:val="center"/>
          </w:tcPr>
          <w:p w14:paraId="0F8B799C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966" w:type="dxa"/>
            <w:vAlign w:val="center"/>
          </w:tcPr>
          <w:p w14:paraId="74C50E64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Phát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Sinh</w:t>
            </w:r>
            <w:proofErr w:type="spellEnd"/>
          </w:p>
        </w:tc>
        <w:tc>
          <w:tcPr>
            <w:tcW w:w="1566" w:type="dxa"/>
            <w:vAlign w:val="center"/>
          </w:tcPr>
          <w:p w14:paraId="46C5FF6C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1640" w:type="dxa"/>
            <w:vAlign w:val="center"/>
          </w:tcPr>
          <w:p w14:paraId="34E4BE0F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465C0789" w14:textId="77777777" w:rsidR="00274D75" w:rsidRPr="00DD7F98" w:rsidRDefault="00274D75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Lượng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sách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bán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được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trong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đó</w:t>
            </w:r>
            <w:proofErr w:type="spellEnd"/>
          </w:p>
        </w:tc>
      </w:tr>
      <w:tr w:rsidR="00274D75" w:rsidRPr="00DD7F98" w14:paraId="19C053BA" w14:textId="77777777" w:rsidTr="00196FF5">
        <w:tc>
          <w:tcPr>
            <w:tcW w:w="758" w:type="dxa"/>
            <w:vAlign w:val="center"/>
          </w:tcPr>
          <w:p w14:paraId="5447A0A2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966" w:type="dxa"/>
            <w:vAlign w:val="center"/>
          </w:tcPr>
          <w:p w14:paraId="5AEA57C4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ThangBaoCao</w:t>
            </w:r>
            <w:proofErr w:type="spellEnd"/>
          </w:p>
        </w:tc>
        <w:tc>
          <w:tcPr>
            <w:tcW w:w="1566" w:type="dxa"/>
            <w:vAlign w:val="center"/>
          </w:tcPr>
          <w:p w14:paraId="6B35F023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640" w:type="dxa"/>
            <w:vAlign w:val="center"/>
          </w:tcPr>
          <w:p w14:paraId="0F4A6B2D" w14:textId="77777777" w:rsidR="00274D75" w:rsidRPr="00DD7F98" w:rsidRDefault="00274D75" w:rsidP="00196FF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4FE4596" w14:textId="77777777" w:rsidR="00274D75" w:rsidRPr="00DD7F98" w:rsidRDefault="00274D75" w:rsidP="00196FF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Tháng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lập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báo</w:t>
            </w:r>
            <w:proofErr w:type="spellEnd"/>
            <w:r w:rsidRPr="00DD7F9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lang w:val="en-US"/>
              </w:rPr>
              <w:t>cáo</w:t>
            </w:r>
            <w:proofErr w:type="spellEnd"/>
          </w:p>
        </w:tc>
      </w:tr>
    </w:tbl>
    <w:p w14:paraId="0258BDF2" w14:textId="77777777" w:rsidR="00ED6CFD" w:rsidRPr="00DD7F98" w:rsidRDefault="00ED6CFD" w:rsidP="00ED6CFD">
      <w:pPr>
        <w:rPr>
          <w:rFonts w:ascii="Arial" w:hAnsi="Arial" w:cs="Arial"/>
          <w:lang w:val="en-US"/>
        </w:rPr>
      </w:pPr>
    </w:p>
    <w:p w14:paraId="217BA94F" w14:textId="77777777" w:rsidR="00825F2F" w:rsidRPr="00DD7F98" w:rsidRDefault="00825F2F" w:rsidP="00ED6CFD">
      <w:pPr>
        <w:rPr>
          <w:rFonts w:ascii="Arial" w:hAnsi="Arial" w:cs="Arial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74D75" w:rsidRPr="00DD7F98" w14:paraId="10B2962E" w14:textId="77777777" w:rsidTr="00733145">
        <w:tc>
          <w:tcPr>
            <w:tcW w:w="758" w:type="dxa"/>
          </w:tcPr>
          <w:p w14:paraId="201AFE9D" w14:textId="77777777" w:rsidR="00274D75" w:rsidRPr="00DD7F98" w:rsidRDefault="00274D75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STT</w:t>
            </w:r>
          </w:p>
        </w:tc>
        <w:tc>
          <w:tcPr>
            <w:tcW w:w="1966" w:type="dxa"/>
          </w:tcPr>
          <w:p w14:paraId="46A69F62" w14:textId="77777777" w:rsidR="00274D75" w:rsidRPr="00DD7F98" w:rsidRDefault="00274D75" w:rsidP="0073314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color w:val="000000"/>
              </w:rPr>
              <w:t xml:space="preserve">Tên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phương</w:t>
            </w:r>
            <w:proofErr w:type="spellEnd"/>
            <w:r w:rsidRPr="00DD7F9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1566" w:type="dxa"/>
          </w:tcPr>
          <w:p w14:paraId="013D3DFC" w14:textId="77777777" w:rsidR="00274D75" w:rsidRPr="00DD7F98" w:rsidRDefault="00274D75" w:rsidP="00733145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257F95AF" w14:textId="77777777" w:rsidR="00274D75" w:rsidRPr="00DD7F98" w:rsidRDefault="00274D75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A9E29B4" w14:textId="77777777" w:rsidR="00274D75" w:rsidRPr="00DD7F98" w:rsidRDefault="00274D75" w:rsidP="00733145">
            <w:pPr>
              <w:spacing w:line="360" w:lineRule="auto"/>
              <w:rPr>
                <w:rFonts w:ascii="Arial" w:hAnsi="Arial" w:cs="Arial"/>
              </w:rPr>
            </w:pPr>
            <w:r w:rsidRPr="00DD7F98">
              <w:rPr>
                <w:rFonts w:ascii="Arial" w:hAnsi="Arial" w:cs="Arial"/>
                <w:color w:val="000000"/>
              </w:rPr>
              <w:t>Ý nghĩa/ghi chú</w:t>
            </w:r>
          </w:p>
        </w:tc>
      </w:tr>
      <w:tr w:rsidR="00274D75" w:rsidRPr="00DD7F98" w14:paraId="02239ADE" w14:textId="77777777" w:rsidTr="00733145">
        <w:tc>
          <w:tcPr>
            <w:tcW w:w="758" w:type="dxa"/>
            <w:vAlign w:val="center"/>
          </w:tcPr>
          <w:p w14:paraId="2E380BE3" w14:textId="77777777" w:rsidR="00274D75" w:rsidRPr="00DD7F98" w:rsidRDefault="00274D75" w:rsidP="0073314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DD7F9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966" w:type="dxa"/>
            <w:vAlign w:val="center"/>
          </w:tcPr>
          <w:p w14:paraId="372CC2E4" w14:textId="77777777" w:rsidR="00274D75" w:rsidRPr="00DD7F98" w:rsidRDefault="00274D75" w:rsidP="0073314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D7F98">
              <w:rPr>
                <w:rFonts w:ascii="Arial" w:hAnsi="Arial" w:cs="Arial"/>
                <w:lang w:val="en-US"/>
              </w:rPr>
              <w:t>TaoBaoCao</w:t>
            </w:r>
            <w:proofErr w:type="spellEnd"/>
          </w:p>
        </w:tc>
        <w:tc>
          <w:tcPr>
            <w:tcW w:w="1566" w:type="dxa"/>
            <w:vAlign w:val="center"/>
          </w:tcPr>
          <w:p w14:paraId="4B3D8898" w14:textId="77777777" w:rsidR="00274D75" w:rsidRPr="00DD7F98" w:rsidRDefault="00274D75" w:rsidP="00733145">
            <w:pPr>
              <w:pStyle w:val="BodyText"/>
              <w:spacing w:after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12AE169F" w14:textId="77777777" w:rsidR="00274D75" w:rsidRPr="00DD7F98" w:rsidRDefault="00274D75" w:rsidP="00733145">
            <w:pPr>
              <w:pStyle w:val="BodyText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646" w:type="dxa"/>
          </w:tcPr>
          <w:p w14:paraId="3BA69EB7" w14:textId="77777777" w:rsidR="00274D75" w:rsidRPr="00DD7F98" w:rsidRDefault="00274D75" w:rsidP="00733145">
            <w:pPr>
              <w:pStyle w:val="BodyText"/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2AF8D598" w14:textId="77777777" w:rsidR="00274D75" w:rsidRPr="00DD7F98" w:rsidRDefault="00274D75" w:rsidP="00ED6CFD">
      <w:pPr>
        <w:rPr>
          <w:rFonts w:ascii="Arial" w:hAnsi="Arial" w:cs="Arial"/>
          <w:lang w:val="en-US"/>
        </w:rPr>
      </w:pPr>
    </w:p>
    <w:p w14:paraId="272702BC" w14:textId="77777777" w:rsidR="00FD06E2" w:rsidRPr="00DD7F98" w:rsidRDefault="00FD06E2" w:rsidP="00363B6E">
      <w:pPr>
        <w:pStyle w:val="Heading1"/>
        <w:rPr>
          <w:rFonts w:cs="Arial"/>
        </w:rPr>
      </w:pPr>
      <w:r w:rsidRPr="00DD7F98">
        <w:rPr>
          <w:rFonts w:cs="Arial"/>
        </w:rPr>
        <w:t>Sơ đồ trạng thái</w:t>
      </w:r>
      <w:bookmarkEnd w:id="5"/>
      <w:bookmarkEnd w:id="6"/>
    </w:p>
    <w:p w14:paraId="18176EF8" w14:textId="154F10E8" w:rsidR="00FD06E2" w:rsidRPr="00DD7F98" w:rsidRDefault="00866273" w:rsidP="00FD06E2">
      <w:pPr>
        <w:pStyle w:val="BodyText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Không</w:t>
      </w:r>
      <w:proofErr w:type="spellEnd"/>
      <w:r w:rsidRPr="00DD7F98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có</w:t>
      </w:r>
      <w:proofErr w:type="spellEnd"/>
      <w:r w:rsidRPr="00DD7F98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sơ</w:t>
      </w:r>
      <w:proofErr w:type="spellEnd"/>
      <w:r w:rsidRPr="00DD7F98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đồ</w:t>
      </w:r>
      <w:proofErr w:type="spellEnd"/>
      <w:r w:rsidRPr="00DD7F98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trạng</w:t>
      </w:r>
      <w:proofErr w:type="spellEnd"/>
      <w:r w:rsidRPr="00DD7F98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DD7F98">
        <w:rPr>
          <w:rFonts w:ascii="Arial" w:hAnsi="Arial" w:cs="Arial"/>
          <w:iCs/>
          <w:color w:val="000000" w:themeColor="text1"/>
          <w:lang w:val="en-US"/>
        </w:rPr>
        <w:t>thái</w:t>
      </w:r>
      <w:proofErr w:type="spellEnd"/>
    </w:p>
    <w:sectPr w:rsidR="00FD06E2" w:rsidRPr="00DD7F98" w:rsidSect="00746ED1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4BC1" w14:textId="77777777" w:rsidR="007323EE" w:rsidRDefault="007323EE">
      <w:r>
        <w:separator/>
      </w:r>
    </w:p>
  </w:endnote>
  <w:endnote w:type="continuationSeparator" w:id="0">
    <w:p w14:paraId="5EE0C2D7" w14:textId="77777777" w:rsidR="007323EE" w:rsidRDefault="0073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37D3" w14:textId="77777777" w:rsidR="001E0652" w:rsidRDefault="001E0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11F44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D1877F0" wp14:editId="6EBE071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4CFDD" w14:textId="77777777" w:rsidR="001E0652" w:rsidRDefault="001E06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C881D0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F98B1DC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D61425A" wp14:editId="773B6B0E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FEC04FC" w14:textId="77777777" w:rsidR="00FD06E2" w:rsidRPr="001E0652" w:rsidRDefault="00FD06E2" w:rsidP="00565DFE">
          <w:pPr>
            <w:jc w:val="right"/>
            <w:rPr>
              <w:rFonts w:ascii="Arial" w:hAnsi="Arial" w:cs="Arial"/>
            </w:rPr>
          </w:pPr>
          <w:bookmarkStart w:id="7" w:name="_GoBack"/>
          <w:r w:rsidRPr="001E0652">
            <w:rPr>
              <w:rFonts w:ascii="Arial" w:hAnsi="Arial" w:cs="Arial"/>
            </w:rPr>
            <w:t xml:space="preserve">Trang </w:t>
          </w:r>
          <w:r w:rsidRPr="001E0652">
            <w:rPr>
              <w:rStyle w:val="PageNumber"/>
              <w:rFonts w:ascii="Arial" w:hAnsi="Arial" w:cs="Arial"/>
            </w:rPr>
            <w:fldChar w:fldCharType="begin"/>
          </w:r>
          <w:r w:rsidRPr="001E0652">
            <w:rPr>
              <w:rStyle w:val="PageNumber"/>
              <w:rFonts w:ascii="Arial" w:hAnsi="Arial" w:cs="Arial"/>
            </w:rPr>
            <w:instrText xml:space="preserve">page </w:instrText>
          </w:r>
          <w:r w:rsidRPr="001E0652">
            <w:rPr>
              <w:rStyle w:val="PageNumber"/>
              <w:rFonts w:ascii="Arial" w:hAnsi="Arial" w:cs="Arial"/>
            </w:rPr>
            <w:fldChar w:fldCharType="separate"/>
          </w:r>
          <w:r w:rsidR="00D52AFF" w:rsidRPr="001E0652">
            <w:rPr>
              <w:rStyle w:val="PageNumber"/>
              <w:rFonts w:ascii="Arial" w:hAnsi="Arial" w:cs="Arial"/>
              <w:noProof/>
            </w:rPr>
            <w:t>2</w:t>
          </w:r>
          <w:r w:rsidRPr="001E0652">
            <w:rPr>
              <w:rStyle w:val="PageNumber"/>
              <w:rFonts w:ascii="Arial" w:hAnsi="Arial" w:cs="Arial"/>
            </w:rPr>
            <w:fldChar w:fldCharType="end"/>
          </w:r>
          <w:bookmarkEnd w:id="7"/>
        </w:p>
      </w:tc>
    </w:tr>
  </w:tbl>
  <w:p w14:paraId="1CCD60BE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5BFF5" w14:textId="77777777" w:rsidR="007323EE" w:rsidRDefault="007323EE">
      <w:r>
        <w:separator/>
      </w:r>
    </w:p>
  </w:footnote>
  <w:footnote w:type="continuationSeparator" w:id="0">
    <w:p w14:paraId="1846434D" w14:textId="77777777" w:rsidR="007323EE" w:rsidRDefault="0073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CE4F0" w14:textId="77777777" w:rsidR="001E0652" w:rsidRDefault="001E0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FCA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45C20" wp14:editId="7B8EF2E4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FC8C6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60908AB" wp14:editId="139E5B1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882CF" w14:textId="77777777" w:rsidR="00746ED1" w:rsidRDefault="00746ED1" w:rsidP="00746ED1">
    <w:pPr>
      <w:pStyle w:val="Title"/>
      <w:rPr>
        <w:lang w:val="en-US"/>
      </w:rPr>
    </w:pPr>
  </w:p>
  <w:p w14:paraId="55FEFC44" w14:textId="77777777" w:rsidR="00746ED1" w:rsidRPr="003B1A2B" w:rsidRDefault="00746ED1" w:rsidP="00746ED1">
    <w:pPr>
      <w:rPr>
        <w:lang w:val="en-US"/>
      </w:rPr>
    </w:pPr>
  </w:p>
  <w:p w14:paraId="322097F8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772C1B6" w14:textId="77777777" w:rsidR="00746ED1" w:rsidRPr="0040293A" w:rsidRDefault="00746ED1" w:rsidP="00746ED1">
    <w:pPr>
      <w:pStyle w:val="Header"/>
      <w:rPr>
        <w:rFonts w:eastAsia="Tahoma"/>
      </w:rPr>
    </w:pPr>
  </w:p>
  <w:p w14:paraId="787E3AEE" w14:textId="77777777" w:rsidR="00FB6741" w:rsidRPr="00746ED1" w:rsidRDefault="00FB6741" w:rsidP="00746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B8D11" w14:textId="77777777" w:rsidR="001E0652" w:rsidRDefault="001E06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58A6" w14:textId="66C0DFE0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B2282C1" wp14:editId="527E5ECC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659CE7C" w14:textId="77777777" w:rsidTr="00746ED1">
      <w:tc>
        <w:tcPr>
          <w:tcW w:w="6623" w:type="dxa"/>
        </w:tcPr>
        <w:p w14:paraId="2307918D" w14:textId="77777777" w:rsidR="00FD06E2" w:rsidRPr="00DD7F98" w:rsidRDefault="00274D75" w:rsidP="00565DFE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DD7F98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DD7F98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DD7F98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DD7F98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620" w:type="dxa"/>
        </w:tcPr>
        <w:p w14:paraId="74679F5E" w14:textId="5CEC8AE3" w:rsidR="00FD06E2" w:rsidRPr="00DD7F98" w:rsidRDefault="00FD06E2" w:rsidP="00565DFE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DD7F98">
            <w:rPr>
              <w:rFonts w:ascii="Arial" w:hAnsi="Arial" w:cs="Arial"/>
              <w:lang w:val="en-US"/>
            </w:rPr>
            <w:t>Phiên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lang w:val="en-US"/>
            </w:rPr>
            <w:t>bản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: </w:t>
          </w:r>
          <w:r w:rsidR="00274D75" w:rsidRPr="00DD7F98">
            <w:rPr>
              <w:rFonts w:ascii="Arial" w:hAnsi="Arial" w:cs="Arial"/>
              <w:lang w:val="en-US"/>
            </w:rPr>
            <w:t>1.</w:t>
          </w:r>
          <w:r w:rsidR="006974DE" w:rsidRPr="00DD7F98">
            <w:rPr>
              <w:rFonts w:ascii="Arial" w:hAnsi="Arial" w:cs="Arial"/>
              <w:lang w:val="en-US"/>
            </w:rPr>
            <w:t>1</w:t>
          </w:r>
        </w:p>
      </w:tc>
    </w:tr>
    <w:tr w:rsidR="00FD06E2" w14:paraId="433E30E3" w14:textId="77777777" w:rsidTr="00746ED1">
      <w:trPr>
        <w:trHeight w:val="130"/>
      </w:trPr>
      <w:tc>
        <w:tcPr>
          <w:tcW w:w="6623" w:type="dxa"/>
        </w:tcPr>
        <w:p w14:paraId="7E535644" w14:textId="77777777" w:rsidR="00FD06E2" w:rsidRPr="00DD7F98" w:rsidRDefault="00FD06E2" w:rsidP="00565DFE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DD7F98">
            <w:rPr>
              <w:rFonts w:ascii="Arial" w:hAnsi="Arial" w:cs="Arial"/>
              <w:lang w:val="en-US"/>
            </w:rPr>
            <w:t>Hồ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lang w:val="en-US"/>
            </w:rPr>
            <w:t>sơ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lang w:val="en-US"/>
            </w:rPr>
            <w:t>phân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DD7F98">
            <w:rPr>
              <w:rFonts w:ascii="Arial" w:hAnsi="Arial" w:cs="Arial"/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5E216C22" w14:textId="00BB5ED6" w:rsidR="00FD06E2" w:rsidRPr="00DD7F98" w:rsidRDefault="00FD06E2" w:rsidP="00565DFE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DD7F98">
            <w:rPr>
              <w:rFonts w:ascii="Arial" w:hAnsi="Arial" w:cs="Arial"/>
              <w:lang w:val="en-US"/>
            </w:rPr>
            <w:t>Ngày</w:t>
          </w:r>
          <w:proofErr w:type="spellEnd"/>
          <w:r w:rsidRPr="00DD7F98">
            <w:rPr>
              <w:rFonts w:ascii="Arial" w:hAnsi="Arial" w:cs="Arial"/>
              <w:lang w:val="en-US"/>
            </w:rPr>
            <w:t xml:space="preserve">: </w:t>
          </w:r>
          <w:r w:rsidR="00F13674" w:rsidRPr="00DD7F98">
            <w:rPr>
              <w:rFonts w:ascii="Arial" w:hAnsi="Arial" w:cs="Arial"/>
              <w:color w:val="0000FF"/>
              <w:lang w:val="en-US"/>
            </w:rPr>
            <w:t>1</w:t>
          </w:r>
          <w:r w:rsidR="006974DE" w:rsidRPr="00DD7F98">
            <w:rPr>
              <w:rFonts w:ascii="Arial" w:hAnsi="Arial" w:cs="Arial"/>
              <w:color w:val="0000FF"/>
              <w:lang w:val="en-US"/>
            </w:rPr>
            <w:t>5</w:t>
          </w:r>
          <w:r w:rsidRPr="00DD7F98">
            <w:rPr>
              <w:rFonts w:ascii="Arial" w:hAnsi="Arial" w:cs="Arial"/>
              <w:color w:val="0000FF"/>
              <w:lang w:val="en-US"/>
            </w:rPr>
            <w:t>/</w:t>
          </w:r>
          <w:r w:rsidR="00F13674" w:rsidRPr="00DD7F98">
            <w:rPr>
              <w:rFonts w:ascii="Arial" w:hAnsi="Arial" w:cs="Arial"/>
              <w:color w:val="0000FF"/>
              <w:lang w:val="en-US"/>
            </w:rPr>
            <w:t>04</w:t>
          </w:r>
          <w:r w:rsidRPr="00DD7F98">
            <w:rPr>
              <w:rFonts w:ascii="Arial" w:hAnsi="Arial" w:cs="Arial"/>
              <w:color w:val="0000FF"/>
              <w:lang w:val="en-US"/>
            </w:rPr>
            <w:t>/</w:t>
          </w:r>
          <w:r w:rsidR="00F13674" w:rsidRPr="00DD7F98">
            <w:rPr>
              <w:rFonts w:ascii="Arial" w:hAnsi="Arial" w:cs="Arial"/>
              <w:color w:val="0000FF"/>
              <w:lang w:val="en-US"/>
            </w:rPr>
            <w:t>2019</w:t>
          </w:r>
        </w:p>
      </w:tc>
    </w:tr>
  </w:tbl>
  <w:p w14:paraId="43E65AD1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1599"/>
    <w:rsid w:val="00051BBC"/>
    <w:rsid w:val="0007335A"/>
    <w:rsid w:val="000A272D"/>
    <w:rsid w:val="000C0CA8"/>
    <w:rsid w:val="000E5888"/>
    <w:rsid w:val="00151077"/>
    <w:rsid w:val="0016213F"/>
    <w:rsid w:val="001A3901"/>
    <w:rsid w:val="001A6914"/>
    <w:rsid w:val="001C477C"/>
    <w:rsid w:val="001E0652"/>
    <w:rsid w:val="00213B43"/>
    <w:rsid w:val="002473EB"/>
    <w:rsid w:val="00274D75"/>
    <w:rsid w:val="002A6E12"/>
    <w:rsid w:val="002E463F"/>
    <w:rsid w:val="00314A56"/>
    <w:rsid w:val="00362991"/>
    <w:rsid w:val="00362D37"/>
    <w:rsid w:val="00363B6E"/>
    <w:rsid w:val="0037628A"/>
    <w:rsid w:val="003B50F2"/>
    <w:rsid w:val="003B6D89"/>
    <w:rsid w:val="003E1172"/>
    <w:rsid w:val="004540F1"/>
    <w:rsid w:val="004A6BB7"/>
    <w:rsid w:val="004B7CC9"/>
    <w:rsid w:val="004E5C5D"/>
    <w:rsid w:val="004E7B4B"/>
    <w:rsid w:val="004F7A05"/>
    <w:rsid w:val="00536B26"/>
    <w:rsid w:val="005439AE"/>
    <w:rsid w:val="00562E67"/>
    <w:rsid w:val="00565DFE"/>
    <w:rsid w:val="0057432C"/>
    <w:rsid w:val="005A02B6"/>
    <w:rsid w:val="005D451A"/>
    <w:rsid w:val="005E2817"/>
    <w:rsid w:val="005F3F51"/>
    <w:rsid w:val="006347B6"/>
    <w:rsid w:val="00642C8A"/>
    <w:rsid w:val="00646F6B"/>
    <w:rsid w:val="006711EE"/>
    <w:rsid w:val="00675ED6"/>
    <w:rsid w:val="00681CD0"/>
    <w:rsid w:val="006974DE"/>
    <w:rsid w:val="007323EE"/>
    <w:rsid w:val="00746ED1"/>
    <w:rsid w:val="00751440"/>
    <w:rsid w:val="00793F4E"/>
    <w:rsid w:val="007A1DE8"/>
    <w:rsid w:val="007C2B72"/>
    <w:rsid w:val="007D2237"/>
    <w:rsid w:val="007D799B"/>
    <w:rsid w:val="00825F2F"/>
    <w:rsid w:val="00832624"/>
    <w:rsid w:val="00866273"/>
    <w:rsid w:val="00883908"/>
    <w:rsid w:val="00896E77"/>
    <w:rsid w:val="008B5CBF"/>
    <w:rsid w:val="008D4735"/>
    <w:rsid w:val="008F22E3"/>
    <w:rsid w:val="008F7BA1"/>
    <w:rsid w:val="00965D43"/>
    <w:rsid w:val="00976D26"/>
    <w:rsid w:val="00A122CE"/>
    <w:rsid w:val="00A123A2"/>
    <w:rsid w:val="00A24AF4"/>
    <w:rsid w:val="00A6117F"/>
    <w:rsid w:val="00A7215D"/>
    <w:rsid w:val="00A8159E"/>
    <w:rsid w:val="00A838DE"/>
    <w:rsid w:val="00A95953"/>
    <w:rsid w:val="00AA30A6"/>
    <w:rsid w:val="00AA49C3"/>
    <w:rsid w:val="00AE02B9"/>
    <w:rsid w:val="00AF6BEC"/>
    <w:rsid w:val="00B443B8"/>
    <w:rsid w:val="00B62132"/>
    <w:rsid w:val="00B9220E"/>
    <w:rsid w:val="00BD1F8A"/>
    <w:rsid w:val="00C107A7"/>
    <w:rsid w:val="00C122ED"/>
    <w:rsid w:val="00C161AA"/>
    <w:rsid w:val="00C81D34"/>
    <w:rsid w:val="00C929D6"/>
    <w:rsid w:val="00C94EF2"/>
    <w:rsid w:val="00C952EF"/>
    <w:rsid w:val="00CA5C47"/>
    <w:rsid w:val="00CD58AB"/>
    <w:rsid w:val="00CE7D5B"/>
    <w:rsid w:val="00D24E39"/>
    <w:rsid w:val="00D52AFF"/>
    <w:rsid w:val="00D62D0B"/>
    <w:rsid w:val="00DA2A6D"/>
    <w:rsid w:val="00DD7F98"/>
    <w:rsid w:val="00DE5C69"/>
    <w:rsid w:val="00E5344C"/>
    <w:rsid w:val="00E562B0"/>
    <w:rsid w:val="00EB1880"/>
    <w:rsid w:val="00ED3427"/>
    <w:rsid w:val="00ED6CFD"/>
    <w:rsid w:val="00EE47D3"/>
    <w:rsid w:val="00F13674"/>
    <w:rsid w:val="00F22516"/>
    <w:rsid w:val="00F66431"/>
    <w:rsid w:val="00FB6741"/>
    <w:rsid w:val="00FD06E2"/>
    <w:rsid w:val="00FD482A"/>
    <w:rsid w:val="00FE55C2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715ABB"/>
  <w15:docId w15:val="{06553A7B-2393-4F86-A0C6-182ABDCB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styleId="Emphasis">
    <w:name w:val="Emphasis"/>
    <w:basedOn w:val="DefaultParagraphFont"/>
    <w:qFormat/>
    <w:rsid w:val="00362D3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07335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233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4061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57</cp:revision>
  <cp:lastPrinted>2019-06-14T20:10:00Z</cp:lastPrinted>
  <dcterms:created xsi:type="dcterms:W3CDTF">2013-10-13T11:07:00Z</dcterms:created>
  <dcterms:modified xsi:type="dcterms:W3CDTF">2019-06-14T20:10:00Z</dcterms:modified>
</cp:coreProperties>
</file>