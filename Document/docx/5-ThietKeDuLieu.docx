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6625" w14:textId="77777777" w:rsidR="003548A8" w:rsidRDefault="003548A8" w:rsidP="003548A8">
      <w:pPr>
        <w:rPr>
          <w:lang w:val="en-US"/>
        </w:rPr>
      </w:pPr>
    </w:p>
    <w:p w14:paraId="29625443" w14:textId="77777777" w:rsidR="00301562" w:rsidRDefault="00301562" w:rsidP="003548A8">
      <w:pPr>
        <w:rPr>
          <w:lang w:val="en-US"/>
        </w:rPr>
      </w:pPr>
    </w:p>
    <w:p w14:paraId="3C47585F" w14:textId="77777777" w:rsidR="00301562" w:rsidRDefault="00301562" w:rsidP="003548A8">
      <w:pPr>
        <w:rPr>
          <w:lang w:val="en-US"/>
        </w:rPr>
      </w:pPr>
    </w:p>
    <w:p w14:paraId="1815F9AC" w14:textId="77777777" w:rsidR="00301562" w:rsidRDefault="00301562" w:rsidP="003548A8">
      <w:pPr>
        <w:rPr>
          <w:lang w:val="en-US"/>
        </w:rPr>
      </w:pPr>
    </w:p>
    <w:p w14:paraId="1E180810" w14:textId="77777777" w:rsidR="00301562" w:rsidRDefault="00301562" w:rsidP="003548A8">
      <w:pPr>
        <w:rPr>
          <w:lang w:val="en-US"/>
        </w:rPr>
      </w:pPr>
    </w:p>
    <w:p w14:paraId="1AFA19B8" w14:textId="77777777" w:rsidR="00301562" w:rsidRDefault="00301562" w:rsidP="003548A8">
      <w:pPr>
        <w:rPr>
          <w:lang w:val="en-US"/>
        </w:rPr>
      </w:pPr>
    </w:p>
    <w:p w14:paraId="07B95B66" w14:textId="77777777" w:rsidR="00301562" w:rsidRDefault="00301562" w:rsidP="003548A8">
      <w:pPr>
        <w:rPr>
          <w:lang w:val="en-US"/>
        </w:rPr>
      </w:pPr>
    </w:p>
    <w:p w14:paraId="6CF40A54" w14:textId="77777777" w:rsidR="003548A8" w:rsidRPr="003548A8" w:rsidRDefault="003548A8" w:rsidP="003548A8">
      <w:pPr>
        <w:rPr>
          <w:lang w:val="en-US"/>
        </w:rPr>
      </w:pPr>
    </w:p>
    <w:p w14:paraId="693D3425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Quản</w:t>
      </w:r>
      <w:proofErr w:type="spellEnd"/>
      <w:r w:rsidR="00CB526F">
        <w:rPr>
          <w:color w:val="0000FF"/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lý</w:t>
      </w:r>
      <w:proofErr w:type="spellEnd"/>
      <w:r w:rsidR="00CB526F">
        <w:rPr>
          <w:color w:val="0000FF"/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nhà</w:t>
      </w:r>
      <w:proofErr w:type="spellEnd"/>
      <w:r w:rsidR="00CB526F">
        <w:rPr>
          <w:color w:val="0000FF"/>
          <w:lang w:val="en-US"/>
        </w:rPr>
        <w:t xml:space="preserve"> </w:t>
      </w:r>
      <w:proofErr w:type="spellStart"/>
      <w:r w:rsidR="00CB526F">
        <w:rPr>
          <w:color w:val="0000FF"/>
          <w:lang w:val="en-US"/>
        </w:rPr>
        <w:t>sách</w:t>
      </w:r>
      <w:proofErr w:type="spellEnd"/>
    </w:p>
    <w:p w14:paraId="6C06648D" w14:textId="77777777" w:rsidR="007A1DE8" w:rsidRPr="007A1DE8" w:rsidRDefault="007A1DE8" w:rsidP="007A1DE8">
      <w:pPr>
        <w:rPr>
          <w:lang w:val="en-US"/>
        </w:rPr>
      </w:pPr>
    </w:p>
    <w:p w14:paraId="4C4C71C1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B526F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2BB4CEC2" w14:textId="77777777" w:rsidR="00D234F3" w:rsidRDefault="00D234F3">
      <w:pPr>
        <w:pStyle w:val="Title"/>
        <w:jc w:val="both"/>
        <w:rPr>
          <w:lang w:val="en-US"/>
        </w:rPr>
      </w:pPr>
    </w:p>
    <w:p w14:paraId="526CB38E" w14:textId="77777777" w:rsidR="003548A8" w:rsidRDefault="003548A8" w:rsidP="003548A8">
      <w:pPr>
        <w:rPr>
          <w:lang w:val="en-US"/>
        </w:rPr>
      </w:pPr>
    </w:p>
    <w:p w14:paraId="2F312893" w14:textId="77777777" w:rsidR="00301562" w:rsidRDefault="00301562" w:rsidP="003548A8">
      <w:pPr>
        <w:rPr>
          <w:lang w:val="en-US"/>
        </w:rPr>
      </w:pPr>
    </w:p>
    <w:p w14:paraId="0BEE6F04" w14:textId="77777777" w:rsidR="00301562" w:rsidRDefault="00301562" w:rsidP="003548A8">
      <w:pPr>
        <w:rPr>
          <w:lang w:val="en-US"/>
        </w:rPr>
      </w:pPr>
    </w:p>
    <w:p w14:paraId="5525973C" w14:textId="77777777" w:rsidR="00301562" w:rsidRDefault="00301562" w:rsidP="003548A8">
      <w:pPr>
        <w:rPr>
          <w:lang w:val="en-US"/>
        </w:rPr>
      </w:pPr>
    </w:p>
    <w:p w14:paraId="1E27CE23" w14:textId="77777777" w:rsidR="00301562" w:rsidRDefault="00301562" w:rsidP="003548A8">
      <w:pPr>
        <w:rPr>
          <w:lang w:val="en-US"/>
        </w:rPr>
      </w:pPr>
    </w:p>
    <w:p w14:paraId="781BD96C" w14:textId="77777777" w:rsidR="00301562" w:rsidRDefault="00301562" w:rsidP="003548A8">
      <w:pPr>
        <w:rPr>
          <w:lang w:val="en-US"/>
        </w:rPr>
      </w:pPr>
    </w:p>
    <w:p w14:paraId="5F70F3BA" w14:textId="77777777" w:rsidR="00301562" w:rsidRDefault="00301562" w:rsidP="003548A8">
      <w:pPr>
        <w:rPr>
          <w:lang w:val="en-US"/>
        </w:rPr>
      </w:pPr>
    </w:p>
    <w:p w14:paraId="0B430B34" w14:textId="77777777" w:rsidR="00301562" w:rsidRDefault="00301562" w:rsidP="003548A8">
      <w:pPr>
        <w:rPr>
          <w:lang w:val="en-US"/>
        </w:rPr>
      </w:pPr>
    </w:p>
    <w:p w14:paraId="26117B32" w14:textId="77777777" w:rsidR="00301562" w:rsidRDefault="00301562" w:rsidP="003548A8">
      <w:pPr>
        <w:rPr>
          <w:lang w:val="en-US"/>
        </w:rPr>
      </w:pPr>
    </w:p>
    <w:p w14:paraId="07AFF493" w14:textId="77777777" w:rsidR="003548A8" w:rsidRDefault="003548A8" w:rsidP="003548A8">
      <w:pPr>
        <w:rPr>
          <w:lang w:val="en-US"/>
        </w:rPr>
      </w:pPr>
    </w:p>
    <w:p w14:paraId="044662DA" w14:textId="77777777" w:rsidR="003548A8" w:rsidRDefault="003548A8" w:rsidP="003548A8">
      <w:pPr>
        <w:rPr>
          <w:lang w:val="en-US"/>
        </w:rPr>
      </w:pPr>
    </w:p>
    <w:p w14:paraId="1B4B088F" w14:textId="77777777" w:rsidR="003548A8" w:rsidRDefault="003548A8" w:rsidP="003548A8">
      <w:pPr>
        <w:rPr>
          <w:lang w:val="en-US"/>
        </w:rPr>
      </w:pPr>
    </w:p>
    <w:p w14:paraId="289414BE" w14:textId="77777777" w:rsidR="003548A8" w:rsidRDefault="003548A8" w:rsidP="003548A8">
      <w:pPr>
        <w:rPr>
          <w:lang w:val="en-US"/>
        </w:rPr>
      </w:pPr>
    </w:p>
    <w:p w14:paraId="53EC78BE" w14:textId="77777777" w:rsidR="003548A8" w:rsidRDefault="003548A8" w:rsidP="003548A8">
      <w:pPr>
        <w:rPr>
          <w:lang w:val="en-US"/>
        </w:rPr>
      </w:pPr>
    </w:p>
    <w:p w14:paraId="31E0E1F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B48E159" w14:textId="77777777" w:rsidR="003548A8" w:rsidRPr="003548A8" w:rsidRDefault="00BD1B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55F9E467" w14:textId="77777777" w:rsidR="003548A8" w:rsidRDefault="00BD1B8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1612557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6EBC31C9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4CEDB3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EBC95B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62D06C1" w14:textId="77777777" w:rsidTr="00345DE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357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42A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1F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72E0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B51C791" w14:textId="77777777" w:rsidTr="00345DE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CF8A" w14:textId="77777777" w:rsidR="00E95D0C" w:rsidRPr="003548A8" w:rsidRDefault="00BD1B8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A82A" w14:textId="77777777" w:rsidR="00E95D0C" w:rsidRPr="003548A8" w:rsidRDefault="00BD1B8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63497" w14:textId="3541626E" w:rsidR="007E34CC" w:rsidRPr="0037628A" w:rsidRDefault="007E34CC" w:rsidP="007E34C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database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ERD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5CD2" w14:textId="77777777" w:rsidR="00E95D0C" w:rsidRPr="003548A8" w:rsidRDefault="00BD1B8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Sang</w:t>
            </w:r>
          </w:p>
        </w:tc>
      </w:tr>
    </w:tbl>
    <w:p w14:paraId="6528E891" w14:textId="77777777" w:rsidR="00A23833" w:rsidRDefault="00A23833" w:rsidP="0031511D">
      <w:pPr>
        <w:pStyle w:val="Title"/>
        <w:rPr>
          <w:lang w:val="en-US"/>
        </w:rPr>
      </w:pPr>
      <w:bookmarkStart w:id="0" w:name="_GoBack"/>
      <w:bookmarkEnd w:id="0"/>
    </w:p>
    <w:p w14:paraId="6D6EECF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386E92C" w14:textId="528552B9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345DEC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9AC249B" w14:textId="72FB6976" w:rsidR="00C14AB8" w:rsidRDefault="00083F8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345DEC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5C055687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3D55B9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F2C18A" w14:textId="77777777" w:rsidR="00C14AB8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r w:rsidRPr="005F2DFA">
        <w:lastRenderedPageBreak/>
        <w:t>Sơ đồ logic</w:t>
      </w:r>
      <w:bookmarkEnd w:id="1"/>
      <w:bookmarkEnd w:id="2"/>
    </w:p>
    <w:p w14:paraId="63F77E02" w14:textId="77777777" w:rsidR="00495734" w:rsidRPr="00495734" w:rsidRDefault="00495734" w:rsidP="00495734">
      <w:r>
        <w:rPr>
          <w:noProof/>
        </w:rPr>
        <w:drawing>
          <wp:inline distT="0" distB="0" distL="0" distR="0" wp14:anchorId="0A0D8D43" wp14:editId="44F10BCC">
            <wp:extent cx="5732145" cy="4181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961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14:paraId="1BD0D23C" w14:textId="77777777" w:rsidR="003C2F0F" w:rsidRDefault="00BD1B8F" w:rsidP="00BD1B8F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Sach</w:t>
      </w:r>
      <w:proofErr w:type="spellEnd"/>
    </w:p>
    <w:p w14:paraId="351E1307" w14:textId="77777777" w:rsidR="00BD1B8F" w:rsidRPr="00BD1B8F" w:rsidRDefault="00BD1B8F" w:rsidP="00BD1B8F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D1B8F" w:rsidRPr="005F2DFA" w14:paraId="73F9630B" w14:textId="77777777" w:rsidTr="00F10F04">
        <w:tc>
          <w:tcPr>
            <w:tcW w:w="801" w:type="dxa"/>
          </w:tcPr>
          <w:p w14:paraId="5DCCB51B" w14:textId="77777777" w:rsidR="003C2F0F" w:rsidRPr="005F2DFA" w:rsidRDefault="003C2F0F" w:rsidP="00F96EFA">
            <w:pPr>
              <w:jc w:val="center"/>
            </w:pPr>
            <w:r w:rsidRPr="005F2DFA">
              <w:t>STT</w:t>
            </w:r>
          </w:p>
        </w:tc>
        <w:tc>
          <w:tcPr>
            <w:tcW w:w="1833" w:type="dxa"/>
          </w:tcPr>
          <w:p w14:paraId="114CA42E" w14:textId="77777777" w:rsidR="003C2F0F" w:rsidRPr="005F2DFA" w:rsidRDefault="003C2F0F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1688" w:type="dxa"/>
          </w:tcPr>
          <w:p w14:paraId="4443243F" w14:textId="77777777" w:rsidR="003C2F0F" w:rsidRPr="005F2DFA" w:rsidRDefault="003C2F0F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688" w:type="dxa"/>
          </w:tcPr>
          <w:p w14:paraId="5ED24CD1" w14:textId="77777777" w:rsidR="003C2F0F" w:rsidRPr="005F2DFA" w:rsidRDefault="003C2F0F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858" w:type="dxa"/>
          </w:tcPr>
          <w:p w14:paraId="44D9D627" w14:textId="77777777" w:rsidR="003C2F0F" w:rsidRPr="005F2DFA" w:rsidRDefault="003C2F0F" w:rsidP="00F96EFA">
            <w:pPr>
              <w:jc w:val="center"/>
            </w:pPr>
            <w:r w:rsidRPr="005F2DFA">
              <w:t>Ý nghĩa/ghi chú</w:t>
            </w:r>
          </w:p>
        </w:tc>
      </w:tr>
      <w:tr w:rsidR="00BD1B8F" w:rsidRPr="005F2DFA" w14:paraId="4CD59517" w14:textId="77777777" w:rsidTr="00F96EFA">
        <w:tc>
          <w:tcPr>
            <w:tcW w:w="801" w:type="dxa"/>
            <w:vAlign w:val="center"/>
          </w:tcPr>
          <w:p w14:paraId="415984C6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833" w:type="dxa"/>
            <w:vAlign w:val="center"/>
          </w:tcPr>
          <w:p w14:paraId="22476970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MaSach</w:t>
            </w:r>
            <w:proofErr w:type="spellEnd"/>
          </w:p>
        </w:tc>
        <w:tc>
          <w:tcPr>
            <w:tcW w:w="1688" w:type="dxa"/>
            <w:vAlign w:val="center"/>
          </w:tcPr>
          <w:p w14:paraId="28A4A86F" w14:textId="77777777" w:rsidR="003C2F0F" w:rsidRPr="00BD1B8F" w:rsidRDefault="00BD1B8F" w:rsidP="007D0234">
            <w:pPr>
              <w:pStyle w:val="BodyText"/>
              <w:spacing w:after="0" w:line="240" w:lineRule="auto"/>
              <w:ind w:left="-105" w:firstLine="105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4FDE6D62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  <w:vAlign w:val="center"/>
          </w:tcPr>
          <w:p w14:paraId="2317383F" w14:textId="77777777" w:rsidR="003C2F0F" w:rsidRPr="00BD1B8F" w:rsidRDefault="003C2F0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02C8704D" w14:textId="77777777" w:rsidTr="00F96EFA">
        <w:tc>
          <w:tcPr>
            <w:tcW w:w="801" w:type="dxa"/>
            <w:vAlign w:val="center"/>
          </w:tcPr>
          <w:p w14:paraId="38C562C8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833" w:type="dxa"/>
            <w:vAlign w:val="center"/>
          </w:tcPr>
          <w:p w14:paraId="076B5AD1" w14:textId="77777777" w:rsidR="003C2F0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TenSach</w:t>
            </w:r>
            <w:proofErr w:type="spellEnd"/>
          </w:p>
        </w:tc>
        <w:tc>
          <w:tcPr>
            <w:tcW w:w="1688" w:type="dxa"/>
            <w:vAlign w:val="center"/>
          </w:tcPr>
          <w:p w14:paraId="3C87B454" w14:textId="77777777" w:rsidR="003C2F0F" w:rsidRPr="00BD1B8F" w:rsidRDefault="00BD1B8F" w:rsidP="007D0234">
            <w:pPr>
              <w:pStyle w:val="BodyText"/>
              <w:spacing w:after="0" w:line="240" w:lineRule="auto"/>
              <w:ind w:left="-105" w:firstLine="105"/>
              <w:jc w:val="center"/>
              <w:rPr>
                <w:lang w:val="en-US"/>
              </w:rPr>
            </w:pPr>
            <w:proofErr w:type="spellStart"/>
            <w:proofErr w:type="gramStart"/>
            <w:r w:rsidRPr="00BD1B8F">
              <w:rPr>
                <w:lang w:val="en-US"/>
              </w:rPr>
              <w:t>nvarchar</w:t>
            </w:r>
            <w:proofErr w:type="spellEnd"/>
            <w:r w:rsidRPr="00BD1B8F">
              <w:rPr>
                <w:lang w:val="en-US"/>
              </w:rPr>
              <w:t>(</w:t>
            </w:r>
            <w:proofErr w:type="gramEnd"/>
            <w:r w:rsidRPr="00BD1B8F">
              <w:rPr>
                <w:lang w:val="en-US"/>
              </w:rPr>
              <w:t>200)</w:t>
            </w:r>
          </w:p>
        </w:tc>
        <w:tc>
          <w:tcPr>
            <w:tcW w:w="1688" w:type="dxa"/>
            <w:vAlign w:val="center"/>
          </w:tcPr>
          <w:p w14:paraId="3D1DE165" w14:textId="77777777" w:rsidR="003C2F0F" w:rsidRPr="00BD1B8F" w:rsidRDefault="003C2F0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3E5CA23A" w14:textId="77777777" w:rsidR="003C2F0F" w:rsidRPr="00BD1B8F" w:rsidRDefault="003C2F0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6545871C" w14:textId="77777777" w:rsidTr="00F96EFA">
        <w:tc>
          <w:tcPr>
            <w:tcW w:w="801" w:type="dxa"/>
            <w:vAlign w:val="center"/>
          </w:tcPr>
          <w:p w14:paraId="5E88FCA8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3</w:t>
            </w:r>
          </w:p>
        </w:tc>
        <w:tc>
          <w:tcPr>
            <w:tcW w:w="1833" w:type="dxa"/>
            <w:vAlign w:val="center"/>
          </w:tcPr>
          <w:p w14:paraId="4851AC3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TacGia</w:t>
            </w:r>
            <w:proofErr w:type="spellEnd"/>
          </w:p>
        </w:tc>
        <w:tc>
          <w:tcPr>
            <w:tcW w:w="1688" w:type="dxa"/>
            <w:vAlign w:val="center"/>
          </w:tcPr>
          <w:p w14:paraId="0047F1FB" w14:textId="77777777" w:rsidR="00BD1B8F" w:rsidRPr="00BD1B8F" w:rsidRDefault="00BD1B8F" w:rsidP="007D0234">
            <w:pPr>
              <w:pStyle w:val="BodyText"/>
              <w:spacing w:after="0" w:line="240" w:lineRule="auto"/>
              <w:ind w:left="-105" w:firstLine="105"/>
              <w:jc w:val="center"/>
              <w:rPr>
                <w:lang w:val="en-US"/>
              </w:rPr>
            </w:pPr>
            <w:proofErr w:type="spellStart"/>
            <w:proofErr w:type="gramStart"/>
            <w:r w:rsidRPr="00BD1B8F">
              <w:rPr>
                <w:lang w:val="en-US"/>
              </w:rPr>
              <w:t>nvarchar</w:t>
            </w:r>
            <w:proofErr w:type="spellEnd"/>
            <w:r w:rsidRPr="00BD1B8F">
              <w:rPr>
                <w:lang w:val="en-US"/>
              </w:rPr>
              <w:t>(</w:t>
            </w:r>
            <w:proofErr w:type="gramEnd"/>
            <w:r w:rsidRPr="00BD1B8F">
              <w:rPr>
                <w:lang w:val="en-US"/>
              </w:rPr>
              <w:t>100)</w:t>
            </w:r>
          </w:p>
        </w:tc>
        <w:tc>
          <w:tcPr>
            <w:tcW w:w="1688" w:type="dxa"/>
            <w:vAlign w:val="center"/>
          </w:tcPr>
          <w:p w14:paraId="631AC84E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158332EE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23DC0D10" w14:textId="77777777" w:rsidTr="00F96EFA">
        <w:tc>
          <w:tcPr>
            <w:tcW w:w="801" w:type="dxa"/>
            <w:vAlign w:val="center"/>
          </w:tcPr>
          <w:p w14:paraId="375D3548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4</w:t>
            </w:r>
          </w:p>
        </w:tc>
        <w:tc>
          <w:tcPr>
            <w:tcW w:w="1833" w:type="dxa"/>
            <w:vAlign w:val="center"/>
          </w:tcPr>
          <w:p w14:paraId="0DD1EB84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DonGiaNhap</w:t>
            </w:r>
            <w:proofErr w:type="spellEnd"/>
          </w:p>
        </w:tc>
        <w:tc>
          <w:tcPr>
            <w:tcW w:w="1688" w:type="dxa"/>
            <w:vAlign w:val="center"/>
          </w:tcPr>
          <w:p w14:paraId="4944F10F" w14:textId="77777777" w:rsidR="00BD1B8F" w:rsidRPr="00BD1B8F" w:rsidRDefault="00BD1B8F" w:rsidP="007D0234">
            <w:pPr>
              <w:pStyle w:val="BodyText"/>
              <w:spacing w:after="0" w:line="240" w:lineRule="auto"/>
              <w:ind w:left="-105" w:firstLine="105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float</w:t>
            </w:r>
          </w:p>
        </w:tc>
        <w:tc>
          <w:tcPr>
            <w:tcW w:w="1688" w:type="dxa"/>
            <w:vAlign w:val="center"/>
          </w:tcPr>
          <w:p w14:paraId="74E09893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674A2E38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5208441D" w14:textId="77777777" w:rsidTr="00F96EFA">
        <w:tc>
          <w:tcPr>
            <w:tcW w:w="801" w:type="dxa"/>
            <w:vAlign w:val="center"/>
          </w:tcPr>
          <w:p w14:paraId="4BEDD5CF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5</w:t>
            </w:r>
          </w:p>
        </w:tc>
        <w:tc>
          <w:tcPr>
            <w:tcW w:w="1833" w:type="dxa"/>
            <w:vAlign w:val="center"/>
          </w:tcPr>
          <w:p w14:paraId="7E304C79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DonGiaBan</w:t>
            </w:r>
            <w:proofErr w:type="spellEnd"/>
          </w:p>
        </w:tc>
        <w:tc>
          <w:tcPr>
            <w:tcW w:w="1688" w:type="dxa"/>
            <w:vAlign w:val="center"/>
          </w:tcPr>
          <w:p w14:paraId="1DF2BBD7" w14:textId="77777777" w:rsidR="00BD1B8F" w:rsidRPr="00BD1B8F" w:rsidRDefault="00BD1B8F" w:rsidP="007D0234">
            <w:pPr>
              <w:pStyle w:val="BodyText"/>
              <w:spacing w:after="0" w:line="240" w:lineRule="auto"/>
              <w:ind w:left="-105" w:firstLine="105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float</w:t>
            </w:r>
          </w:p>
        </w:tc>
        <w:tc>
          <w:tcPr>
            <w:tcW w:w="1688" w:type="dxa"/>
            <w:vAlign w:val="center"/>
          </w:tcPr>
          <w:p w14:paraId="041CE094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62E04D74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0272C3F6" w14:textId="77777777" w:rsidTr="00F96EFA">
        <w:tc>
          <w:tcPr>
            <w:tcW w:w="801" w:type="dxa"/>
            <w:vAlign w:val="center"/>
          </w:tcPr>
          <w:p w14:paraId="2229F8BC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6</w:t>
            </w:r>
          </w:p>
        </w:tc>
        <w:tc>
          <w:tcPr>
            <w:tcW w:w="1833" w:type="dxa"/>
            <w:vAlign w:val="center"/>
          </w:tcPr>
          <w:p w14:paraId="3F3802DD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SoLuong</w:t>
            </w:r>
            <w:proofErr w:type="spellEnd"/>
          </w:p>
        </w:tc>
        <w:tc>
          <w:tcPr>
            <w:tcW w:w="1688" w:type="dxa"/>
            <w:vAlign w:val="center"/>
          </w:tcPr>
          <w:p w14:paraId="62D2A576" w14:textId="77777777" w:rsidR="00BD1B8F" w:rsidRPr="00BD1B8F" w:rsidRDefault="00BD1B8F" w:rsidP="007D0234">
            <w:pPr>
              <w:pStyle w:val="BodyText"/>
              <w:spacing w:after="0" w:line="240" w:lineRule="auto"/>
              <w:ind w:left="-105" w:firstLine="105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46227D27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858" w:type="dxa"/>
            <w:vAlign w:val="center"/>
          </w:tcPr>
          <w:p w14:paraId="3428207A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250EF85D" w14:textId="77777777" w:rsidTr="00F96EFA">
        <w:tc>
          <w:tcPr>
            <w:tcW w:w="801" w:type="dxa"/>
            <w:vAlign w:val="center"/>
          </w:tcPr>
          <w:p w14:paraId="07D46D77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  <w:vAlign w:val="center"/>
          </w:tcPr>
          <w:p w14:paraId="7B783171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MaLoai</w:t>
            </w:r>
            <w:proofErr w:type="spellEnd"/>
          </w:p>
        </w:tc>
        <w:tc>
          <w:tcPr>
            <w:tcW w:w="1688" w:type="dxa"/>
            <w:vAlign w:val="center"/>
          </w:tcPr>
          <w:p w14:paraId="4D0DAA43" w14:textId="77777777" w:rsidR="00BD1B8F" w:rsidRPr="00BD1B8F" w:rsidRDefault="00BD1B8F" w:rsidP="007D0234">
            <w:pPr>
              <w:pStyle w:val="BodyText"/>
              <w:spacing w:after="0" w:line="240" w:lineRule="auto"/>
              <w:ind w:left="-105" w:firstLine="105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D1B8F">
              <w:rPr>
                <w:lang w:val="en-US"/>
              </w:rPr>
              <w:t>nt</w:t>
            </w:r>
          </w:p>
        </w:tc>
        <w:tc>
          <w:tcPr>
            <w:tcW w:w="1688" w:type="dxa"/>
            <w:vAlign w:val="center"/>
          </w:tcPr>
          <w:p w14:paraId="20499E6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  <w:vAlign w:val="center"/>
          </w:tcPr>
          <w:p w14:paraId="434E11D5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Tham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chiếu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tới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MaLoai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trong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bảng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TheLoai</w:t>
            </w:r>
            <w:proofErr w:type="spellEnd"/>
          </w:p>
        </w:tc>
      </w:tr>
    </w:tbl>
    <w:p w14:paraId="4A5AD569" w14:textId="77777777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19B9FDE1" w14:textId="77777777" w:rsidR="00BD1B8F" w:rsidRDefault="00BD1B8F" w:rsidP="00BD1B8F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TheLoai</w:t>
      </w:r>
      <w:proofErr w:type="spellEnd"/>
    </w:p>
    <w:p w14:paraId="0F4D6753" w14:textId="77777777" w:rsidR="00BD1B8F" w:rsidRPr="00BD1B8F" w:rsidRDefault="00BD1B8F" w:rsidP="00BD1B8F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BD1B8F" w:rsidRPr="005F2DFA" w14:paraId="2D0B5901" w14:textId="77777777" w:rsidTr="00BD1B8F">
        <w:tc>
          <w:tcPr>
            <w:tcW w:w="771" w:type="dxa"/>
          </w:tcPr>
          <w:p w14:paraId="278192AD" w14:textId="77777777" w:rsidR="00BD1B8F" w:rsidRPr="005F2DFA" w:rsidRDefault="00BD1B8F" w:rsidP="00F96EFA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30E4C12E" w14:textId="77777777" w:rsidR="00BD1B8F" w:rsidRPr="005F2DFA" w:rsidRDefault="00BD1B8F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52D3BC61" w14:textId="77777777" w:rsidR="00BD1B8F" w:rsidRPr="005F2DFA" w:rsidRDefault="00BD1B8F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1FEEB7B2" w14:textId="77777777" w:rsidR="00BD1B8F" w:rsidRPr="005F2DFA" w:rsidRDefault="00BD1B8F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2409F511" w14:textId="77777777" w:rsidR="00BD1B8F" w:rsidRPr="005F2DFA" w:rsidRDefault="00BD1B8F" w:rsidP="00F96EFA">
            <w:pPr>
              <w:jc w:val="center"/>
            </w:pPr>
            <w:r w:rsidRPr="005F2DFA">
              <w:t>Ý nghĩa/ghi chú</w:t>
            </w:r>
          </w:p>
        </w:tc>
      </w:tr>
      <w:tr w:rsidR="00BD1B8F" w:rsidRPr="005F2DFA" w14:paraId="2446C6F8" w14:textId="77777777" w:rsidTr="00BD1B8F">
        <w:tc>
          <w:tcPr>
            <w:tcW w:w="771" w:type="dxa"/>
          </w:tcPr>
          <w:p w14:paraId="27624E50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14:paraId="01630977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2296" w:type="dxa"/>
          </w:tcPr>
          <w:p w14:paraId="4F6EC8C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</w:tcPr>
          <w:p w14:paraId="6818B2F6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</w:tcPr>
          <w:p w14:paraId="16966FAC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BD1B8F" w:rsidRPr="005F2DFA" w14:paraId="4A96DFEA" w14:textId="77777777" w:rsidTr="00BD1B8F">
        <w:tc>
          <w:tcPr>
            <w:tcW w:w="771" w:type="dxa"/>
          </w:tcPr>
          <w:p w14:paraId="4A4BD563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5A4600C5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Ten</w:t>
            </w:r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2296" w:type="dxa"/>
          </w:tcPr>
          <w:p w14:paraId="4A985C2F" w14:textId="77777777" w:rsidR="00BD1B8F" w:rsidRPr="00BD1B8F" w:rsidRDefault="00BD1B8F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08" w:type="dxa"/>
          </w:tcPr>
          <w:p w14:paraId="52155003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16AB743C" w14:textId="77777777" w:rsidR="00BD1B8F" w:rsidRPr="00BD1B8F" w:rsidRDefault="00BD1B8F" w:rsidP="00F96EFA">
            <w:pPr>
              <w:pStyle w:val="BodyText"/>
              <w:spacing w:after="0" w:line="240" w:lineRule="auto"/>
              <w:jc w:val="center"/>
            </w:pPr>
          </w:p>
        </w:tc>
      </w:tr>
    </w:tbl>
    <w:p w14:paraId="1918DDBD" w14:textId="77777777" w:rsidR="00BD1B8F" w:rsidRDefault="00BD1B8F" w:rsidP="00BD1B8F">
      <w:pPr>
        <w:rPr>
          <w:lang w:val="en-US"/>
        </w:rPr>
      </w:pPr>
    </w:p>
    <w:p w14:paraId="69FF6B4F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PhieuNhapSach</w:t>
      </w:r>
      <w:proofErr w:type="spellEnd"/>
    </w:p>
    <w:p w14:paraId="06C492C4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40D37370" w14:textId="77777777" w:rsidTr="00A95621">
        <w:tc>
          <w:tcPr>
            <w:tcW w:w="771" w:type="dxa"/>
          </w:tcPr>
          <w:p w14:paraId="3E3F0D3E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3EBEB87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5CB75203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7FD2313A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3DB76CBD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41B5D34C" w14:textId="77777777" w:rsidTr="00A95621">
        <w:tc>
          <w:tcPr>
            <w:tcW w:w="771" w:type="dxa"/>
          </w:tcPr>
          <w:p w14:paraId="0B00754B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14:paraId="2BA07D6A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PhieuNhap</w:t>
            </w:r>
            <w:proofErr w:type="spellEnd"/>
          </w:p>
        </w:tc>
        <w:tc>
          <w:tcPr>
            <w:tcW w:w="2296" w:type="dxa"/>
          </w:tcPr>
          <w:p w14:paraId="46F803B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</w:tcPr>
          <w:p w14:paraId="33B2F312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</w:tcPr>
          <w:p w14:paraId="7323DBD8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0485AAFD" w14:textId="77777777" w:rsidTr="00A95621">
        <w:tc>
          <w:tcPr>
            <w:tcW w:w="771" w:type="dxa"/>
          </w:tcPr>
          <w:p w14:paraId="7777DEC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4CA96B47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NgayNhap</w:t>
            </w:r>
            <w:proofErr w:type="spellEnd"/>
          </w:p>
        </w:tc>
        <w:tc>
          <w:tcPr>
            <w:tcW w:w="2296" w:type="dxa"/>
          </w:tcPr>
          <w:p w14:paraId="1A8562A1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08" w:type="dxa"/>
          </w:tcPr>
          <w:p w14:paraId="0A257A2E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5ACCF952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0B62A5D0" w14:textId="77777777" w:rsidTr="00A95621">
        <w:tc>
          <w:tcPr>
            <w:tcW w:w="771" w:type="dxa"/>
          </w:tcPr>
          <w:p w14:paraId="16FD6A7A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</w:tcPr>
          <w:p w14:paraId="12EA9780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2296" w:type="dxa"/>
          </w:tcPr>
          <w:p w14:paraId="4CC2C06C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</w:tcPr>
          <w:p w14:paraId="665CCE8B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116C862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</w:tbl>
    <w:p w14:paraId="627FDFC5" w14:textId="77777777" w:rsidR="00F96EFA" w:rsidRDefault="00F96EFA" w:rsidP="00F96EFA">
      <w:pPr>
        <w:rPr>
          <w:lang w:val="en-US"/>
        </w:rPr>
      </w:pPr>
    </w:p>
    <w:p w14:paraId="5EB88625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ChiTietPhieuNhap</w:t>
      </w:r>
      <w:proofErr w:type="spellEnd"/>
    </w:p>
    <w:p w14:paraId="67FF23C3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3DA38C42" w14:textId="77777777" w:rsidTr="00A95621">
        <w:tc>
          <w:tcPr>
            <w:tcW w:w="771" w:type="dxa"/>
          </w:tcPr>
          <w:p w14:paraId="420BE660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5D91D859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3F25C89E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278E19A9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117B2E15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2D046C04" w14:textId="77777777" w:rsidTr="00F96EFA">
        <w:tc>
          <w:tcPr>
            <w:tcW w:w="771" w:type="dxa"/>
            <w:vAlign w:val="center"/>
          </w:tcPr>
          <w:p w14:paraId="46489565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6998203A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PhieuNhap</w:t>
            </w:r>
            <w:proofErr w:type="spellEnd"/>
          </w:p>
        </w:tc>
        <w:tc>
          <w:tcPr>
            <w:tcW w:w="2296" w:type="dxa"/>
            <w:vAlign w:val="center"/>
          </w:tcPr>
          <w:p w14:paraId="0C19376D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E7008B8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6B0B568E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MaPhieuNhap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PhieuNhapSach</w:t>
            </w:r>
            <w:proofErr w:type="spellEnd"/>
          </w:p>
        </w:tc>
      </w:tr>
      <w:tr w:rsidR="00F96EFA" w:rsidRPr="005F2DFA" w14:paraId="1C6E46BF" w14:textId="77777777" w:rsidTr="00F96EFA">
        <w:tc>
          <w:tcPr>
            <w:tcW w:w="771" w:type="dxa"/>
            <w:vAlign w:val="center"/>
          </w:tcPr>
          <w:p w14:paraId="1DB0949F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1A424FF6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2296" w:type="dxa"/>
            <w:vAlign w:val="center"/>
          </w:tcPr>
          <w:p w14:paraId="7D024CAE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5C44B7E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534F189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</w:tr>
      <w:tr w:rsidR="00F96EFA" w:rsidRPr="005F2DFA" w14:paraId="7C19F551" w14:textId="77777777" w:rsidTr="00F96EFA">
        <w:tc>
          <w:tcPr>
            <w:tcW w:w="771" w:type="dxa"/>
            <w:vAlign w:val="center"/>
          </w:tcPr>
          <w:p w14:paraId="4D9CDF95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163A3AF0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SoLuongNhap</w:t>
            </w:r>
            <w:proofErr w:type="spellEnd"/>
          </w:p>
        </w:tc>
        <w:tc>
          <w:tcPr>
            <w:tcW w:w="2296" w:type="dxa"/>
            <w:vAlign w:val="center"/>
          </w:tcPr>
          <w:p w14:paraId="52F3BA90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6B491B0C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  <w:vAlign w:val="center"/>
          </w:tcPr>
          <w:p w14:paraId="6E9F9B69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</w:tr>
    </w:tbl>
    <w:p w14:paraId="0AE50D1B" w14:textId="77777777" w:rsidR="00F96EFA" w:rsidRDefault="00F96EFA" w:rsidP="00F96EFA">
      <w:pPr>
        <w:rPr>
          <w:lang w:val="en-US"/>
        </w:rPr>
      </w:pPr>
    </w:p>
    <w:p w14:paraId="10346ED9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KhachHang</w:t>
      </w:r>
      <w:proofErr w:type="spellEnd"/>
    </w:p>
    <w:p w14:paraId="468D2A7D" w14:textId="77777777" w:rsidR="00F96EFA" w:rsidRP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43257615" w14:textId="77777777" w:rsidTr="00A95621">
        <w:tc>
          <w:tcPr>
            <w:tcW w:w="771" w:type="dxa"/>
          </w:tcPr>
          <w:p w14:paraId="30A3C4F8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5C8237B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3A05E0CD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0E8DFE61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786483E9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2ACCB414" w14:textId="77777777" w:rsidTr="00A95621">
        <w:tc>
          <w:tcPr>
            <w:tcW w:w="771" w:type="dxa"/>
          </w:tcPr>
          <w:p w14:paraId="0F2FE7F6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</w:tcPr>
          <w:p w14:paraId="3BE28429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Ma</w:t>
            </w:r>
            <w:r>
              <w:rPr>
                <w:lang w:val="en-US"/>
              </w:rPr>
              <w:t>KH</w:t>
            </w:r>
            <w:proofErr w:type="spellEnd"/>
          </w:p>
        </w:tc>
        <w:tc>
          <w:tcPr>
            <w:tcW w:w="2296" w:type="dxa"/>
          </w:tcPr>
          <w:p w14:paraId="7BF4F0C8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</w:tcPr>
          <w:p w14:paraId="7EC62B5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</w:tcPr>
          <w:p w14:paraId="13792D54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52AE766A" w14:textId="77777777" w:rsidTr="00A95621">
        <w:tc>
          <w:tcPr>
            <w:tcW w:w="771" w:type="dxa"/>
          </w:tcPr>
          <w:p w14:paraId="0A251E76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14:paraId="4D0E5B6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2296" w:type="dxa"/>
          </w:tcPr>
          <w:p w14:paraId="3AD448CB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08" w:type="dxa"/>
          </w:tcPr>
          <w:p w14:paraId="7CF96231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0638F8D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3D864EF3" w14:textId="77777777" w:rsidTr="00A95621">
        <w:tc>
          <w:tcPr>
            <w:tcW w:w="771" w:type="dxa"/>
          </w:tcPr>
          <w:p w14:paraId="0A01B07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</w:tcPr>
          <w:p w14:paraId="7DDB13D9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2296" w:type="dxa"/>
          </w:tcPr>
          <w:p w14:paraId="5895777F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500)</w:t>
            </w:r>
          </w:p>
        </w:tc>
        <w:tc>
          <w:tcPr>
            <w:tcW w:w="1508" w:type="dxa"/>
          </w:tcPr>
          <w:p w14:paraId="79163327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63B54E36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37E3221E" w14:textId="77777777" w:rsidTr="00A95621">
        <w:tc>
          <w:tcPr>
            <w:tcW w:w="771" w:type="dxa"/>
          </w:tcPr>
          <w:p w14:paraId="648F983E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8" w:type="dxa"/>
          </w:tcPr>
          <w:p w14:paraId="73D065CD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96" w:type="dxa"/>
          </w:tcPr>
          <w:p w14:paraId="1CDE5D2A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1508" w:type="dxa"/>
          </w:tcPr>
          <w:p w14:paraId="19A8D91F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7D9E2AF6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78EFEFB3" w14:textId="77777777" w:rsidTr="00A95621">
        <w:tc>
          <w:tcPr>
            <w:tcW w:w="771" w:type="dxa"/>
          </w:tcPr>
          <w:p w14:paraId="1FA0B164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8" w:type="dxa"/>
          </w:tcPr>
          <w:p w14:paraId="72C210A8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2296" w:type="dxa"/>
          </w:tcPr>
          <w:p w14:paraId="1A05FA3D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1508" w:type="dxa"/>
          </w:tcPr>
          <w:p w14:paraId="725DBDB7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1144013B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1D6ABCCE" w14:textId="77777777" w:rsidTr="00A95621">
        <w:tc>
          <w:tcPr>
            <w:tcW w:w="771" w:type="dxa"/>
          </w:tcPr>
          <w:p w14:paraId="27CB99DE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8" w:type="dxa"/>
          </w:tcPr>
          <w:p w14:paraId="48DAAC98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TienNo</w:t>
            </w:r>
            <w:proofErr w:type="spellEnd"/>
          </w:p>
        </w:tc>
        <w:tc>
          <w:tcPr>
            <w:tcW w:w="2296" w:type="dxa"/>
          </w:tcPr>
          <w:p w14:paraId="081C1FFC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</w:tcPr>
          <w:p w14:paraId="3A03B514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</w:tcPr>
          <w:p w14:paraId="3B46926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</w:tbl>
    <w:p w14:paraId="22D9E056" w14:textId="77777777" w:rsidR="00F96EFA" w:rsidRDefault="00F96EFA" w:rsidP="00F96EFA">
      <w:pPr>
        <w:rPr>
          <w:lang w:val="en-US"/>
        </w:rPr>
      </w:pPr>
    </w:p>
    <w:p w14:paraId="1B80113F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HoaDonBanSach</w:t>
      </w:r>
      <w:proofErr w:type="spellEnd"/>
    </w:p>
    <w:p w14:paraId="1B2254BD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383F5147" w14:textId="77777777" w:rsidTr="00A95621">
        <w:tc>
          <w:tcPr>
            <w:tcW w:w="771" w:type="dxa"/>
          </w:tcPr>
          <w:p w14:paraId="0F1988A4" w14:textId="77777777" w:rsidR="00F96EFA" w:rsidRPr="005F2DFA" w:rsidRDefault="00F96EFA" w:rsidP="00F96EFA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619BB4F9" w14:textId="77777777" w:rsidR="00F96EFA" w:rsidRPr="005F2DFA" w:rsidRDefault="00F96EFA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2D7A938B" w14:textId="77777777" w:rsidR="00F96EFA" w:rsidRPr="005F2DFA" w:rsidRDefault="00F96EFA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527B023A" w14:textId="77777777" w:rsidR="00F96EFA" w:rsidRPr="005F2DFA" w:rsidRDefault="00F96EFA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541156E4" w14:textId="77777777" w:rsidR="00F96EFA" w:rsidRPr="005F2DFA" w:rsidRDefault="00F96EFA" w:rsidP="00F96EFA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37D0D911" w14:textId="77777777" w:rsidTr="00F96EFA">
        <w:tc>
          <w:tcPr>
            <w:tcW w:w="771" w:type="dxa"/>
            <w:vAlign w:val="center"/>
          </w:tcPr>
          <w:p w14:paraId="701DF292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47EFCCD1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aHoaDon</w:t>
            </w:r>
            <w:proofErr w:type="spellEnd"/>
          </w:p>
        </w:tc>
        <w:tc>
          <w:tcPr>
            <w:tcW w:w="2296" w:type="dxa"/>
            <w:vAlign w:val="center"/>
          </w:tcPr>
          <w:p w14:paraId="5591387A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F309642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  <w:vAlign w:val="center"/>
          </w:tcPr>
          <w:p w14:paraId="46013812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31EFCE65" w14:textId="77777777" w:rsidTr="00F96EFA">
        <w:tc>
          <w:tcPr>
            <w:tcW w:w="771" w:type="dxa"/>
            <w:vAlign w:val="center"/>
          </w:tcPr>
          <w:p w14:paraId="62242270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1F4A048C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2296" w:type="dxa"/>
            <w:vAlign w:val="center"/>
          </w:tcPr>
          <w:p w14:paraId="759D2AE0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vAlign w:val="center"/>
          </w:tcPr>
          <w:p w14:paraId="2982C02C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  <w:vAlign w:val="center"/>
          </w:tcPr>
          <w:p w14:paraId="181327F0" w14:textId="77777777" w:rsidR="00F96EFA" w:rsidRPr="00BD1B8F" w:rsidRDefault="00F96EFA" w:rsidP="00F96EFA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404E4DDE" w14:textId="77777777" w:rsidTr="00F96EFA">
        <w:tc>
          <w:tcPr>
            <w:tcW w:w="771" w:type="dxa"/>
            <w:vAlign w:val="center"/>
          </w:tcPr>
          <w:p w14:paraId="57CDD8F9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0F09B1F6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</w:t>
            </w:r>
            <w:proofErr w:type="spellEnd"/>
          </w:p>
        </w:tc>
        <w:tc>
          <w:tcPr>
            <w:tcW w:w="2296" w:type="dxa"/>
            <w:vAlign w:val="center"/>
          </w:tcPr>
          <w:p w14:paraId="01FCD442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5B6789B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2E1A4177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170E1D1C" w14:textId="77777777" w:rsidR="00F96EFA" w:rsidRDefault="00F96EFA" w:rsidP="00F96EFA">
      <w:pPr>
        <w:rPr>
          <w:lang w:val="en-US"/>
        </w:rPr>
      </w:pPr>
    </w:p>
    <w:p w14:paraId="137F7E63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ChiTietHoaDonBanSach</w:t>
      </w:r>
      <w:proofErr w:type="spellEnd"/>
    </w:p>
    <w:p w14:paraId="1D204CD2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37473F0B" w14:textId="77777777" w:rsidTr="00F96EFA">
        <w:tc>
          <w:tcPr>
            <w:tcW w:w="771" w:type="dxa"/>
            <w:vAlign w:val="center"/>
          </w:tcPr>
          <w:p w14:paraId="7B2FD83F" w14:textId="77777777" w:rsidR="00F96EFA" w:rsidRPr="005F2DFA" w:rsidRDefault="00F96EFA" w:rsidP="00F96EFA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  <w:vAlign w:val="center"/>
          </w:tcPr>
          <w:p w14:paraId="7587DF6C" w14:textId="77777777" w:rsidR="00F96EFA" w:rsidRPr="005F2DFA" w:rsidRDefault="00F96EFA" w:rsidP="00F96EFA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  <w:vAlign w:val="center"/>
          </w:tcPr>
          <w:p w14:paraId="789319DB" w14:textId="77777777" w:rsidR="00F96EFA" w:rsidRPr="005F2DFA" w:rsidRDefault="00F96EFA" w:rsidP="00F96EFA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  <w:vAlign w:val="center"/>
          </w:tcPr>
          <w:p w14:paraId="3E53EEDB" w14:textId="77777777" w:rsidR="00F96EFA" w:rsidRPr="005F2DFA" w:rsidRDefault="00F96EFA" w:rsidP="00F96EFA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  <w:vAlign w:val="center"/>
          </w:tcPr>
          <w:p w14:paraId="34FF0A9F" w14:textId="77777777" w:rsidR="00F96EFA" w:rsidRPr="005F2DFA" w:rsidRDefault="00F96EFA" w:rsidP="00F96EFA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548F0C26" w14:textId="77777777" w:rsidTr="00F96EFA">
        <w:tc>
          <w:tcPr>
            <w:tcW w:w="771" w:type="dxa"/>
            <w:vAlign w:val="center"/>
          </w:tcPr>
          <w:p w14:paraId="434A5533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15B354F4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aHoaDon</w:t>
            </w:r>
            <w:proofErr w:type="spellEnd"/>
          </w:p>
        </w:tc>
        <w:tc>
          <w:tcPr>
            <w:tcW w:w="2296" w:type="dxa"/>
            <w:vAlign w:val="center"/>
          </w:tcPr>
          <w:p w14:paraId="1BCEDCCD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69F954E0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1D39FC4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MaHoaDon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HoaDonBanSach</w:t>
            </w:r>
            <w:proofErr w:type="spellEnd"/>
          </w:p>
        </w:tc>
      </w:tr>
      <w:tr w:rsidR="00F96EFA" w:rsidRPr="005F2DFA" w14:paraId="0FAA4E8A" w14:textId="77777777" w:rsidTr="00F96EFA">
        <w:tc>
          <w:tcPr>
            <w:tcW w:w="771" w:type="dxa"/>
            <w:vAlign w:val="center"/>
          </w:tcPr>
          <w:p w14:paraId="0ED1F309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276562F5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2296" w:type="dxa"/>
            <w:vAlign w:val="center"/>
          </w:tcPr>
          <w:p w14:paraId="77921DCD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B8E48A5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5C85AF7E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Sach</w:t>
            </w:r>
            <w:proofErr w:type="spellEnd"/>
          </w:p>
        </w:tc>
      </w:tr>
      <w:tr w:rsidR="00F96EFA" w:rsidRPr="005F2DFA" w14:paraId="0BD0856D" w14:textId="77777777" w:rsidTr="00F96EFA">
        <w:tc>
          <w:tcPr>
            <w:tcW w:w="771" w:type="dxa"/>
            <w:vAlign w:val="center"/>
          </w:tcPr>
          <w:p w14:paraId="1393CED7" w14:textId="77777777" w:rsidR="00F96EFA" w:rsidRPr="00BD1B8F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2872C541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2296" w:type="dxa"/>
            <w:vAlign w:val="center"/>
          </w:tcPr>
          <w:p w14:paraId="56061C76" w14:textId="77777777" w:rsid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437ED08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525" w:type="dxa"/>
            <w:vAlign w:val="center"/>
          </w:tcPr>
          <w:p w14:paraId="7311C571" w14:textId="77777777" w:rsidR="00F96EFA" w:rsidRPr="00F96EFA" w:rsidRDefault="00F96EFA" w:rsidP="00F96EFA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</w:tbl>
    <w:p w14:paraId="599B665C" w14:textId="77777777" w:rsidR="00F96EFA" w:rsidRDefault="00F96EFA" w:rsidP="00F96EFA">
      <w:pPr>
        <w:rPr>
          <w:lang w:val="en-US"/>
        </w:rPr>
      </w:pPr>
    </w:p>
    <w:p w14:paraId="39B2C75E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PhieuThuTien</w:t>
      </w:r>
      <w:proofErr w:type="spellEnd"/>
    </w:p>
    <w:p w14:paraId="1A9722DD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15DCA938" w14:textId="77777777" w:rsidTr="00A95621">
        <w:tc>
          <w:tcPr>
            <w:tcW w:w="771" w:type="dxa"/>
          </w:tcPr>
          <w:p w14:paraId="3321373A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C5075BA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55C12940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6E585D6E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4F05355A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66CE28F2" w14:textId="77777777" w:rsidTr="00A95621">
        <w:tc>
          <w:tcPr>
            <w:tcW w:w="771" w:type="dxa"/>
            <w:vAlign w:val="center"/>
          </w:tcPr>
          <w:p w14:paraId="4D5495EC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41084AA3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aPhieu</w:t>
            </w:r>
            <w:proofErr w:type="spellEnd"/>
          </w:p>
        </w:tc>
        <w:tc>
          <w:tcPr>
            <w:tcW w:w="2296" w:type="dxa"/>
            <w:vAlign w:val="center"/>
          </w:tcPr>
          <w:p w14:paraId="7624292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644AAFA0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</w:p>
        </w:tc>
        <w:tc>
          <w:tcPr>
            <w:tcW w:w="2525" w:type="dxa"/>
            <w:vAlign w:val="center"/>
          </w:tcPr>
          <w:p w14:paraId="204088D5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712C29E8" w14:textId="77777777" w:rsidTr="00A95621">
        <w:tc>
          <w:tcPr>
            <w:tcW w:w="771" w:type="dxa"/>
            <w:vAlign w:val="center"/>
          </w:tcPr>
          <w:p w14:paraId="0E05B66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0C32D21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NgayThuTien</w:t>
            </w:r>
            <w:proofErr w:type="spellEnd"/>
          </w:p>
        </w:tc>
        <w:tc>
          <w:tcPr>
            <w:tcW w:w="2296" w:type="dxa"/>
            <w:vAlign w:val="center"/>
          </w:tcPr>
          <w:p w14:paraId="14B20224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08" w:type="dxa"/>
            <w:vAlign w:val="center"/>
          </w:tcPr>
          <w:p w14:paraId="0C08CD63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  <w:tc>
          <w:tcPr>
            <w:tcW w:w="2525" w:type="dxa"/>
            <w:vAlign w:val="center"/>
          </w:tcPr>
          <w:p w14:paraId="48BC0C2E" w14:textId="77777777" w:rsidR="00F96EFA" w:rsidRPr="00BD1B8F" w:rsidRDefault="00F96EFA" w:rsidP="00A95621">
            <w:pPr>
              <w:pStyle w:val="BodyText"/>
              <w:spacing w:after="0" w:line="240" w:lineRule="auto"/>
              <w:jc w:val="center"/>
            </w:pPr>
          </w:p>
        </w:tc>
      </w:tr>
      <w:tr w:rsidR="00F96EFA" w:rsidRPr="005F2DFA" w14:paraId="4C33E70C" w14:textId="77777777" w:rsidTr="00A95621">
        <w:tc>
          <w:tcPr>
            <w:tcW w:w="771" w:type="dxa"/>
            <w:vAlign w:val="center"/>
          </w:tcPr>
          <w:p w14:paraId="4650AA62" w14:textId="77777777" w:rsidR="00F96EFA" w:rsidRPr="00BD1B8F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8" w:type="dxa"/>
            <w:vAlign w:val="center"/>
          </w:tcPr>
          <w:p w14:paraId="1FA54A3E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SoTienThu</w:t>
            </w:r>
            <w:proofErr w:type="spellEnd"/>
          </w:p>
        </w:tc>
        <w:tc>
          <w:tcPr>
            <w:tcW w:w="2296" w:type="dxa"/>
            <w:vAlign w:val="center"/>
          </w:tcPr>
          <w:p w14:paraId="231E01CB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vAlign w:val="center"/>
          </w:tcPr>
          <w:p w14:paraId="51379758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525" w:type="dxa"/>
            <w:vAlign w:val="center"/>
          </w:tcPr>
          <w:p w14:paraId="5CB5F990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F96EFA" w:rsidRPr="005F2DFA" w14:paraId="603A3F49" w14:textId="77777777" w:rsidTr="00A95621">
        <w:tc>
          <w:tcPr>
            <w:tcW w:w="771" w:type="dxa"/>
            <w:vAlign w:val="center"/>
          </w:tcPr>
          <w:p w14:paraId="7E339A1D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8" w:type="dxa"/>
            <w:vAlign w:val="center"/>
          </w:tcPr>
          <w:p w14:paraId="1CAC33D0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</w:t>
            </w:r>
            <w:proofErr w:type="spellEnd"/>
          </w:p>
        </w:tc>
        <w:tc>
          <w:tcPr>
            <w:tcW w:w="2296" w:type="dxa"/>
            <w:vAlign w:val="center"/>
          </w:tcPr>
          <w:p w14:paraId="154C6DFC" w14:textId="77777777" w:rsid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0241199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72C3E522" w14:textId="77777777" w:rsidR="00F96EFA" w:rsidRPr="00F96EFA" w:rsidRDefault="00F96EFA" w:rsidP="00A95621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</w:tr>
    </w:tbl>
    <w:p w14:paraId="359AD020" w14:textId="77777777" w:rsidR="00F96EFA" w:rsidRDefault="00F96EFA" w:rsidP="00F96EFA">
      <w:pPr>
        <w:rPr>
          <w:lang w:val="en-US"/>
        </w:rPr>
      </w:pPr>
    </w:p>
    <w:p w14:paraId="0F2F3817" w14:textId="77777777" w:rsidR="00495734" w:rsidRDefault="00495734" w:rsidP="00F96EFA">
      <w:pPr>
        <w:rPr>
          <w:lang w:val="en-US"/>
        </w:rPr>
      </w:pPr>
    </w:p>
    <w:p w14:paraId="21878361" w14:textId="77777777" w:rsidR="00495734" w:rsidRDefault="00495734" w:rsidP="00F96EFA">
      <w:pPr>
        <w:rPr>
          <w:lang w:val="en-US"/>
        </w:rPr>
      </w:pPr>
    </w:p>
    <w:p w14:paraId="66C7DC7B" w14:textId="77777777" w:rsidR="00F96EFA" w:rsidRDefault="00F96EFA" w:rsidP="00F96EFA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PhieuThuTienNo</w:t>
      </w:r>
      <w:proofErr w:type="spellEnd"/>
    </w:p>
    <w:p w14:paraId="1C623606" w14:textId="77777777" w:rsidR="00495734" w:rsidRPr="00495734" w:rsidRDefault="00495734" w:rsidP="00495734">
      <w:pPr>
        <w:rPr>
          <w:lang w:val="en-US"/>
        </w:rPr>
      </w:pPr>
    </w:p>
    <w:p w14:paraId="7EBF47C3" w14:textId="77777777" w:rsidR="00F96EFA" w:rsidRDefault="00F96EFA" w:rsidP="00F96EFA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F96EFA" w:rsidRPr="005F2DFA" w14:paraId="190E303B" w14:textId="77777777" w:rsidTr="00A95621">
        <w:tc>
          <w:tcPr>
            <w:tcW w:w="771" w:type="dxa"/>
          </w:tcPr>
          <w:p w14:paraId="0B30FDE7" w14:textId="77777777" w:rsidR="00F96EFA" w:rsidRPr="005F2DFA" w:rsidRDefault="00F96EFA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71893658" w14:textId="77777777" w:rsidR="00F96EFA" w:rsidRPr="005F2DFA" w:rsidRDefault="00F96EFA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37F6CD59" w14:textId="77777777" w:rsidR="00F96EFA" w:rsidRPr="005F2DFA" w:rsidRDefault="00F96EFA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1230A115" w14:textId="77777777" w:rsidR="00F96EFA" w:rsidRPr="005F2DFA" w:rsidRDefault="00F96EFA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6EA05C9F" w14:textId="77777777" w:rsidR="00F96EFA" w:rsidRPr="005F2DFA" w:rsidRDefault="00F96EFA" w:rsidP="00A95621">
            <w:pPr>
              <w:jc w:val="center"/>
            </w:pPr>
            <w:r w:rsidRPr="005F2DFA">
              <w:t>Ý nghĩa/ghi chú</w:t>
            </w:r>
          </w:p>
        </w:tc>
      </w:tr>
      <w:tr w:rsidR="00F96EFA" w:rsidRPr="005F2DFA" w14:paraId="12E95995" w14:textId="77777777" w:rsidTr="00495734">
        <w:tc>
          <w:tcPr>
            <w:tcW w:w="771" w:type="dxa"/>
            <w:vAlign w:val="center"/>
          </w:tcPr>
          <w:p w14:paraId="505D13A3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1DC723A4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</w:t>
            </w:r>
            <w:r w:rsidR="00495734">
              <w:rPr>
                <w:lang w:val="en-US"/>
              </w:rPr>
              <w:t>Phieu</w:t>
            </w:r>
            <w:proofErr w:type="spellEnd"/>
          </w:p>
        </w:tc>
        <w:tc>
          <w:tcPr>
            <w:tcW w:w="2296" w:type="dxa"/>
            <w:vAlign w:val="center"/>
          </w:tcPr>
          <w:p w14:paraId="7BAF12BB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066E8D11" w14:textId="77777777" w:rsidR="00F96EFA" w:rsidRPr="00BD1B8F" w:rsidRDefault="00F96EFA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 w:rsidR="00495734">
              <w:rPr>
                <w:lang w:val="en-US"/>
              </w:rPr>
              <w:t xml:space="preserve">, </w:t>
            </w:r>
            <w:proofErr w:type="spellStart"/>
            <w:r w:rsidR="00495734">
              <w:rPr>
                <w:lang w:val="en-US"/>
              </w:rPr>
              <w:t>khóa</w:t>
            </w:r>
            <w:proofErr w:type="spellEnd"/>
            <w:r w:rsidR="00495734">
              <w:rPr>
                <w:lang w:val="en-US"/>
              </w:rPr>
              <w:t xml:space="preserve"> </w:t>
            </w:r>
            <w:proofErr w:type="spellStart"/>
            <w:r w:rsidR="00495734"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5A2685D6" w14:textId="77777777" w:rsidR="00F96EFA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PhieuThuTien</w:t>
            </w:r>
            <w:proofErr w:type="spellEnd"/>
          </w:p>
        </w:tc>
      </w:tr>
    </w:tbl>
    <w:p w14:paraId="1D1E5FC1" w14:textId="77777777" w:rsidR="00F96EFA" w:rsidRDefault="00F96EFA" w:rsidP="00F96EFA">
      <w:pPr>
        <w:rPr>
          <w:lang w:val="en-US"/>
        </w:rPr>
      </w:pPr>
    </w:p>
    <w:p w14:paraId="314C328D" w14:textId="77777777" w:rsidR="00495734" w:rsidRDefault="00495734" w:rsidP="00495734">
      <w:pPr>
        <w:pStyle w:val="Heading2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PhieuThuTienSach</w:t>
      </w:r>
      <w:proofErr w:type="spellEnd"/>
    </w:p>
    <w:p w14:paraId="533C10FB" w14:textId="77777777" w:rsidR="00495734" w:rsidRDefault="00495734" w:rsidP="00495734">
      <w:pPr>
        <w:rPr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1"/>
        <w:gridCol w:w="1768"/>
        <w:gridCol w:w="2296"/>
        <w:gridCol w:w="1508"/>
        <w:gridCol w:w="2525"/>
      </w:tblGrid>
      <w:tr w:rsidR="00495734" w:rsidRPr="005F2DFA" w14:paraId="52667D6A" w14:textId="77777777" w:rsidTr="00A95621">
        <w:tc>
          <w:tcPr>
            <w:tcW w:w="771" w:type="dxa"/>
          </w:tcPr>
          <w:p w14:paraId="42644B25" w14:textId="77777777" w:rsidR="00495734" w:rsidRPr="005F2DFA" w:rsidRDefault="00495734" w:rsidP="00A95621">
            <w:pPr>
              <w:jc w:val="center"/>
            </w:pPr>
            <w:r w:rsidRPr="005F2DFA">
              <w:t>STT</w:t>
            </w:r>
          </w:p>
        </w:tc>
        <w:tc>
          <w:tcPr>
            <w:tcW w:w="1768" w:type="dxa"/>
          </w:tcPr>
          <w:p w14:paraId="1CA39BBE" w14:textId="77777777" w:rsidR="00495734" w:rsidRPr="005F2DFA" w:rsidRDefault="00495734" w:rsidP="00A95621">
            <w:pPr>
              <w:jc w:val="center"/>
            </w:pPr>
            <w:r w:rsidRPr="005F2DFA">
              <w:t>Tên thuộc tính</w:t>
            </w:r>
          </w:p>
        </w:tc>
        <w:tc>
          <w:tcPr>
            <w:tcW w:w="2296" w:type="dxa"/>
          </w:tcPr>
          <w:p w14:paraId="4B9A7E92" w14:textId="77777777" w:rsidR="00495734" w:rsidRPr="005F2DFA" w:rsidRDefault="00495734" w:rsidP="00A95621">
            <w:pPr>
              <w:jc w:val="center"/>
            </w:pPr>
            <w:r w:rsidRPr="005F2DFA">
              <w:t>Kiểu</w:t>
            </w:r>
          </w:p>
        </w:tc>
        <w:tc>
          <w:tcPr>
            <w:tcW w:w="1508" w:type="dxa"/>
          </w:tcPr>
          <w:p w14:paraId="00F689E0" w14:textId="77777777" w:rsidR="00495734" w:rsidRPr="005F2DFA" w:rsidRDefault="00495734" w:rsidP="00A95621">
            <w:pPr>
              <w:jc w:val="center"/>
            </w:pPr>
            <w:r w:rsidRPr="005F2DFA">
              <w:t>Ràng buộc</w:t>
            </w:r>
          </w:p>
        </w:tc>
        <w:tc>
          <w:tcPr>
            <w:tcW w:w="2525" w:type="dxa"/>
          </w:tcPr>
          <w:p w14:paraId="0D13F9E5" w14:textId="77777777" w:rsidR="00495734" w:rsidRPr="005F2DFA" w:rsidRDefault="00495734" w:rsidP="00A95621">
            <w:pPr>
              <w:jc w:val="center"/>
            </w:pPr>
            <w:r w:rsidRPr="005F2DFA">
              <w:t>Ý nghĩa/ghi chú</w:t>
            </w:r>
          </w:p>
        </w:tc>
      </w:tr>
      <w:tr w:rsidR="00495734" w:rsidRPr="005F2DFA" w14:paraId="6495141F" w14:textId="77777777" w:rsidTr="00495734">
        <w:tc>
          <w:tcPr>
            <w:tcW w:w="771" w:type="dxa"/>
            <w:vAlign w:val="center"/>
          </w:tcPr>
          <w:p w14:paraId="40E62BD4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1</w:t>
            </w:r>
          </w:p>
        </w:tc>
        <w:tc>
          <w:tcPr>
            <w:tcW w:w="1768" w:type="dxa"/>
            <w:vAlign w:val="center"/>
          </w:tcPr>
          <w:p w14:paraId="592C3DC7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M</w:t>
            </w:r>
            <w:r>
              <w:rPr>
                <w:lang w:val="en-US"/>
              </w:rPr>
              <w:t>aPhieu</w:t>
            </w:r>
            <w:proofErr w:type="spellEnd"/>
          </w:p>
        </w:tc>
        <w:tc>
          <w:tcPr>
            <w:tcW w:w="2296" w:type="dxa"/>
            <w:vAlign w:val="center"/>
          </w:tcPr>
          <w:p w14:paraId="114AEC5D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025A62F0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 w:rsidRPr="00BD1B8F">
              <w:rPr>
                <w:lang w:val="en-US"/>
              </w:rPr>
              <w:t>Khóa</w:t>
            </w:r>
            <w:proofErr w:type="spellEnd"/>
            <w:r w:rsidRPr="00BD1B8F">
              <w:rPr>
                <w:lang w:val="en-US"/>
              </w:rPr>
              <w:t xml:space="preserve"> </w:t>
            </w:r>
            <w:proofErr w:type="spellStart"/>
            <w:r w:rsidRPr="00BD1B8F"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609238AC" w14:textId="77777777" w:rsidR="00495734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PhieuThuTien</w:t>
            </w:r>
            <w:proofErr w:type="spellEnd"/>
          </w:p>
        </w:tc>
      </w:tr>
      <w:tr w:rsidR="00495734" w:rsidRPr="005F2DFA" w14:paraId="6468E63A" w14:textId="77777777" w:rsidTr="00495734">
        <w:tc>
          <w:tcPr>
            <w:tcW w:w="771" w:type="dxa"/>
            <w:vAlign w:val="center"/>
          </w:tcPr>
          <w:p w14:paraId="4631E0D9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BD1B8F">
              <w:rPr>
                <w:lang w:val="en-US"/>
              </w:rPr>
              <w:t>2</w:t>
            </w:r>
          </w:p>
        </w:tc>
        <w:tc>
          <w:tcPr>
            <w:tcW w:w="1768" w:type="dxa"/>
            <w:vAlign w:val="center"/>
          </w:tcPr>
          <w:p w14:paraId="028BBAC7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MaHoaDon</w:t>
            </w:r>
            <w:proofErr w:type="spellEnd"/>
          </w:p>
        </w:tc>
        <w:tc>
          <w:tcPr>
            <w:tcW w:w="2296" w:type="dxa"/>
            <w:vAlign w:val="center"/>
          </w:tcPr>
          <w:p w14:paraId="458924E2" w14:textId="77777777" w:rsidR="00495734" w:rsidRPr="00BD1B8F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8" w:type="dxa"/>
            <w:vAlign w:val="center"/>
          </w:tcPr>
          <w:p w14:paraId="3958BB9C" w14:textId="77777777" w:rsidR="00495734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525" w:type="dxa"/>
            <w:vAlign w:val="center"/>
          </w:tcPr>
          <w:p w14:paraId="1C22216C" w14:textId="77777777" w:rsidR="00495734" w:rsidRPr="00495734" w:rsidRDefault="00495734" w:rsidP="0049573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MaHoaDon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HoaDonBanSach</w:t>
            </w:r>
            <w:proofErr w:type="spellEnd"/>
          </w:p>
        </w:tc>
      </w:tr>
    </w:tbl>
    <w:p w14:paraId="27552F8A" w14:textId="77777777" w:rsidR="00495734" w:rsidRPr="00495734" w:rsidRDefault="00495734" w:rsidP="00495734">
      <w:pPr>
        <w:rPr>
          <w:lang w:val="en-US"/>
        </w:rPr>
      </w:pPr>
    </w:p>
    <w:sectPr w:rsidR="00495734" w:rsidRPr="00495734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9FBC4" w14:textId="77777777" w:rsidR="00083F87" w:rsidRDefault="00083F87">
      <w:r>
        <w:separator/>
      </w:r>
    </w:p>
  </w:endnote>
  <w:endnote w:type="continuationSeparator" w:id="0">
    <w:p w14:paraId="602EB5B9" w14:textId="77777777" w:rsidR="00083F87" w:rsidRDefault="0008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81C9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05EA576" wp14:editId="09FE7DD5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C0CF01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63861F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58CF3F4A" wp14:editId="21BBDAC4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C12106D" w14:textId="77777777" w:rsidR="00E95D0C" w:rsidRPr="00374A11" w:rsidRDefault="00E95D0C" w:rsidP="00D234F3">
          <w:pPr>
            <w:jc w:val="right"/>
            <w:rPr>
              <w:rFonts w:ascii="Arial" w:hAnsi="Arial" w:cs="Arial"/>
              <w:lang w:val="en-US"/>
            </w:rPr>
          </w:pPr>
          <w:r w:rsidRPr="00374A11">
            <w:rPr>
              <w:rFonts w:ascii="Arial" w:hAnsi="Arial" w:cs="Arial"/>
            </w:rPr>
            <w:t xml:space="preserve">Trang </w:t>
          </w:r>
          <w:r w:rsidRPr="00374A11">
            <w:rPr>
              <w:rStyle w:val="PageNumber"/>
              <w:rFonts w:ascii="Arial" w:hAnsi="Arial" w:cs="Arial"/>
            </w:rPr>
            <w:fldChar w:fldCharType="begin"/>
          </w:r>
          <w:r w:rsidRPr="00374A11">
            <w:rPr>
              <w:rStyle w:val="PageNumber"/>
              <w:rFonts w:ascii="Arial" w:hAnsi="Arial" w:cs="Arial"/>
            </w:rPr>
            <w:instrText xml:space="preserve">page </w:instrText>
          </w:r>
          <w:r w:rsidRPr="00374A11">
            <w:rPr>
              <w:rStyle w:val="PageNumber"/>
              <w:rFonts w:ascii="Arial" w:hAnsi="Arial" w:cs="Arial"/>
            </w:rPr>
            <w:fldChar w:fldCharType="separate"/>
          </w:r>
          <w:r w:rsidR="00C25BB4" w:rsidRPr="00374A11">
            <w:rPr>
              <w:rStyle w:val="PageNumber"/>
              <w:rFonts w:ascii="Arial" w:hAnsi="Arial" w:cs="Arial"/>
              <w:noProof/>
            </w:rPr>
            <w:t>2</w:t>
          </w:r>
          <w:r w:rsidRPr="00374A1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1762F7E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B0C36" w14:textId="77777777" w:rsidR="00083F87" w:rsidRDefault="00083F87">
      <w:r>
        <w:separator/>
      </w:r>
    </w:p>
  </w:footnote>
  <w:footnote w:type="continuationSeparator" w:id="0">
    <w:p w14:paraId="23D9B7D6" w14:textId="77777777" w:rsidR="00083F87" w:rsidRDefault="00083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6A632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DC61" wp14:editId="58836C1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8B783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4D5F1E3" wp14:editId="5EAD7B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B2C793" w14:textId="77777777" w:rsidR="006D084D" w:rsidRDefault="006D084D" w:rsidP="006D084D">
    <w:pPr>
      <w:pStyle w:val="Title"/>
      <w:rPr>
        <w:lang w:val="en-US"/>
      </w:rPr>
    </w:pPr>
  </w:p>
  <w:p w14:paraId="1F9F0C19" w14:textId="77777777" w:rsidR="006D084D" w:rsidRPr="003B1A2B" w:rsidRDefault="006D084D" w:rsidP="006D084D">
    <w:pPr>
      <w:rPr>
        <w:lang w:val="en-US"/>
      </w:rPr>
    </w:pPr>
  </w:p>
  <w:p w14:paraId="339FEFAE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BAB377" w14:textId="77777777" w:rsidR="006D084D" w:rsidRPr="0040293A" w:rsidRDefault="006D084D" w:rsidP="006D084D">
    <w:pPr>
      <w:pStyle w:val="Header"/>
      <w:rPr>
        <w:rFonts w:eastAsia="Tahoma"/>
      </w:rPr>
    </w:pPr>
  </w:p>
  <w:p w14:paraId="2A839A1F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364D6" w14:textId="77777777" w:rsidR="006D084D" w:rsidRPr="00BD1B8F" w:rsidRDefault="006D084D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032DFF51" wp14:editId="16A87CF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C6306C5" w14:textId="77777777" w:rsidTr="008D3541">
      <w:tc>
        <w:tcPr>
          <w:tcW w:w="6623" w:type="dxa"/>
          <w:shd w:val="clear" w:color="auto" w:fill="auto"/>
        </w:tcPr>
        <w:p w14:paraId="48401F70" w14:textId="77777777" w:rsidR="00E95D0C" w:rsidRPr="00297E45" w:rsidRDefault="00BD1B8F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297E45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297E45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297E45">
            <w:rPr>
              <w:rFonts w:ascii="Arial" w:hAnsi="Arial" w:cs="Arial"/>
              <w:color w:val="0000FF"/>
              <w:lang w:val="en-US"/>
            </w:rPr>
            <w:t>lý</w:t>
          </w:r>
          <w:proofErr w:type="spellEnd"/>
          <w:r w:rsidRPr="00297E45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297E45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297E45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297E45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5F02E048" w14:textId="77777777" w:rsidR="00E95D0C" w:rsidRPr="00297E45" w:rsidRDefault="00E95D0C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297E45">
            <w:rPr>
              <w:rFonts w:ascii="Arial" w:hAnsi="Arial" w:cs="Arial"/>
              <w:lang w:val="en-US"/>
            </w:rPr>
            <w:t>Phiên</w:t>
          </w:r>
          <w:proofErr w:type="spellEnd"/>
          <w:r w:rsidRPr="00297E45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297E45">
            <w:rPr>
              <w:rFonts w:ascii="Arial" w:hAnsi="Arial" w:cs="Arial"/>
              <w:lang w:val="en-US"/>
            </w:rPr>
            <w:t>bản</w:t>
          </w:r>
          <w:proofErr w:type="spellEnd"/>
          <w:r w:rsidRPr="00297E45">
            <w:rPr>
              <w:rFonts w:ascii="Arial" w:hAnsi="Arial" w:cs="Arial"/>
              <w:lang w:val="en-US"/>
            </w:rPr>
            <w:t xml:space="preserve">: </w:t>
          </w:r>
          <w:r w:rsidR="00BD1B8F" w:rsidRPr="00297E45">
            <w:rPr>
              <w:rFonts w:ascii="Arial" w:hAnsi="Arial" w:cs="Arial"/>
              <w:lang w:val="en-US"/>
            </w:rPr>
            <w:t>1.0</w:t>
          </w:r>
        </w:p>
      </w:tc>
    </w:tr>
    <w:tr w:rsidR="00E95D0C" w14:paraId="28701F16" w14:textId="77777777" w:rsidTr="008D3541">
      <w:tc>
        <w:tcPr>
          <w:tcW w:w="6623" w:type="dxa"/>
          <w:shd w:val="clear" w:color="auto" w:fill="auto"/>
        </w:tcPr>
        <w:p w14:paraId="4E077A86" w14:textId="77777777" w:rsidR="00E95D0C" w:rsidRPr="00297E45" w:rsidRDefault="00C14AB8" w:rsidP="00D328EA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297E45">
            <w:rPr>
              <w:rFonts w:ascii="Arial" w:hAnsi="Arial" w:cs="Arial"/>
              <w:lang w:val="en-US"/>
            </w:rPr>
            <w:t>Thiết</w:t>
          </w:r>
          <w:proofErr w:type="spellEnd"/>
          <w:r w:rsidRPr="00297E45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297E45">
            <w:rPr>
              <w:rFonts w:ascii="Arial" w:hAnsi="Arial" w:cs="Arial"/>
              <w:lang w:val="en-US"/>
            </w:rPr>
            <w:t>kế</w:t>
          </w:r>
          <w:proofErr w:type="spellEnd"/>
          <w:r w:rsidRPr="00297E45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297E45">
            <w:rPr>
              <w:rFonts w:ascii="Arial" w:hAnsi="Arial" w:cs="Arial"/>
              <w:lang w:val="en-US"/>
            </w:rPr>
            <w:t>dữ</w:t>
          </w:r>
          <w:proofErr w:type="spellEnd"/>
          <w:r w:rsidRPr="00297E45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297E45">
            <w:rPr>
              <w:rFonts w:ascii="Arial" w:hAnsi="Arial" w:cs="Arial"/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0FF4410C" w14:textId="77777777" w:rsidR="00E95D0C" w:rsidRPr="00297E45" w:rsidRDefault="00E95D0C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297E45">
            <w:rPr>
              <w:rFonts w:ascii="Arial" w:hAnsi="Arial" w:cs="Arial"/>
              <w:lang w:val="en-US"/>
            </w:rPr>
            <w:t>Ngày</w:t>
          </w:r>
          <w:proofErr w:type="spellEnd"/>
          <w:r w:rsidRPr="00297E45">
            <w:rPr>
              <w:rFonts w:ascii="Arial" w:hAnsi="Arial" w:cs="Arial"/>
              <w:lang w:val="en-US"/>
            </w:rPr>
            <w:t xml:space="preserve">: </w:t>
          </w:r>
          <w:r w:rsidR="00BD1B8F" w:rsidRPr="00297E45">
            <w:rPr>
              <w:rFonts w:ascii="Arial" w:hAnsi="Arial" w:cs="Arial"/>
              <w:lang w:val="en-US"/>
            </w:rPr>
            <w:t>16/05/2019</w:t>
          </w:r>
        </w:p>
      </w:tc>
    </w:tr>
  </w:tbl>
  <w:p w14:paraId="70654B8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83F75"/>
    <w:rsid w:val="00083F87"/>
    <w:rsid w:val="000C0CA8"/>
    <w:rsid w:val="00117903"/>
    <w:rsid w:val="00213ECB"/>
    <w:rsid w:val="002160F2"/>
    <w:rsid w:val="00221A67"/>
    <w:rsid w:val="00297E45"/>
    <w:rsid w:val="00301562"/>
    <w:rsid w:val="0031511D"/>
    <w:rsid w:val="00345DEC"/>
    <w:rsid w:val="003548A8"/>
    <w:rsid w:val="003701D7"/>
    <w:rsid w:val="003747E6"/>
    <w:rsid w:val="00374A11"/>
    <w:rsid w:val="003859A4"/>
    <w:rsid w:val="003C2F0F"/>
    <w:rsid w:val="004176B5"/>
    <w:rsid w:val="00435847"/>
    <w:rsid w:val="00495734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D0234"/>
    <w:rsid w:val="007E34CC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BD1B8F"/>
    <w:rsid w:val="00C14AB8"/>
    <w:rsid w:val="00C25BB4"/>
    <w:rsid w:val="00C74D6D"/>
    <w:rsid w:val="00CA52C8"/>
    <w:rsid w:val="00CB526F"/>
    <w:rsid w:val="00D04A68"/>
    <w:rsid w:val="00D234F3"/>
    <w:rsid w:val="00D328EA"/>
    <w:rsid w:val="00DA2A6D"/>
    <w:rsid w:val="00DC363E"/>
    <w:rsid w:val="00DD57E3"/>
    <w:rsid w:val="00E95D0C"/>
    <w:rsid w:val="00F93BD1"/>
    <w:rsid w:val="00F96EFA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F3FDA"/>
  <w15:docId w15:val="{F345C946-234B-4F3B-9555-B9AA3C13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2633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15</cp:revision>
  <cp:lastPrinted>2019-06-14T20:10:00Z</cp:lastPrinted>
  <dcterms:created xsi:type="dcterms:W3CDTF">2013-10-13T11:14:00Z</dcterms:created>
  <dcterms:modified xsi:type="dcterms:W3CDTF">2019-06-14T20:10:00Z</dcterms:modified>
</cp:coreProperties>
</file>