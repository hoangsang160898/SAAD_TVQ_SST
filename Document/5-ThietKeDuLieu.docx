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6625" w14:textId="77777777" w:rsidR="003548A8" w:rsidRDefault="003548A8" w:rsidP="003548A8">
      <w:pPr>
        <w:rPr>
          <w:lang w:val="en-US"/>
        </w:rPr>
      </w:pPr>
    </w:p>
    <w:p w14:paraId="29625443" w14:textId="77777777" w:rsidR="00301562" w:rsidRDefault="00301562" w:rsidP="003548A8">
      <w:pPr>
        <w:rPr>
          <w:lang w:val="en-US"/>
        </w:rPr>
      </w:pPr>
    </w:p>
    <w:p w14:paraId="3C47585F" w14:textId="77777777" w:rsidR="00301562" w:rsidRDefault="00301562" w:rsidP="003548A8">
      <w:pPr>
        <w:rPr>
          <w:lang w:val="en-US"/>
        </w:rPr>
      </w:pPr>
    </w:p>
    <w:p w14:paraId="1815F9AC" w14:textId="77777777" w:rsidR="00301562" w:rsidRDefault="00301562" w:rsidP="003548A8">
      <w:pPr>
        <w:rPr>
          <w:lang w:val="en-US"/>
        </w:rPr>
      </w:pPr>
    </w:p>
    <w:p w14:paraId="1E180810" w14:textId="77777777" w:rsidR="00301562" w:rsidRDefault="00301562" w:rsidP="003548A8">
      <w:pPr>
        <w:rPr>
          <w:lang w:val="en-US"/>
        </w:rPr>
      </w:pPr>
    </w:p>
    <w:p w14:paraId="1AFA19B8" w14:textId="77777777" w:rsidR="00301562" w:rsidRDefault="00301562" w:rsidP="003548A8">
      <w:pPr>
        <w:rPr>
          <w:lang w:val="en-US"/>
        </w:rPr>
      </w:pPr>
    </w:p>
    <w:p w14:paraId="07B95B66" w14:textId="77777777" w:rsidR="00301562" w:rsidRDefault="00301562" w:rsidP="003548A8">
      <w:pPr>
        <w:rPr>
          <w:lang w:val="en-US"/>
        </w:rPr>
      </w:pPr>
    </w:p>
    <w:p w14:paraId="6CF40A54" w14:textId="77777777" w:rsidR="003548A8" w:rsidRPr="003548A8" w:rsidRDefault="003548A8" w:rsidP="003548A8">
      <w:pPr>
        <w:rPr>
          <w:lang w:val="en-US"/>
        </w:rPr>
      </w:pPr>
    </w:p>
    <w:p w14:paraId="693D3425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Quản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lý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nhà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sách</w:t>
      </w:r>
      <w:proofErr w:type="spellEnd"/>
    </w:p>
    <w:p w14:paraId="6C06648D" w14:textId="77777777" w:rsidR="007A1DE8" w:rsidRPr="007A1DE8" w:rsidRDefault="007A1DE8" w:rsidP="007A1DE8">
      <w:pPr>
        <w:rPr>
          <w:lang w:val="en-US"/>
        </w:rPr>
      </w:pPr>
    </w:p>
    <w:p w14:paraId="4C4C71C1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B526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BB4CEC2" w14:textId="77777777" w:rsidR="00D234F3" w:rsidRDefault="00D234F3">
      <w:pPr>
        <w:pStyle w:val="Title"/>
        <w:jc w:val="both"/>
        <w:rPr>
          <w:lang w:val="en-US"/>
        </w:rPr>
      </w:pPr>
    </w:p>
    <w:p w14:paraId="526CB38E" w14:textId="77777777" w:rsidR="003548A8" w:rsidRDefault="003548A8" w:rsidP="003548A8">
      <w:pPr>
        <w:rPr>
          <w:lang w:val="en-US"/>
        </w:rPr>
      </w:pPr>
    </w:p>
    <w:p w14:paraId="2F312893" w14:textId="77777777" w:rsidR="00301562" w:rsidRDefault="00301562" w:rsidP="003548A8">
      <w:pPr>
        <w:rPr>
          <w:lang w:val="en-US"/>
        </w:rPr>
      </w:pPr>
    </w:p>
    <w:p w14:paraId="0BEE6F04" w14:textId="77777777" w:rsidR="00301562" w:rsidRDefault="00301562" w:rsidP="003548A8">
      <w:pPr>
        <w:rPr>
          <w:lang w:val="en-US"/>
        </w:rPr>
      </w:pPr>
    </w:p>
    <w:p w14:paraId="5525973C" w14:textId="77777777" w:rsidR="00301562" w:rsidRDefault="00301562" w:rsidP="003548A8">
      <w:pPr>
        <w:rPr>
          <w:lang w:val="en-US"/>
        </w:rPr>
      </w:pPr>
    </w:p>
    <w:p w14:paraId="1E27CE23" w14:textId="77777777" w:rsidR="00301562" w:rsidRDefault="00301562" w:rsidP="003548A8">
      <w:pPr>
        <w:rPr>
          <w:lang w:val="en-US"/>
        </w:rPr>
      </w:pPr>
    </w:p>
    <w:p w14:paraId="781BD96C" w14:textId="77777777" w:rsidR="00301562" w:rsidRDefault="00301562" w:rsidP="003548A8">
      <w:pPr>
        <w:rPr>
          <w:lang w:val="en-US"/>
        </w:rPr>
      </w:pPr>
    </w:p>
    <w:p w14:paraId="5F70F3BA" w14:textId="77777777" w:rsidR="00301562" w:rsidRDefault="00301562" w:rsidP="003548A8">
      <w:pPr>
        <w:rPr>
          <w:lang w:val="en-US"/>
        </w:rPr>
      </w:pPr>
    </w:p>
    <w:p w14:paraId="0B430B34" w14:textId="77777777" w:rsidR="00301562" w:rsidRDefault="00301562" w:rsidP="003548A8">
      <w:pPr>
        <w:rPr>
          <w:lang w:val="en-US"/>
        </w:rPr>
      </w:pPr>
    </w:p>
    <w:p w14:paraId="26117B32" w14:textId="77777777" w:rsidR="00301562" w:rsidRDefault="00301562" w:rsidP="003548A8">
      <w:pPr>
        <w:rPr>
          <w:lang w:val="en-US"/>
        </w:rPr>
      </w:pPr>
    </w:p>
    <w:p w14:paraId="07AFF493" w14:textId="77777777" w:rsidR="003548A8" w:rsidRDefault="003548A8" w:rsidP="003548A8">
      <w:pPr>
        <w:rPr>
          <w:lang w:val="en-US"/>
        </w:rPr>
      </w:pPr>
    </w:p>
    <w:p w14:paraId="044662DA" w14:textId="77777777" w:rsidR="003548A8" w:rsidRDefault="003548A8" w:rsidP="003548A8">
      <w:pPr>
        <w:rPr>
          <w:lang w:val="en-US"/>
        </w:rPr>
      </w:pPr>
    </w:p>
    <w:p w14:paraId="1B4B088F" w14:textId="77777777" w:rsidR="003548A8" w:rsidRDefault="003548A8" w:rsidP="003548A8">
      <w:pPr>
        <w:rPr>
          <w:lang w:val="en-US"/>
        </w:rPr>
      </w:pPr>
    </w:p>
    <w:p w14:paraId="289414BE" w14:textId="77777777" w:rsidR="003548A8" w:rsidRDefault="003548A8" w:rsidP="003548A8">
      <w:pPr>
        <w:rPr>
          <w:lang w:val="en-US"/>
        </w:rPr>
      </w:pPr>
    </w:p>
    <w:p w14:paraId="53EC78BE" w14:textId="77777777" w:rsidR="003548A8" w:rsidRDefault="003548A8" w:rsidP="003548A8">
      <w:pPr>
        <w:rPr>
          <w:lang w:val="en-US"/>
        </w:rPr>
      </w:pPr>
    </w:p>
    <w:p w14:paraId="31E0E1F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B48E159" w14:textId="77777777" w:rsidR="003548A8" w:rsidRPr="003548A8" w:rsidRDefault="00BD1B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55F9E467" w14:textId="77777777" w:rsidR="003548A8" w:rsidRDefault="00BD1B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6EBC31C9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4CEDB3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EBC95B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2D06C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5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2A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1F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72E0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B51C79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CF8A" w14:textId="77777777" w:rsidR="00E95D0C" w:rsidRPr="003548A8" w:rsidRDefault="00BD1B8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A82A" w14:textId="77777777" w:rsidR="00E95D0C" w:rsidRPr="003548A8" w:rsidRDefault="00BD1B8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63497" w14:textId="77777777" w:rsidR="00E95D0C" w:rsidRPr="0037628A" w:rsidRDefault="00E95D0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5CD2" w14:textId="77777777" w:rsidR="00E95D0C" w:rsidRPr="003548A8" w:rsidRDefault="00BD1B8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Sang</w:t>
            </w:r>
          </w:p>
        </w:tc>
      </w:tr>
      <w:tr w:rsidR="00E95D0C" w:rsidRPr="007A1DE8" w14:paraId="4D6C23D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1F95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500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233C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CF2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6ED6AC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7DCC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7B5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99E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63E3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5F14D2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CB0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7D1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069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BAD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528E891" w14:textId="77777777" w:rsidR="00A23833" w:rsidRDefault="00A23833" w:rsidP="0031511D">
      <w:pPr>
        <w:pStyle w:val="Title"/>
        <w:rPr>
          <w:lang w:val="en-US"/>
        </w:rPr>
      </w:pPr>
    </w:p>
    <w:p w14:paraId="6D6EECF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386E92C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9AC249B" w14:textId="77777777" w:rsidR="00C14AB8" w:rsidRDefault="003859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C05568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3D55B9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F2C18A" w14:textId="77777777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GoBack"/>
      <w:bookmarkEnd w:id="2"/>
      <w:r w:rsidRPr="005F2DFA">
        <w:lastRenderedPageBreak/>
        <w:t>Sơ đồ logic</w:t>
      </w:r>
      <w:bookmarkEnd w:id="0"/>
      <w:bookmarkEnd w:id="1"/>
    </w:p>
    <w:p w14:paraId="63F77E02" w14:textId="77777777" w:rsidR="00495734" w:rsidRPr="00495734" w:rsidRDefault="00495734" w:rsidP="00495734">
      <w:r>
        <w:rPr>
          <w:noProof/>
        </w:rPr>
        <w:drawing>
          <wp:inline distT="0" distB="0" distL="0" distR="0" wp14:anchorId="0A0D8D43" wp14:editId="44F10BCC">
            <wp:extent cx="5732145" cy="4181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961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14:paraId="1BD0D23C" w14:textId="77777777" w:rsidR="003C2F0F" w:rsidRDefault="00BD1B8F" w:rsidP="00BD1B8F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Sach</w:t>
      </w:r>
      <w:proofErr w:type="spellEnd"/>
    </w:p>
    <w:p w14:paraId="351E1307" w14:textId="77777777" w:rsidR="00BD1B8F" w:rsidRPr="00BD1B8F" w:rsidRDefault="00BD1B8F" w:rsidP="00BD1B8F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BD1B8F" w:rsidRPr="005F2DFA" w14:paraId="73F9630B" w14:textId="77777777" w:rsidTr="00F10F04">
        <w:tc>
          <w:tcPr>
            <w:tcW w:w="801" w:type="dxa"/>
          </w:tcPr>
          <w:p w14:paraId="5DCCB51B" w14:textId="77777777" w:rsidR="003C2F0F" w:rsidRPr="005F2DFA" w:rsidRDefault="003C2F0F" w:rsidP="00F96EFA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</w:tcPr>
          <w:p w14:paraId="114CA42E" w14:textId="77777777" w:rsidR="003C2F0F" w:rsidRPr="005F2DFA" w:rsidRDefault="003C2F0F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</w:tcPr>
          <w:p w14:paraId="4443243F" w14:textId="77777777" w:rsidR="003C2F0F" w:rsidRPr="005F2DFA" w:rsidRDefault="003C2F0F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</w:tcPr>
          <w:p w14:paraId="5ED24CD1" w14:textId="77777777" w:rsidR="003C2F0F" w:rsidRPr="005F2DFA" w:rsidRDefault="003C2F0F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</w:tcPr>
          <w:p w14:paraId="44D9D627" w14:textId="77777777" w:rsidR="003C2F0F" w:rsidRPr="005F2DFA" w:rsidRDefault="003C2F0F" w:rsidP="00F96EFA">
            <w:pPr>
              <w:jc w:val="center"/>
            </w:pPr>
            <w:r w:rsidRPr="005F2DFA">
              <w:t>Ý nghĩa/ghi chú</w:t>
            </w:r>
          </w:p>
        </w:tc>
      </w:tr>
      <w:tr w:rsidR="00BD1B8F" w:rsidRPr="005F2DFA" w14:paraId="4CD59517" w14:textId="77777777" w:rsidTr="00F96EFA">
        <w:tc>
          <w:tcPr>
            <w:tcW w:w="801" w:type="dxa"/>
            <w:vAlign w:val="center"/>
          </w:tcPr>
          <w:p w14:paraId="415984C6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22476970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MaSach</w:t>
            </w:r>
            <w:proofErr w:type="spellEnd"/>
          </w:p>
        </w:tc>
        <w:tc>
          <w:tcPr>
            <w:tcW w:w="1688" w:type="dxa"/>
            <w:vAlign w:val="center"/>
          </w:tcPr>
          <w:p w14:paraId="28A4A86F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FDE6D62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  <w:vAlign w:val="center"/>
          </w:tcPr>
          <w:p w14:paraId="2317383F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02C8704D" w14:textId="77777777" w:rsidTr="00F96EFA">
        <w:tc>
          <w:tcPr>
            <w:tcW w:w="801" w:type="dxa"/>
            <w:vAlign w:val="center"/>
          </w:tcPr>
          <w:p w14:paraId="38C562C8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076B5AD1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TenSach</w:t>
            </w:r>
            <w:proofErr w:type="spellEnd"/>
          </w:p>
        </w:tc>
        <w:tc>
          <w:tcPr>
            <w:tcW w:w="1688" w:type="dxa"/>
            <w:vAlign w:val="center"/>
          </w:tcPr>
          <w:p w14:paraId="3C87B454" w14:textId="77777777" w:rsidR="003C2F0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 w:rsidRPr="00BD1B8F">
              <w:rPr>
                <w:lang w:val="en-US"/>
              </w:rPr>
              <w:t>nvarchar</w:t>
            </w:r>
            <w:proofErr w:type="spellEnd"/>
            <w:r w:rsidRPr="00BD1B8F">
              <w:rPr>
                <w:lang w:val="en-US"/>
              </w:rPr>
              <w:t>(</w:t>
            </w:r>
            <w:proofErr w:type="gramEnd"/>
            <w:r w:rsidRPr="00BD1B8F">
              <w:rPr>
                <w:lang w:val="en-US"/>
              </w:rPr>
              <w:t>200)</w:t>
            </w:r>
          </w:p>
        </w:tc>
        <w:tc>
          <w:tcPr>
            <w:tcW w:w="1688" w:type="dxa"/>
            <w:vAlign w:val="center"/>
          </w:tcPr>
          <w:p w14:paraId="3D1DE165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3E5CA23A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6545871C" w14:textId="77777777" w:rsidTr="00F96EFA">
        <w:tc>
          <w:tcPr>
            <w:tcW w:w="801" w:type="dxa"/>
            <w:vAlign w:val="center"/>
          </w:tcPr>
          <w:p w14:paraId="5E88FCA8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4851AC3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TacGia</w:t>
            </w:r>
            <w:proofErr w:type="spellEnd"/>
          </w:p>
        </w:tc>
        <w:tc>
          <w:tcPr>
            <w:tcW w:w="1688" w:type="dxa"/>
            <w:vAlign w:val="center"/>
          </w:tcPr>
          <w:p w14:paraId="0047F1FB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 w:rsidRPr="00BD1B8F">
              <w:rPr>
                <w:lang w:val="en-US"/>
              </w:rPr>
              <w:t>nvarchar</w:t>
            </w:r>
            <w:proofErr w:type="spellEnd"/>
            <w:r w:rsidRPr="00BD1B8F">
              <w:rPr>
                <w:lang w:val="en-US"/>
              </w:rPr>
              <w:t>(</w:t>
            </w:r>
            <w:proofErr w:type="gramEnd"/>
            <w:r w:rsidRPr="00BD1B8F">
              <w:rPr>
                <w:lang w:val="en-US"/>
              </w:rPr>
              <w:t>100)</w:t>
            </w:r>
          </w:p>
        </w:tc>
        <w:tc>
          <w:tcPr>
            <w:tcW w:w="1688" w:type="dxa"/>
            <w:vAlign w:val="center"/>
          </w:tcPr>
          <w:p w14:paraId="631AC84E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158332EE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23DC0D10" w14:textId="77777777" w:rsidTr="00F96EFA">
        <w:tc>
          <w:tcPr>
            <w:tcW w:w="801" w:type="dxa"/>
            <w:vAlign w:val="center"/>
          </w:tcPr>
          <w:p w14:paraId="375D3548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0DD1EB84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DonGiaNhap</w:t>
            </w:r>
            <w:proofErr w:type="spellEnd"/>
          </w:p>
        </w:tc>
        <w:tc>
          <w:tcPr>
            <w:tcW w:w="1688" w:type="dxa"/>
            <w:vAlign w:val="center"/>
          </w:tcPr>
          <w:p w14:paraId="4944F10F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float</w:t>
            </w:r>
          </w:p>
        </w:tc>
        <w:tc>
          <w:tcPr>
            <w:tcW w:w="1688" w:type="dxa"/>
            <w:vAlign w:val="center"/>
          </w:tcPr>
          <w:p w14:paraId="74E09893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674A2E38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5208441D" w14:textId="77777777" w:rsidTr="00F96EFA">
        <w:tc>
          <w:tcPr>
            <w:tcW w:w="801" w:type="dxa"/>
            <w:vAlign w:val="center"/>
          </w:tcPr>
          <w:p w14:paraId="4BEDD5CF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7E304C79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DonGiaBan</w:t>
            </w:r>
            <w:proofErr w:type="spellEnd"/>
          </w:p>
        </w:tc>
        <w:tc>
          <w:tcPr>
            <w:tcW w:w="1688" w:type="dxa"/>
            <w:vAlign w:val="center"/>
          </w:tcPr>
          <w:p w14:paraId="1DF2BBD7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float</w:t>
            </w:r>
          </w:p>
        </w:tc>
        <w:tc>
          <w:tcPr>
            <w:tcW w:w="1688" w:type="dxa"/>
            <w:vAlign w:val="center"/>
          </w:tcPr>
          <w:p w14:paraId="041CE094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62E04D74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0272C3F6" w14:textId="77777777" w:rsidTr="00F96EFA">
        <w:tc>
          <w:tcPr>
            <w:tcW w:w="801" w:type="dxa"/>
            <w:vAlign w:val="center"/>
          </w:tcPr>
          <w:p w14:paraId="2229F8BC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6</w:t>
            </w:r>
          </w:p>
        </w:tc>
        <w:tc>
          <w:tcPr>
            <w:tcW w:w="1833" w:type="dxa"/>
            <w:vAlign w:val="center"/>
          </w:tcPr>
          <w:p w14:paraId="3F3802DD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SoLuong</w:t>
            </w:r>
            <w:proofErr w:type="spellEnd"/>
          </w:p>
        </w:tc>
        <w:tc>
          <w:tcPr>
            <w:tcW w:w="1688" w:type="dxa"/>
            <w:vAlign w:val="center"/>
          </w:tcPr>
          <w:p w14:paraId="62D2A576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6227D27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3428207A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250EF85D" w14:textId="77777777" w:rsidTr="00F96EFA">
        <w:tc>
          <w:tcPr>
            <w:tcW w:w="801" w:type="dxa"/>
            <w:vAlign w:val="center"/>
          </w:tcPr>
          <w:p w14:paraId="07D46D77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  <w:vAlign w:val="center"/>
          </w:tcPr>
          <w:p w14:paraId="7B783171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MaLoai</w:t>
            </w:r>
            <w:proofErr w:type="spellEnd"/>
          </w:p>
        </w:tc>
        <w:tc>
          <w:tcPr>
            <w:tcW w:w="1688" w:type="dxa"/>
            <w:vAlign w:val="center"/>
          </w:tcPr>
          <w:p w14:paraId="4D0DAA43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D1B8F">
              <w:rPr>
                <w:lang w:val="en-US"/>
              </w:rPr>
              <w:t>nt</w:t>
            </w:r>
          </w:p>
        </w:tc>
        <w:tc>
          <w:tcPr>
            <w:tcW w:w="1688" w:type="dxa"/>
            <w:vAlign w:val="center"/>
          </w:tcPr>
          <w:p w14:paraId="20499E6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  <w:vAlign w:val="center"/>
          </w:tcPr>
          <w:p w14:paraId="434E11D5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Tham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chiếu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tới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MaLoai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trong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bảng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TheLoai</w:t>
            </w:r>
            <w:proofErr w:type="spellEnd"/>
          </w:p>
        </w:tc>
      </w:tr>
    </w:tbl>
    <w:p w14:paraId="4A5AD569" w14:textId="77777777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19B9FDE1" w14:textId="77777777" w:rsidR="00BD1B8F" w:rsidRDefault="00BD1B8F" w:rsidP="00BD1B8F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TheLoai</w:t>
      </w:r>
      <w:proofErr w:type="spellEnd"/>
    </w:p>
    <w:p w14:paraId="0F4D6753" w14:textId="77777777" w:rsidR="00BD1B8F" w:rsidRPr="00BD1B8F" w:rsidRDefault="00BD1B8F" w:rsidP="00BD1B8F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BD1B8F" w:rsidRPr="005F2DFA" w14:paraId="2D0B5901" w14:textId="77777777" w:rsidTr="00BD1B8F">
        <w:tc>
          <w:tcPr>
            <w:tcW w:w="771" w:type="dxa"/>
          </w:tcPr>
          <w:p w14:paraId="278192AD" w14:textId="77777777" w:rsidR="00BD1B8F" w:rsidRPr="005F2DFA" w:rsidRDefault="00BD1B8F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30E4C12E" w14:textId="77777777" w:rsidR="00BD1B8F" w:rsidRPr="005F2DFA" w:rsidRDefault="00BD1B8F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2D3BC61" w14:textId="77777777" w:rsidR="00BD1B8F" w:rsidRPr="005F2DFA" w:rsidRDefault="00BD1B8F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1FEEB7B2" w14:textId="77777777" w:rsidR="00BD1B8F" w:rsidRPr="005F2DFA" w:rsidRDefault="00BD1B8F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2409F511" w14:textId="77777777" w:rsidR="00BD1B8F" w:rsidRPr="005F2DFA" w:rsidRDefault="00BD1B8F" w:rsidP="00F96EFA">
            <w:pPr>
              <w:jc w:val="center"/>
            </w:pPr>
            <w:r w:rsidRPr="005F2DFA">
              <w:t>Ý nghĩa/ghi chú</w:t>
            </w:r>
          </w:p>
        </w:tc>
      </w:tr>
      <w:tr w:rsidR="00BD1B8F" w:rsidRPr="005F2DFA" w14:paraId="2446C6F8" w14:textId="77777777" w:rsidTr="00BD1B8F">
        <w:tc>
          <w:tcPr>
            <w:tcW w:w="771" w:type="dxa"/>
          </w:tcPr>
          <w:p w14:paraId="27624E50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01630977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2296" w:type="dxa"/>
          </w:tcPr>
          <w:p w14:paraId="4F6EC8C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6818B2F6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16966FAC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4A96DFEA" w14:textId="77777777" w:rsidTr="00BD1B8F">
        <w:tc>
          <w:tcPr>
            <w:tcW w:w="771" w:type="dxa"/>
          </w:tcPr>
          <w:p w14:paraId="4A4BD56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5A4600C5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Ten</w:t>
            </w:r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2296" w:type="dxa"/>
          </w:tcPr>
          <w:p w14:paraId="4A985C2F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52155003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6AB743C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</w:tbl>
    <w:p w14:paraId="1918DDBD" w14:textId="77777777" w:rsidR="00BD1B8F" w:rsidRDefault="00BD1B8F" w:rsidP="00BD1B8F">
      <w:pPr>
        <w:rPr>
          <w:lang w:val="en-US"/>
        </w:rPr>
      </w:pPr>
    </w:p>
    <w:p w14:paraId="69FF6B4F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PhieuNhapSach</w:t>
      </w:r>
      <w:proofErr w:type="spellEnd"/>
    </w:p>
    <w:p w14:paraId="06C492C4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40D37370" w14:textId="77777777" w:rsidTr="00A95621">
        <w:tc>
          <w:tcPr>
            <w:tcW w:w="771" w:type="dxa"/>
          </w:tcPr>
          <w:p w14:paraId="3E3F0D3E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3EBEB87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CB75203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7FD2313A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3DB76CBD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41B5D34C" w14:textId="77777777" w:rsidTr="00A95621">
        <w:tc>
          <w:tcPr>
            <w:tcW w:w="771" w:type="dxa"/>
          </w:tcPr>
          <w:p w14:paraId="0B00754B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2BA07D6A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PhieuNhap</w:t>
            </w:r>
            <w:proofErr w:type="spellEnd"/>
          </w:p>
        </w:tc>
        <w:tc>
          <w:tcPr>
            <w:tcW w:w="2296" w:type="dxa"/>
          </w:tcPr>
          <w:p w14:paraId="46F803B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33B2F312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7323DBD8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0485AAFD" w14:textId="77777777" w:rsidTr="00A95621">
        <w:tc>
          <w:tcPr>
            <w:tcW w:w="771" w:type="dxa"/>
          </w:tcPr>
          <w:p w14:paraId="7777DEC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4CA96B47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NgayNhap</w:t>
            </w:r>
            <w:proofErr w:type="spellEnd"/>
          </w:p>
        </w:tc>
        <w:tc>
          <w:tcPr>
            <w:tcW w:w="2296" w:type="dxa"/>
          </w:tcPr>
          <w:p w14:paraId="1A8562A1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8" w:type="dxa"/>
          </w:tcPr>
          <w:p w14:paraId="0A257A2E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5ACCF952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0B62A5D0" w14:textId="77777777" w:rsidTr="00A95621">
        <w:tc>
          <w:tcPr>
            <w:tcW w:w="771" w:type="dxa"/>
          </w:tcPr>
          <w:p w14:paraId="16FD6A7A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</w:tcPr>
          <w:p w14:paraId="12EA9780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2296" w:type="dxa"/>
          </w:tcPr>
          <w:p w14:paraId="4CC2C06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</w:tcPr>
          <w:p w14:paraId="665CCE8B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16C862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</w:tbl>
    <w:p w14:paraId="627FDFC5" w14:textId="77777777" w:rsidR="00F96EFA" w:rsidRDefault="00F96EFA" w:rsidP="00F96EFA">
      <w:pPr>
        <w:rPr>
          <w:lang w:val="en-US"/>
        </w:rPr>
      </w:pPr>
    </w:p>
    <w:p w14:paraId="5EB88625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ChiTietPhieuNhap</w:t>
      </w:r>
      <w:proofErr w:type="spellEnd"/>
    </w:p>
    <w:p w14:paraId="67FF23C3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DA38C42" w14:textId="77777777" w:rsidTr="00A95621">
        <w:tc>
          <w:tcPr>
            <w:tcW w:w="771" w:type="dxa"/>
          </w:tcPr>
          <w:p w14:paraId="420BE660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5D91D859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F25C89E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278E19A9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117B2E15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2D046C04" w14:textId="77777777" w:rsidTr="00F96EFA">
        <w:tc>
          <w:tcPr>
            <w:tcW w:w="771" w:type="dxa"/>
            <w:vAlign w:val="center"/>
          </w:tcPr>
          <w:p w14:paraId="4648956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6998203A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PhieuNhap</w:t>
            </w:r>
            <w:proofErr w:type="spellEnd"/>
          </w:p>
        </w:tc>
        <w:tc>
          <w:tcPr>
            <w:tcW w:w="2296" w:type="dxa"/>
            <w:vAlign w:val="center"/>
          </w:tcPr>
          <w:p w14:paraId="0C19376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E7008B8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6B0B568E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MaPhieuNhap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PhieuNhapSach</w:t>
            </w:r>
            <w:proofErr w:type="spellEnd"/>
          </w:p>
        </w:tc>
      </w:tr>
      <w:tr w:rsidR="00F96EFA" w:rsidRPr="005F2DFA" w14:paraId="1C6E46BF" w14:textId="77777777" w:rsidTr="00F96EFA">
        <w:tc>
          <w:tcPr>
            <w:tcW w:w="771" w:type="dxa"/>
            <w:vAlign w:val="center"/>
          </w:tcPr>
          <w:p w14:paraId="1DB0949F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1A424FF6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2296" w:type="dxa"/>
            <w:vAlign w:val="center"/>
          </w:tcPr>
          <w:p w14:paraId="7D024CAE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5C44B7E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34F189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</w:tr>
      <w:tr w:rsidR="00F96EFA" w:rsidRPr="005F2DFA" w14:paraId="7C19F551" w14:textId="77777777" w:rsidTr="00F96EFA">
        <w:tc>
          <w:tcPr>
            <w:tcW w:w="771" w:type="dxa"/>
            <w:vAlign w:val="center"/>
          </w:tcPr>
          <w:p w14:paraId="4D9CDF9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163A3AF0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SoLuongNhap</w:t>
            </w:r>
            <w:proofErr w:type="spellEnd"/>
          </w:p>
        </w:tc>
        <w:tc>
          <w:tcPr>
            <w:tcW w:w="2296" w:type="dxa"/>
            <w:vAlign w:val="center"/>
          </w:tcPr>
          <w:p w14:paraId="52F3BA90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B491B0C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6E9F9B69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</w:tbl>
    <w:p w14:paraId="0AE50D1B" w14:textId="77777777" w:rsidR="00F96EFA" w:rsidRDefault="00F96EFA" w:rsidP="00F96EFA">
      <w:pPr>
        <w:rPr>
          <w:lang w:val="en-US"/>
        </w:rPr>
      </w:pPr>
    </w:p>
    <w:p w14:paraId="10346ED9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KhachHang</w:t>
      </w:r>
      <w:proofErr w:type="spellEnd"/>
    </w:p>
    <w:p w14:paraId="468D2A7D" w14:textId="77777777" w:rsidR="00F96EFA" w:rsidRP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43257615" w14:textId="77777777" w:rsidTr="00A95621">
        <w:tc>
          <w:tcPr>
            <w:tcW w:w="771" w:type="dxa"/>
          </w:tcPr>
          <w:p w14:paraId="30A3C4F8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5C8237B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A05E0CD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0E8DFE61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786483E9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2ACCB414" w14:textId="77777777" w:rsidTr="00A95621">
        <w:tc>
          <w:tcPr>
            <w:tcW w:w="771" w:type="dxa"/>
          </w:tcPr>
          <w:p w14:paraId="0F2FE7F6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3BE28429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KH</w:t>
            </w:r>
            <w:proofErr w:type="spellEnd"/>
          </w:p>
        </w:tc>
        <w:tc>
          <w:tcPr>
            <w:tcW w:w="2296" w:type="dxa"/>
          </w:tcPr>
          <w:p w14:paraId="7BF4F0C8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7EC62B5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13792D54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52AE766A" w14:textId="77777777" w:rsidTr="00A95621">
        <w:tc>
          <w:tcPr>
            <w:tcW w:w="771" w:type="dxa"/>
          </w:tcPr>
          <w:p w14:paraId="0A251E76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4D0E5B6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296" w:type="dxa"/>
          </w:tcPr>
          <w:p w14:paraId="3AD448CB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7CF96231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0638F8D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D864EF3" w14:textId="77777777" w:rsidTr="00A95621">
        <w:tc>
          <w:tcPr>
            <w:tcW w:w="771" w:type="dxa"/>
          </w:tcPr>
          <w:p w14:paraId="0A01B07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</w:tcPr>
          <w:p w14:paraId="7DDB13D9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2296" w:type="dxa"/>
          </w:tcPr>
          <w:p w14:paraId="5895777F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500)</w:t>
            </w:r>
          </w:p>
        </w:tc>
        <w:tc>
          <w:tcPr>
            <w:tcW w:w="1508" w:type="dxa"/>
          </w:tcPr>
          <w:p w14:paraId="79163327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63B54E36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7E3221E" w14:textId="77777777" w:rsidTr="00A95621">
        <w:tc>
          <w:tcPr>
            <w:tcW w:w="771" w:type="dxa"/>
          </w:tcPr>
          <w:p w14:paraId="648F983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</w:tcPr>
          <w:p w14:paraId="73D065C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96" w:type="dxa"/>
          </w:tcPr>
          <w:p w14:paraId="1CDE5D2A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19A8D91F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7D9E2AF6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78EFEFB3" w14:textId="77777777" w:rsidTr="00A95621">
        <w:tc>
          <w:tcPr>
            <w:tcW w:w="771" w:type="dxa"/>
          </w:tcPr>
          <w:p w14:paraId="1FA0B164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8" w:type="dxa"/>
          </w:tcPr>
          <w:p w14:paraId="72C210A8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2296" w:type="dxa"/>
          </w:tcPr>
          <w:p w14:paraId="1A05FA3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508" w:type="dxa"/>
          </w:tcPr>
          <w:p w14:paraId="725DBDB7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144013B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1D6ABCCE" w14:textId="77777777" w:rsidTr="00A95621">
        <w:tc>
          <w:tcPr>
            <w:tcW w:w="771" w:type="dxa"/>
          </w:tcPr>
          <w:p w14:paraId="27CB99D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8" w:type="dxa"/>
          </w:tcPr>
          <w:p w14:paraId="48DAAC98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TienNo</w:t>
            </w:r>
            <w:proofErr w:type="spellEnd"/>
          </w:p>
        </w:tc>
        <w:tc>
          <w:tcPr>
            <w:tcW w:w="2296" w:type="dxa"/>
          </w:tcPr>
          <w:p w14:paraId="081C1FF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</w:tcPr>
          <w:p w14:paraId="3A03B514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3B46926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</w:tbl>
    <w:p w14:paraId="22D9E056" w14:textId="77777777" w:rsidR="00F96EFA" w:rsidRDefault="00F96EFA" w:rsidP="00F96EFA">
      <w:pPr>
        <w:rPr>
          <w:lang w:val="en-US"/>
        </w:rPr>
      </w:pPr>
    </w:p>
    <w:p w14:paraId="1B80113F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HoaDonBanSach</w:t>
      </w:r>
      <w:proofErr w:type="spellEnd"/>
    </w:p>
    <w:p w14:paraId="1B2254BD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83F5147" w14:textId="77777777" w:rsidTr="00A95621">
        <w:tc>
          <w:tcPr>
            <w:tcW w:w="771" w:type="dxa"/>
          </w:tcPr>
          <w:p w14:paraId="0F1988A4" w14:textId="77777777" w:rsidR="00F96EFA" w:rsidRPr="005F2DFA" w:rsidRDefault="00F96EFA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619BB4F9" w14:textId="77777777" w:rsidR="00F96EFA" w:rsidRPr="005F2DFA" w:rsidRDefault="00F96EFA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2D7A938B" w14:textId="77777777" w:rsidR="00F96EFA" w:rsidRPr="005F2DFA" w:rsidRDefault="00F96EFA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527B023A" w14:textId="77777777" w:rsidR="00F96EFA" w:rsidRPr="005F2DFA" w:rsidRDefault="00F96EFA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541156E4" w14:textId="77777777" w:rsidR="00F96EFA" w:rsidRPr="005F2DFA" w:rsidRDefault="00F96EFA" w:rsidP="00F96EFA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37D0D911" w14:textId="77777777" w:rsidTr="00F96EFA">
        <w:tc>
          <w:tcPr>
            <w:tcW w:w="771" w:type="dxa"/>
            <w:vAlign w:val="center"/>
          </w:tcPr>
          <w:p w14:paraId="701DF292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47EFCCD1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aHoaDon</w:t>
            </w:r>
            <w:proofErr w:type="spellEnd"/>
          </w:p>
        </w:tc>
        <w:tc>
          <w:tcPr>
            <w:tcW w:w="2296" w:type="dxa"/>
            <w:vAlign w:val="center"/>
          </w:tcPr>
          <w:p w14:paraId="5591387A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F309642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  <w:vAlign w:val="center"/>
          </w:tcPr>
          <w:p w14:paraId="46013812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1EFCE65" w14:textId="77777777" w:rsidTr="00F96EFA">
        <w:tc>
          <w:tcPr>
            <w:tcW w:w="771" w:type="dxa"/>
            <w:vAlign w:val="center"/>
          </w:tcPr>
          <w:p w14:paraId="6224227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1F4A048C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2296" w:type="dxa"/>
            <w:vAlign w:val="center"/>
          </w:tcPr>
          <w:p w14:paraId="759D2AE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vAlign w:val="center"/>
          </w:tcPr>
          <w:p w14:paraId="2982C02C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181327F0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404E4DDE" w14:textId="77777777" w:rsidTr="00F96EFA">
        <w:tc>
          <w:tcPr>
            <w:tcW w:w="771" w:type="dxa"/>
            <w:vAlign w:val="center"/>
          </w:tcPr>
          <w:p w14:paraId="57CDD8F9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0F09B1F6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2296" w:type="dxa"/>
            <w:vAlign w:val="center"/>
          </w:tcPr>
          <w:p w14:paraId="01FCD442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5B6789B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2E1A4177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170E1D1C" w14:textId="77777777" w:rsidR="00F96EFA" w:rsidRDefault="00F96EFA" w:rsidP="00F96EFA">
      <w:pPr>
        <w:rPr>
          <w:lang w:val="en-US"/>
        </w:rPr>
      </w:pPr>
    </w:p>
    <w:p w14:paraId="137F7E63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ChiTietHoaDonBanSach</w:t>
      </w:r>
      <w:proofErr w:type="spellEnd"/>
    </w:p>
    <w:p w14:paraId="1D204CD2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7473F0B" w14:textId="77777777" w:rsidTr="00F96EFA">
        <w:tc>
          <w:tcPr>
            <w:tcW w:w="771" w:type="dxa"/>
            <w:vAlign w:val="center"/>
          </w:tcPr>
          <w:p w14:paraId="7B2FD83F" w14:textId="77777777" w:rsidR="00F96EFA" w:rsidRPr="005F2DFA" w:rsidRDefault="00F96EFA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  <w:vAlign w:val="center"/>
          </w:tcPr>
          <w:p w14:paraId="7587DF6C" w14:textId="77777777" w:rsidR="00F96EFA" w:rsidRPr="005F2DFA" w:rsidRDefault="00F96EFA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  <w:vAlign w:val="center"/>
          </w:tcPr>
          <w:p w14:paraId="789319DB" w14:textId="77777777" w:rsidR="00F96EFA" w:rsidRPr="005F2DFA" w:rsidRDefault="00F96EFA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  <w:vAlign w:val="center"/>
          </w:tcPr>
          <w:p w14:paraId="3E53EEDB" w14:textId="77777777" w:rsidR="00F96EFA" w:rsidRPr="005F2DFA" w:rsidRDefault="00F96EFA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  <w:vAlign w:val="center"/>
          </w:tcPr>
          <w:p w14:paraId="34FF0A9F" w14:textId="77777777" w:rsidR="00F96EFA" w:rsidRPr="005F2DFA" w:rsidRDefault="00F96EFA" w:rsidP="00F96EFA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548F0C26" w14:textId="77777777" w:rsidTr="00F96EFA">
        <w:tc>
          <w:tcPr>
            <w:tcW w:w="771" w:type="dxa"/>
            <w:vAlign w:val="center"/>
          </w:tcPr>
          <w:p w14:paraId="434A5533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15B354F4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aHoaDon</w:t>
            </w:r>
            <w:proofErr w:type="spellEnd"/>
          </w:p>
        </w:tc>
        <w:tc>
          <w:tcPr>
            <w:tcW w:w="2296" w:type="dxa"/>
            <w:vAlign w:val="center"/>
          </w:tcPr>
          <w:p w14:paraId="1BCEDCC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9F954E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1D39FC4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MaHoaDon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HoaDonBanSach</w:t>
            </w:r>
            <w:proofErr w:type="spellEnd"/>
          </w:p>
        </w:tc>
      </w:tr>
      <w:tr w:rsidR="00F96EFA" w:rsidRPr="005F2DFA" w14:paraId="0FAA4E8A" w14:textId="77777777" w:rsidTr="00F96EFA">
        <w:tc>
          <w:tcPr>
            <w:tcW w:w="771" w:type="dxa"/>
            <w:vAlign w:val="center"/>
          </w:tcPr>
          <w:p w14:paraId="0ED1F309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276562F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2296" w:type="dxa"/>
            <w:vAlign w:val="center"/>
          </w:tcPr>
          <w:p w14:paraId="77921DC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B8E48A5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C85AF7E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</w:tr>
      <w:tr w:rsidR="00F96EFA" w:rsidRPr="005F2DFA" w14:paraId="0BD0856D" w14:textId="77777777" w:rsidTr="00F96EFA">
        <w:tc>
          <w:tcPr>
            <w:tcW w:w="771" w:type="dxa"/>
            <w:vAlign w:val="center"/>
          </w:tcPr>
          <w:p w14:paraId="1393CED7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2872C541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2296" w:type="dxa"/>
            <w:vAlign w:val="center"/>
          </w:tcPr>
          <w:p w14:paraId="56061C76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437ED08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525" w:type="dxa"/>
            <w:vAlign w:val="center"/>
          </w:tcPr>
          <w:p w14:paraId="7311C57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14:paraId="599B665C" w14:textId="77777777" w:rsidR="00F96EFA" w:rsidRDefault="00F96EFA" w:rsidP="00F96EFA">
      <w:pPr>
        <w:rPr>
          <w:lang w:val="en-US"/>
        </w:rPr>
      </w:pPr>
    </w:p>
    <w:p w14:paraId="39B2C75E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</w:t>
      </w:r>
      <w:proofErr w:type="spellEnd"/>
    </w:p>
    <w:p w14:paraId="1A9722DD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15DCA938" w14:textId="77777777" w:rsidTr="00A95621">
        <w:tc>
          <w:tcPr>
            <w:tcW w:w="771" w:type="dxa"/>
          </w:tcPr>
          <w:p w14:paraId="3321373A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C5075BA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5C12940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6E585D6E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4F05355A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66CE28F2" w14:textId="77777777" w:rsidTr="00A95621">
        <w:tc>
          <w:tcPr>
            <w:tcW w:w="771" w:type="dxa"/>
            <w:vAlign w:val="center"/>
          </w:tcPr>
          <w:p w14:paraId="4D5495EC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41084AA3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aPhieu</w:t>
            </w:r>
            <w:proofErr w:type="spellEnd"/>
          </w:p>
        </w:tc>
        <w:tc>
          <w:tcPr>
            <w:tcW w:w="2296" w:type="dxa"/>
            <w:vAlign w:val="center"/>
          </w:tcPr>
          <w:p w14:paraId="7624292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44AAFA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  <w:vAlign w:val="center"/>
          </w:tcPr>
          <w:p w14:paraId="204088D5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712C29E8" w14:textId="77777777" w:rsidTr="00A95621">
        <w:tc>
          <w:tcPr>
            <w:tcW w:w="771" w:type="dxa"/>
            <w:vAlign w:val="center"/>
          </w:tcPr>
          <w:p w14:paraId="0E05B66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0C32D21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NgayThuTien</w:t>
            </w:r>
            <w:proofErr w:type="spellEnd"/>
          </w:p>
        </w:tc>
        <w:tc>
          <w:tcPr>
            <w:tcW w:w="2296" w:type="dxa"/>
            <w:vAlign w:val="center"/>
          </w:tcPr>
          <w:p w14:paraId="14B2022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8" w:type="dxa"/>
            <w:vAlign w:val="center"/>
          </w:tcPr>
          <w:p w14:paraId="0C08CD6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48BC0C2E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4C33E70C" w14:textId="77777777" w:rsidTr="00A95621">
        <w:tc>
          <w:tcPr>
            <w:tcW w:w="771" w:type="dxa"/>
            <w:vAlign w:val="center"/>
          </w:tcPr>
          <w:p w14:paraId="4650AA62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1FA54A3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SoTienThu</w:t>
            </w:r>
            <w:proofErr w:type="spellEnd"/>
          </w:p>
        </w:tc>
        <w:tc>
          <w:tcPr>
            <w:tcW w:w="2296" w:type="dxa"/>
            <w:vAlign w:val="center"/>
          </w:tcPr>
          <w:p w14:paraId="231E01CB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vAlign w:val="center"/>
          </w:tcPr>
          <w:p w14:paraId="51379758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525" w:type="dxa"/>
            <w:vAlign w:val="center"/>
          </w:tcPr>
          <w:p w14:paraId="5CB5F990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F96EFA" w:rsidRPr="005F2DFA" w14:paraId="603A3F49" w14:textId="77777777" w:rsidTr="00A95621">
        <w:tc>
          <w:tcPr>
            <w:tcW w:w="771" w:type="dxa"/>
            <w:vAlign w:val="center"/>
          </w:tcPr>
          <w:p w14:paraId="7E339A1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  <w:vAlign w:val="center"/>
          </w:tcPr>
          <w:p w14:paraId="1CAC33D0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2296" w:type="dxa"/>
            <w:vAlign w:val="center"/>
          </w:tcPr>
          <w:p w14:paraId="154C6DF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0241199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72C3E522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</w:tr>
    </w:tbl>
    <w:p w14:paraId="359AD020" w14:textId="77777777" w:rsidR="00F96EFA" w:rsidRDefault="00F96EFA" w:rsidP="00F96EFA">
      <w:pPr>
        <w:rPr>
          <w:lang w:val="en-US"/>
        </w:rPr>
      </w:pPr>
    </w:p>
    <w:p w14:paraId="0F2F3817" w14:textId="77777777" w:rsidR="00495734" w:rsidRDefault="00495734" w:rsidP="00F96EFA">
      <w:pPr>
        <w:rPr>
          <w:lang w:val="en-US"/>
        </w:rPr>
      </w:pPr>
    </w:p>
    <w:p w14:paraId="21878361" w14:textId="77777777" w:rsidR="00495734" w:rsidRDefault="00495734" w:rsidP="00F96EFA">
      <w:pPr>
        <w:rPr>
          <w:lang w:val="en-US"/>
        </w:rPr>
      </w:pPr>
    </w:p>
    <w:p w14:paraId="66C7DC7B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PhieuThuTienNo</w:t>
      </w:r>
      <w:proofErr w:type="spellEnd"/>
    </w:p>
    <w:p w14:paraId="1C623606" w14:textId="77777777" w:rsidR="00495734" w:rsidRPr="00495734" w:rsidRDefault="00495734" w:rsidP="00495734">
      <w:pPr>
        <w:rPr>
          <w:lang w:val="en-US"/>
        </w:rPr>
      </w:pPr>
    </w:p>
    <w:p w14:paraId="7EBF47C3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190E303B" w14:textId="77777777" w:rsidTr="00A95621">
        <w:tc>
          <w:tcPr>
            <w:tcW w:w="771" w:type="dxa"/>
          </w:tcPr>
          <w:p w14:paraId="0B30FDE7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71893658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7F6CD59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1230A115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6EA05C9F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12E95995" w14:textId="77777777" w:rsidTr="00495734">
        <w:tc>
          <w:tcPr>
            <w:tcW w:w="771" w:type="dxa"/>
            <w:vAlign w:val="center"/>
          </w:tcPr>
          <w:p w14:paraId="505D13A3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1DC723A4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</w:t>
            </w:r>
            <w:r w:rsidR="00495734">
              <w:rPr>
                <w:lang w:val="en-US"/>
              </w:rPr>
              <w:t>Phieu</w:t>
            </w:r>
            <w:proofErr w:type="spellEnd"/>
          </w:p>
        </w:tc>
        <w:tc>
          <w:tcPr>
            <w:tcW w:w="2296" w:type="dxa"/>
            <w:vAlign w:val="center"/>
          </w:tcPr>
          <w:p w14:paraId="7BAF12BB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066E8D11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 w:rsidR="00495734">
              <w:rPr>
                <w:lang w:val="en-US"/>
              </w:rPr>
              <w:t xml:space="preserve">, </w:t>
            </w:r>
            <w:proofErr w:type="spellStart"/>
            <w:r w:rsidR="00495734">
              <w:rPr>
                <w:lang w:val="en-US"/>
              </w:rPr>
              <w:t>khóa</w:t>
            </w:r>
            <w:proofErr w:type="spellEnd"/>
            <w:r w:rsidR="00495734">
              <w:rPr>
                <w:lang w:val="en-US"/>
              </w:rPr>
              <w:t xml:space="preserve"> </w:t>
            </w:r>
            <w:proofErr w:type="spellStart"/>
            <w:r w:rsidR="00495734"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A2685D6" w14:textId="77777777" w:rsidR="00F96EFA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PhieuThuTien</w:t>
            </w:r>
            <w:proofErr w:type="spellEnd"/>
          </w:p>
        </w:tc>
      </w:tr>
    </w:tbl>
    <w:p w14:paraId="1D1E5FC1" w14:textId="77777777" w:rsidR="00F96EFA" w:rsidRDefault="00F96EFA" w:rsidP="00F96EFA">
      <w:pPr>
        <w:rPr>
          <w:lang w:val="en-US"/>
        </w:rPr>
      </w:pPr>
    </w:p>
    <w:p w14:paraId="314C328D" w14:textId="77777777" w:rsidR="00495734" w:rsidRDefault="00495734" w:rsidP="00495734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PhieuThuTienSach</w:t>
      </w:r>
      <w:proofErr w:type="spellEnd"/>
    </w:p>
    <w:p w14:paraId="533C10FB" w14:textId="77777777" w:rsidR="00495734" w:rsidRDefault="00495734" w:rsidP="00495734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495734" w:rsidRPr="005F2DFA" w14:paraId="52667D6A" w14:textId="77777777" w:rsidTr="00A95621">
        <w:tc>
          <w:tcPr>
            <w:tcW w:w="771" w:type="dxa"/>
          </w:tcPr>
          <w:p w14:paraId="42644B25" w14:textId="77777777" w:rsidR="00495734" w:rsidRPr="005F2DFA" w:rsidRDefault="00495734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CA39BBE" w14:textId="77777777" w:rsidR="00495734" w:rsidRPr="005F2DFA" w:rsidRDefault="00495734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4B9A7E92" w14:textId="77777777" w:rsidR="00495734" w:rsidRPr="005F2DFA" w:rsidRDefault="00495734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00F689E0" w14:textId="77777777" w:rsidR="00495734" w:rsidRPr="005F2DFA" w:rsidRDefault="00495734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0D13F9E5" w14:textId="77777777" w:rsidR="00495734" w:rsidRPr="005F2DFA" w:rsidRDefault="00495734" w:rsidP="00A95621">
            <w:pPr>
              <w:jc w:val="center"/>
            </w:pPr>
            <w:r w:rsidRPr="005F2DFA">
              <w:t>Ý nghĩa/ghi chú</w:t>
            </w:r>
          </w:p>
        </w:tc>
      </w:tr>
      <w:tr w:rsidR="00495734" w:rsidRPr="005F2DFA" w14:paraId="6495141F" w14:textId="77777777" w:rsidTr="00495734">
        <w:tc>
          <w:tcPr>
            <w:tcW w:w="771" w:type="dxa"/>
            <w:vAlign w:val="center"/>
          </w:tcPr>
          <w:p w14:paraId="40E62BD4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592C3DC7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aPhieu</w:t>
            </w:r>
            <w:proofErr w:type="spellEnd"/>
          </w:p>
        </w:tc>
        <w:tc>
          <w:tcPr>
            <w:tcW w:w="2296" w:type="dxa"/>
            <w:vAlign w:val="center"/>
          </w:tcPr>
          <w:p w14:paraId="114AEC5D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025A62F0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609238A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PhieuThuTien</w:t>
            </w:r>
            <w:proofErr w:type="spellEnd"/>
          </w:p>
        </w:tc>
      </w:tr>
      <w:tr w:rsidR="00495734" w:rsidRPr="005F2DFA" w14:paraId="6468E63A" w14:textId="77777777" w:rsidTr="00495734">
        <w:tc>
          <w:tcPr>
            <w:tcW w:w="771" w:type="dxa"/>
            <w:vAlign w:val="center"/>
          </w:tcPr>
          <w:p w14:paraId="4631E0D9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028BBAC7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MaHoaDon</w:t>
            </w:r>
            <w:proofErr w:type="spellEnd"/>
          </w:p>
        </w:tc>
        <w:tc>
          <w:tcPr>
            <w:tcW w:w="2296" w:type="dxa"/>
            <w:vAlign w:val="center"/>
          </w:tcPr>
          <w:p w14:paraId="458924E2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958BB9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1C22216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MaHoaDon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HoaDonBanSach</w:t>
            </w:r>
            <w:proofErr w:type="spellEnd"/>
          </w:p>
        </w:tc>
      </w:tr>
    </w:tbl>
    <w:p w14:paraId="27552F8A" w14:textId="77777777" w:rsidR="00495734" w:rsidRPr="00495734" w:rsidRDefault="00495734" w:rsidP="00495734">
      <w:pPr>
        <w:rPr>
          <w:lang w:val="en-US"/>
        </w:rPr>
      </w:pPr>
    </w:p>
    <w:sectPr w:rsidR="00495734" w:rsidRPr="00495734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C90C1" w14:textId="77777777" w:rsidR="003859A4" w:rsidRDefault="003859A4">
      <w:r>
        <w:separator/>
      </w:r>
    </w:p>
  </w:endnote>
  <w:endnote w:type="continuationSeparator" w:id="0">
    <w:p w14:paraId="7E7C84EB" w14:textId="77777777" w:rsidR="003859A4" w:rsidRDefault="0038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81C9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05EA576" wp14:editId="09FE7DD5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C0CF0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63861F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8CF3F4A" wp14:editId="21BBDAC4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C12106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62F7E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CB49" w14:textId="77777777" w:rsidR="003859A4" w:rsidRDefault="003859A4">
      <w:r>
        <w:separator/>
      </w:r>
    </w:p>
  </w:footnote>
  <w:footnote w:type="continuationSeparator" w:id="0">
    <w:p w14:paraId="7DA0C378" w14:textId="77777777" w:rsidR="003859A4" w:rsidRDefault="0038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A632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DC61" wp14:editId="58836C1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51B2A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4D5F1E3" wp14:editId="5EAD7B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B2C793" w14:textId="77777777" w:rsidR="006D084D" w:rsidRDefault="006D084D" w:rsidP="006D084D">
    <w:pPr>
      <w:pStyle w:val="Title"/>
      <w:rPr>
        <w:lang w:val="en-US"/>
      </w:rPr>
    </w:pPr>
  </w:p>
  <w:p w14:paraId="1F9F0C19" w14:textId="77777777" w:rsidR="006D084D" w:rsidRPr="003B1A2B" w:rsidRDefault="006D084D" w:rsidP="006D084D">
    <w:pPr>
      <w:rPr>
        <w:lang w:val="en-US"/>
      </w:rPr>
    </w:pPr>
  </w:p>
  <w:p w14:paraId="339FEFAE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BAB377" w14:textId="77777777" w:rsidR="006D084D" w:rsidRPr="0040293A" w:rsidRDefault="006D084D" w:rsidP="006D084D">
    <w:pPr>
      <w:pStyle w:val="Header"/>
      <w:rPr>
        <w:rFonts w:eastAsia="Tahoma"/>
      </w:rPr>
    </w:pPr>
  </w:p>
  <w:p w14:paraId="2A839A1F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64D6" w14:textId="77777777" w:rsidR="006D084D" w:rsidRPr="00BD1B8F" w:rsidRDefault="006D084D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99200" behindDoc="1" locked="0" layoutInCell="1" allowOverlap="1" wp14:anchorId="032DFF51" wp14:editId="16A87CF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C6306C5" w14:textId="77777777" w:rsidTr="008D3541">
      <w:tc>
        <w:tcPr>
          <w:tcW w:w="6623" w:type="dxa"/>
          <w:shd w:val="clear" w:color="auto" w:fill="auto"/>
        </w:tcPr>
        <w:p w14:paraId="48401F70" w14:textId="77777777" w:rsidR="00E95D0C" w:rsidRPr="008D3541" w:rsidRDefault="00BD1B8F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5F02E048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D1B8F">
            <w:rPr>
              <w:lang w:val="en-US"/>
            </w:rPr>
            <w:t>1.0</w:t>
          </w:r>
        </w:p>
      </w:tc>
    </w:tr>
    <w:tr w:rsidR="00E95D0C" w14:paraId="28701F16" w14:textId="77777777" w:rsidTr="008D3541">
      <w:tc>
        <w:tcPr>
          <w:tcW w:w="6623" w:type="dxa"/>
          <w:shd w:val="clear" w:color="auto" w:fill="auto"/>
        </w:tcPr>
        <w:p w14:paraId="4E077A86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0FF4410C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BD1B8F">
            <w:rPr>
              <w:lang w:val="en-US"/>
            </w:rPr>
            <w:t>16/05/2019</w:t>
          </w:r>
        </w:p>
      </w:tc>
    </w:tr>
  </w:tbl>
  <w:p w14:paraId="70654B8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83F75"/>
    <w:rsid w:val="000C0CA8"/>
    <w:rsid w:val="00117903"/>
    <w:rsid w:val="00213ECB"/>
    <w:rsid w:val="002160F2"/>
    <w:rsid w:val="00221A67"/>
    <w:rsid w:val="00301562"/>
    <w:rsid w:val="0031511D"/>
    <w:rsid w:val="003548A8"/>
    <w:rsid w:val="003701D7"/>
    <w:rsid w:val="003747E6"/>
    <w:rsid w:val="003859A4"/>
    <w:rsid w:val="003C2F0F"/>
    <w:rsid w:val="004176B5"/>
    <w:rsid w:val="00435847"/>
    <w:rsid w:val="00495734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BD1B8F"/>
    <w:rsid w:val="00C14AB8"/>
    <w:rsid w:val="00C25BB4"/>
    <w:rsid w:val="00C74D6D"/>
    <w:rsid w:val="00CA52C8"/>
    <w:rsid w:val="00CB526F"/>
    <w:rsid w:val="00D04A68"/>
    <w:rsid w:val="00D234F3"/>
    <w:rsid w:val="00D328EA"/>
    <w:rsid w:val="00DA2A6D"/>
    <w:rsid w:val="00DC363E"/>
    <w:rsid w:val="00DD57E3"/>
    <w:rsid w:val="00E95D0C"/>
    <w:rsid w:val="00F93BD1"/>
    <w:rsid w:val="00F96EFA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F3FDA"/>
  <w15:docId w15:val="{F345C946-234B-4F3B-9555-B9AA3C1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2615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9</cp:revision>
  <cp:lastPrinted>2013-12-07T15:58:00Z</cp:lastPrinted>
  <dcterms:created xsi:type="dcterms:W3CDTF">2013-10-13T11:14:00Z</dcterms:created>
  <dcterms:modified xsi:type="dcterms:W3CDTF">2019-05-17T03:56:00Z</dcterms:modified>
</cp:coreProperties>
</file>